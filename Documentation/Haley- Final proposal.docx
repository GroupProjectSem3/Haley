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22D20" w14:textId="77777777" w:rsidR="001273C1" w:rsidRDefault="00820F38" w:rsidP="00073245">
      <w:pPr>
        <w:pStyle w:val="Title"/>
        <w:jc w:val="both"/>
      </w:pPr>
      <w:sdt>
        <w:sdtPr>
          <w:alias w:val="Enter your company name:"/>
          <w:tag w:val="Enter your company name:"/>
          <w:id w:val="1501239775"/>
          <w:placeholder>
            <w:docPart w:val="4CFAD386D36C457A99F6C371356E34A5"/>
          </w:placeholder>
          <w:dataBinding w:prefixMappings="xmlns:ns0='http://schemas.openxmlformats.org/officeDocument/2006/extended-properties' " w:xpath="/ns0:Properties[1]/ns0:Company[1]" w:storeItemID="{6668398D-A668-4E3E-A5EB-62B293D839F1}"/>
          <w:text w:multiLine="1"/>
        </w:sdtPr>
        <w:sdtEndPr/>
        <w:sdtContent>
          <w:r w:rsidR="00F23DE7">
            <w:t>Haley</w:t>
          </w:r>
        </w:sdtContent>
      </w:sdt>
      <w:r w:rsidR="00C16778">
        <w:br/>
      </w:r>
      <w:r w:rsidR="00807BD6">
        <w:t xml:space="preserve">Your </w:t>
      </w:r>
      <w:r w:rsidR="00F3653E">
        <w:t>Healthcare Assistant</w:t>
      </w:r>
    </w:p>
    <w:p w14:paraId="148A037D" w14:textId="77777777" w:rsidR="001273C1" w:rsidRDefault="00F3653E" w:rsidP="00073245">
      <w:pPr>
        <w:pStyle w:val="Subtitle"/>
        <w:jc w:val="both"/>
      </w:pPr>
      <w:r>
        <w:t>For a better quality of life</w:t>
      </w:r>
    </w:p>
    <w:p w14:paraId="0DB4843E" w14:textId="77777777" w:rsidR="001273C1" w:rsidRDefault="00F3653E" w:rsidP="00073245">
      <w:pPr>
        <w:pStyle w:val="Heading1"/>
        <w:jc w:val="both"/>
      </w:pPr>
      <w:r>
        <w:t>Project Summary</w:t>
      </w:r>
    </w:p>
    <w:p w14:paraId="6141E9FB" w14:textId="77777777" w:rsidR="00024483" w:rsidRPr="00786B39" w:rsidRDefault="00DA4268" w:rsidP="00073245">
      <w:pPr>
        <w:spacing w:after="0" w:line="240" w:lineRule="auto"/>
        <w:jc w:val="both"/>
        <w:rPr>
          <w:rFonts w:ascii="Calibri" w:eastAsia="Times New Roman" w:hAnsi="Calibri" w:cs="Calibri"/>
          <w:color w:val="auto"/>
          <w:sz w:val="22"/>
          <w:szCs w:val="22"/>
          <w:lang w:val="en-GB" w:eastAsia="en-GB"/>
        </w:rPr>
      </w:pPr>
      <w:r>
        <w:rPr>
          <w:rFonts w:ascii="Calibri" w:eastAsia="Times New Roman" w:hAnsi="Calibri" w:cs="Calibri"/>
          <w:color w:val="auto"/>
          <w:sz w:val="22"/>
          <w:szCs w:val="22"/>
          <w:lang w:val="en-GB" w:eastAsia="en-GB"/>
        </w:rPr>
        <w:t>‘</w:t>
      </w:r>
      <w:r w:rsidR="005834AF" w:rsidRPr="005834AF">
        <w:rPr>
          <w:rFonts w:ascii="Calibri" w:eastAsia="Times New Roman" w:hAnsi="Calibri" w:cs="Calibri"/>
          <w:color w:val="auto"/>
          <w:sz w:val="22"/>
          <w:szCs w:val="22"/>
          <w:lang w:val="en-GB" w:eastAsia="en-GB"/>
        </w:rPr>
        <w:t>Haley</w:t>
      </w:r>
      <w:r>
        <w:rPr>
          <w:rFonts w:ascii="Calibri" w:eastAsia="Times New Roman" w:hAnsi="Calibri" w:cs="Calibri"/>
          <w:color w:val="auto"/>
          <w:sz w:val="22"/>
          <w:szCs w:val="22"/>
          <w:lang w:val="en-GB" w:eastAsia="en-GB"/>
        </w:rPr>
        <w:t>’</w:t>
      </w:r>
      <w:r w:rsidR="005834AF" w:rsidRPr="005834AF">
        <w:rPr>
          <w:rFonts w:ascii="Calibri" w:eastAsia="Times New Roman" w:hAnsi="Calibri" w:cs="Calibri"/>
          <w:color w:val="auto"/>
          <w:sz w:val="22"/>
          <w:szCs w:val="22"/>
          <w:lang w:val="en-GB" w:eastAsia="en-GB"/>
        </w:rPr>
        <w:t xml:space="preserve"> is a one</w:t>
      </w:r>
      <w:r w:rsidR="007C7AAC">
        <w:rPr>
          <w:rFonts w:ascii="Calibri" w:eastAsia="Times New Roman" w:hAnsi="Calibri" w:cs="Calibri"/>
          <w:color w:val="auto"/>
          <w:sz w:val="22"/>
          <w:szCs w:val="22"/>
          <w:lang w:val="en-GB" w:eastAsia="en-GB"/>
        </w:rPr>
        <w:t>-</w:t>
      </w:r>
      <w:r w:rsidR="005834AF" w:rsidRPr="005834AF">
        <w:rPr>
          <w:rFonts w:ascii="Calibri" w:eastAsia="Times New Roman" w:hAnsi="Calibri" w:cs="Calibri"/>
          <w:color w:val="auto"/>
          <w:sz w:val="22"/>
          <w:szCs w:val="22"/>
          <w:lang w:val="en-GB" w:eastAsia="en-GB"/>
        </w:rPr>
        <w:t xml:space="preserve">stop destination for an individual’s complete </w:t>
      </w:r>
      <w:r w:rsidR="007A05CB">
        <w:rPr>
          <w:rFonts w:ascii="Calibri" w:eastAsia="Times New Roman" w:hAnsi="Calibri" w:cs="Calibri"/>
          <w:color w:val="auto"/>
          <w:sz w:val="22"/>
          <w:szCs w:val="22"/>
          <w:lang w:val="en-GB" w:eastAsia="en-GB"/>
        </w:rPr>
        <w:t>h</w:t>
      </w:r>
      <w:r w:rsidR="005834AF" w:rsidRPr="005834AF">
        <w:rPr>
          <w:rFonts w:ascii="Calibri" w:eastAsia="Times New Roman" w:hAnsi="Calibri" w:cs="Calibri"/>
          <w:color w:val="auto"/>
          <w:sz w:val="22"/>
          <w:szCs w:val="22"/>
          <w:lang w:val="en-GB" w:eastAsia="en-GB"/>
        </w:rPr>
        <w:t xml:space="preserve">ealth monitoring that tracks </w:t>
      </w:r>
      <w:r w:rsidR="007C7AAC">
        <w:rPr>
          <w:rFonts w:ascii="Calibri" w:eastAsia="Times New Roman" w:hAnsi="Calibri" w:cs="Calibri"/>
          <w:color w:val="auto"/>
          <w:sz w:val="22"/>
          <w:szCs w:val="22"/>
          <w:lang w:val="en-GB" w:eastAsia="en-GB"/>
        </w:rPr>
        <w:t xml:space="preserve">the </w:t>
      </w:r>
      <w:r w:rsidR="005834AF" w:rsidRPr="005834AF">
        <w:rPr>
          <w:rFonts w:ascii="Calibri" w:eastAsia="Times New Roman" w:hAnsi="Calibri" w:cs="Calibri"/>
          <w:color w:val="auto"/>
          <w:sz w:val="22"/>
          <w:szCs w:val="22"/>
          <w:lang w:val="en-GB" w:eastAsia="en-GB"/>
        </w:rPr>
        <w:t>most common symptoms in its core. We are designing and implementing a web application which enables a user to record their medical history. Through this platform, we will</w:t>
      </w:r>
      <w:r w:rsidR="007E6882">
        <w:rPr>
          <w:rFonts w:ascii="Calibri" w:eastAsia="Times New Roman" w:hAnsi="Calibri" w:cs="Calibri"/>
          <w:color w:val="auto"/>
          <w:sz w:val="22"/>
          <w:szCs w:val="22"/>
          <w:lang w:val="en-GB" w:eastAsia="en-GB"/>
        </w:rPr>
        <w:t xml:space="preserve"> </w:t>
      </w:r>
      <w:r w:rsidR="005834AF" w:rsidRPr="005834AF">
        <w:rPr>
          <w:rFonts w:ascii="Calibri" w:eastAsia="Times New Roman" w:hAnsi="Calibri" w:cs="Calibri"/>
          <w:color w:val="auto"/>
          <w:sz w:val="22"/>
          <w:szCs w:val="22"/>
          <w:lang w:val="en-GB" w:eastAsia="en-GB"/>
        </w:rPr>
        <w:t>ask users questions &amp; based on their response, we give them predictions about what ails them. The idea is to develop a reliable and accessible platform that gives user</w:t>
      </w:r>
      <w:r w:rsidR="001E4332">
        <w:rPr>
          <w:rFonts w:ascii="Calibri" w:eastAsia="Times New Roman" w:hAnsi="Calibri" w:cs="Calibri"/>
          <w:color w:val="auto"/>
          <w:sz w:val="22"/>
          <w:szCs w:val="22"/>
          <w:lang w:val="en-GB" w:eastAsia="en-GB"/>
        </w:rPr>
        <w:t>-</w:t>
      </w:r>
      <w:r w:rsidR="005834AF" w:rsidRPr="005834AF">
        <w:rPr>
          <w:rFonts w:ascii="Calibri" w:eastAsia="Times New Roman" w:hAnsi="Calibri" w:cs="Calibri"/>
          <w:color w:val="auto"/>
          <w:sz w:val="22"/>
          <w:szCs w:val="22"/>
          <w:lang w:val="en-GB" w:eastAsia="en-GB"/>
        </w:rPr>
        <w:t>health advice</w:t>
      </w:r>
      <w:r w:rsidR="007E6882">
        <w:rPr>
          <w:rFonts w:ascii="Calibri" w:eastAsia="Times New Roman" w:hAnsi="Calibri" w:cs="Calibri"/>
          <w:color w:val="auto"/>
          <w:sz w:val="22"/>
          <w:szCs w:val="22"/>
          <w:lang w:val="en-GB" w:eastAsia="en-GB"/>
        </w:rPr>
        <w:t xml:space="preserve"> </w:t>
      </w:r>
      <w:r w:rsidR="005834AF" w:rsidRPr="005834AF">
        <w:rPr>
          <w:rFonts w:ascii="Calibri" w:eastAsia="Times New Roman" w:hAnsi="Calibri" w:cs="Calibri"/>
          <w:color w:val="auto"/>
          <w:sz w:val="22"/>
          <w:szCs w:val="22"/>
          <w:lang w:val="en-GB" w:eastAsia="en-GB"/>
        </w:rPr>
        <w:t>such that they can avail home remedies and over the counter solutions if the waiting period for GP appointment is long</w:t>
      </w:r>
      <w:r w:rsidR="00940118" w:rsidRPr="008C2FD2">
        <w:rPr>
          <w:rFonts w:ascii="Calibri" w:hAnsi="Calibri" w:cs="Calibri"/>
          <w:color w:val="24292E"/>
          <w:sz w:val="22"/>
          <w:szCs w:val="22"/>
          <w:shd w:val="clear" w:color="auto" w:fill="FFFFFF"/>
        </w:rPr>
        <w:t xml:space="preserve">. </w:t>
      </w:r>
      <w:r w:rsidR="000069A9" w:rsidRPr="008C2FD2">
        <w:rPr>
          <w:rFonts w:ascii="Calibri" w:hAnsi="Calibri" w:cs="Calibri"/>
          <w:color w:val="24292E"/>
          <w:sz w:val="22"/>
          <w:szCs w:val="22"/>
          <w:shd w:val="clear" w:color="auto" w:fill="FFFFFF"/>
        </w:rPr>
        <w:t>Additionally, t</w:t>
      </w:r>
      <w:r w:rsidR="00940118" w:rsidRPr="008C2FD2">
        <w:rPr>
          <w:rFonts w:ascii="Calibri" w:hAnsi="Calibri" w:cs="Calibri"/>
          <w:color w:val="24292E"/>
          <w:sz w:val="22"/>
          <w:szCs w:val="22"/>
          <w:shd w:val="clear" w:color="auto" w:fill="FFFFFF"/>
        </w:rPr>
        <w:t xml:space="preserve">he users </w:t>
      </w:r>
      <w:r w:rsidR="00765459" w:rsidRPr="008C2FD2">
        <w:rPr>
          <w:rFonts w:ascii="Calibri" w:hAnsi="Calibri" w:cs="Calibri"/>
          <w:color w:val="24292E"/>
          <w:sz w:val="22"/>
          <w:szCs w:val="22"/>
          <w:shd w:val="clear" w:color="auto" w:fill="FFFFFF"/>
        </w:rPr>
        <w:t>will be</w:t>
      </w:r>
      <w:r w:rsidR="00940118" w:rsidRPr="008C2FD2">
        <w:rPr>
          <w:rFonts w:ascii="Calibri" w:hAnsi="Calibri" w:cs="Calibri"/>
          <w:color w:val="24292E"/>
          <w:sz w:val="22"/>
          <w:szCs w:val="22"/>
          <w:shd w:val="clear" w:color="auto" w:fill="FFFFFF"/>
        </w:rPr>
        <w:t xml:space="preserve"> given a list of General Practitioners </w:t>
      </w:r>
      <w:r w:rsidR="00351C6C" w:rsidRPr="008C2FD2">
        <w:rPr>
          <w:rFonts w:ascii="Calibri" w:hAnsi="Calibri" w:cs="Calibri"/>
          <w:color w:val="24292E"/>
          <w:sz w:val="22"/>
          <w:szCs w:val="22"/>
          <w:shd w:val="clear" w:color="auto" w:fill="FFFFFF"/>
        </w:rPr>
        <w:t xml:space="preserve">based on their location from whom </w:t>
      </w:r>
      <w:r w:rsidR="00940118" w:rsidRPr="008C2FD2">
        <w:rPr>
          <w:rFonts w:ascii="Calibri" w:hAnsi="Calibri" w:cs="Calibri"/>
          <w:color w:val="24292E"/>
          <w:sz w:val="22"/>
          <w:szCs w:val="22"/>
          <w:shd w:val="clear" w:color="auto" w:fill="FFFFFF"/>
        </w:rPr>
        <w:t>they can get a professional opinion.</w:t>
      </w:r>
    </w:p>
    <w:p w14:paraId="38BA2983" w14:textId="77777777" w:rsidR="0086418F" w:rsidRPr="008C2FD2" w:rsidRDefault="0086418F" w:rsidP="00073245">
      <w:pPr>
        <w:spacing w:after="0" w:line="240" w:lineRule="auto"/>
        <w:jc w:val="both"/>
        <w:rPr>
          <w:rFonts w:ascii="Calibri" w:eastAsia="Times New Roman" w:hAnsi="Calibri" w:cs="Calibri"/>
          <w:color w:val="auto"/>
          <w:sz w:val="22"/>
          <w:szCs w:val="22"/>
          <w:lang w:val="en-GB" w:eastAsia="en-GB"/>
        </w:rPr>
      </w:pPr>
    </w:p>
    <w:p w14:paraId="58D74C92" w14:textId="77777777" w:rsidR="00E9434B" w:rsidRPr="006C1B08" w:rsidRDefault="00E9434B" w:rsidP="00073245">
      <w:pPr>
        <w:jc w:val="both"/>
        <w:rPr>
          <w:rFonts w:ascii="Calibri" w:eastAsia="Times New Roman" w:hAnsi="Calibri" w:cs="Calibri"/>
          <w:color w:val="auto"/>
          <w:sz w:val="22"/>
          <w:szCs w:val="22"/>
          <w:lang w:val="en-GB" w:eastAsia="en-GB"/>
        </w:rPr>
      </w:pPr>
      <w:r w:rsidRPr="00252BAA">
        <w:rPr>
          <w:rFonts w:ascii="Calibri" w:hAnsi="Calibri" w:cs="Calibri"/>
          <w:color w:val="24292E"/>
          <w:sz w:val="22"/>
          <w:szCs w:val="22"/>
          <w:shd w:val="clear" w:color="auto" w:fill="FFFFFF"/>
        </w:rPr>
        <w:t>‘Haley’ is a health monitoring application that</w:t>
      </w:r>
      <w:r w:rsidR="007E6882">
        <w:rPr>
          <w:rFonts w:ascii="Calibri" w:hAnsi="Calibri" w:cs="Calibri"/>
          <w:color w:val="24292E"/>
          <w:sz w:val="22"/>
          <w:szCs w:val="22"/>
          <w:shd w:val="clear" w:color="auto" w:fill="FFFFFF"/>
        </w:rPr>
        <w:t xml:space="preserve"> </w:t>
      </w:r>
      <w:r w:rsidRPr="00252BAA">
        <w:rPr>
          <w:rFonts w:ascii="Calibri" w:hAnsi="Calibri" w:cs="Calibri"/>
          <w:color w:val="24292E"/>
          <w:sz w:val="22"/>
          <w:szCs w:val="22"/>
          <w:shd w:val="clear" w:color="auto" w:fill="FFFFFF"/>
        </w:rPr>
        <w:t xml:space="preserve">keeps a track of common symptoms </w:t>
      </w:r>
      <w:r w:rsidRPr="00E9434B">
        <w:rPr>
          <w:rFonts w:ascii="Calibri" w:eastAsia="Times New Roman" w:hAnsi="Calibri" w:cs="Calibri"/>
          <w:color w:val="auto"/>
          <w:sz w:val="22"/>
          <w:szCs w:val="22"/>
          <w:lang w:val="en-GB" w:eastAsia="en-GB"/>
        </w:rPr>
        <w:t>to contain</w:t>
      </w:r>
      <w:r w:rsidR="00E5332D">
        <w:rPr>
          <w:rFonts w:ascii="Calibri" w:eastAsia="Times New Roman" w:hAnsi="Calibri" w:cs="Calibri"/>
          <w:color w:val="auto"/>
          <w:sz w:val="22"/>
          <w:szCs w:val="22"/>
          <w:lang w:val="en-GB" w:eastAsia="en-GB"/>
        </w:rPr>
        <w:t xml:space="preserve"> the</w:t>
      </w:r>
      <w:r w:rsidRPr="00E9434B">
        <w:rPr>
          <w:rFonts w:ascii="Calibri" w:eastAsia="Times New Roman" w:hAnsi="Calibri" w:cs="Calibri"/>
          <w:color w:val="auto"/>
          <w:sz w:val="22"/>
          <w:szCs w:val="22"/>
          <w:lang w:val="en-GB" w:eastAsia="en-GB"/>
        </w:rPr>
        <w:t xml:space="preserve"> future outbreak by making citizens aware of the impact based on data and sound reasoning such that we can send out an alarm if a lot of people report the same issue in a period of time.</w:t>
      </w:r>
      <w:r w:rsidR="00252BAA" w:rsidRPr="00252BAA">
        <w:rPr>
          <w:rFonts w:ascii="Calibri" w:eastAsia="Times New Roman" w:hAnsi="Calibri" w:cs="Calibri"/>
          <w:color w:val="auto"/>
          <w:sz w:val="22"/>
          <w:szCs w:val="22"/>
          <w:lang w:val="en-GB" w:eastAsia="en-GB"/>
        </w:rPr>
        <w:t xml:space="preserve"> Given we aim to make the app accessible to all kinds of user </w:t>
      </w:r>
      <w:r w:rsidR="007E6882" w:rsidRPr="00252BAA">
        <w:rPr>
          <w:rFonts w:ascii="Calibri" w:eastAsia="Times New Roman" w:hAnsi="Calibri" w:cs="Calibri"/>
          <w:color w:val="auto"/>
          <w:sz w:val="22"/>
          <w:szCs w:val="22"/>
          <w:lang w:val="en-GB" w:eastAsia="en-GB"/>
        </w:rPr>
        <w:t>groups;</w:t>
      </w:r>
      <w:r w:rsidR="00252BAA" w:rsidRPr="00252BAA">
        <w:rPr>
          <w:rFonts w:ascii="Calibri" w:eastAsia="Times New Roman" w:hAnsi="Calibri" w:cs="Calibri"/>
          <w:color w:val="auto"/>
          <w:sz w:val="22"/>
          <w:szCs w:val="22"/>
          <w:lang w:val="en-GB" w:eastAsia="en-GB"/>
        </w:rPr>
        <w:t xml:space="preserve"> we aim the app to reach everyone</w:t>
      </w:r>
      <w:r w:rsidR="00252BAA" w:rsidRPr="00252BAA">
        <w:rPr>
          <w:rFonts w:ascii="Arial" w:eastAsia="Times New Roman" w:hAnsi="Arial" w:cs="Arial"/>
          <w:color w:val="auto"/>
          <w:sz w:val="21"/>
          <w:szCs w:val="21"/>
          <w:lang w:val="en-GB" w:eastAsia="en-GB"/>
        </w:rPr>
        <w:t>.</w:t>
      </w:r>
    </w:p>
    <w:p w14:paraId="56A16FE7" w14:textId="77777777" w:rsidR="001273C1" w:rsidRPr="00D87790" w:rsidRDefault="00820F38" w:rsidP="00073245">
      <w:pPr>
        <w:pStyle w:val="Heading2"/>
        <w:jc w:val="both"/>
        <w:rPr>
          <w:color w:val="auto"/>
        </w:rPr>
      </w:pPr>
      <w:sdt>
        <w:sdtPr>
          <w:rPr>
            <w:color w:val="auto"/>
          </w:rPr>
          <w:alias w:val="The Objective:"/>
          <w:tag w:val="The Objective:"/>
          <w:id w:val="-75594084"/>
          <w:placeholder>
            <w:docPart w:val="00DEC08C5F8440EC972791259E5979CF"/>
          </w:placeholder>
          <w:temporary/>
          <w:showingPlcHdr/>
        </w:sdtPr>
        <w:sdtEndPr/>
        <w:sdtContent>
          <w:r w:rsidR="00386778" w:rsidRPr="00676E07">
            <w:rPr>
              <w:color w:val="0070C0"/>
            </w:rPr>
            <w:t>The Objective</w:t>
          </w:r>
        </w:sdtContent>
      </w:sdt>
    </w:p>
    <w:p w14:paraId="0A4EDC38" w14:textId="77777777" w:rsidR="00A756A3" w:rsidRDefault="00A756A3" w:rsidP="00073245">
      <w:pPr>
        <w:jc w:val="both"/>
        <w:rPr>
          <w:rFonts w:ascii="Calibri" w:hAnsi="Calibri" w:cs="Calibri"/>
          <w:color w:val="auto"/>
          <w:sz w:val="22"/>
          <w:szCs w:val="22"/>
          <w:shd w:val="clear" w:color="auto" w:fill="FFFFFF"/>
        </w:rPr>
      </w:pPr>
      <w:r w:rsidRPr="00EB3674">
        <w:rPr>
          <w:rFonts w:ascii="Calibri" w:hAnsi="Calibri" w:cs="Calibri"/>
          <w:color w:val="auto"/>
          <w:sz w:val="22"/>
          <w:szCs w:val="22"/>
          <w:shd w:val="clear" w:color="auto" w:fill="FFFFFF"/>
        </w:rPr>
        <w:t xml:space="preserve">The goal behind pursuing this project </w:t>
      </w:r>
      <w:r w:rsidR="00A72D07">
        <w:rPr>
          <w:rFonts w:ascii="Calibri" w:hAnsi="Calibri" w:cs="Calibri"/>
          <w:color w:val="auto"/>
          <w:sz w:val="22"/>
          <w:szCs w:val="22"/>
          <w:shd w:val="clear" w:color="auto" w:fill="FFFFFF"/>
        </w:rPr>
        <w:t xml:space="preserve">is to </w:t>
      </w:r>
      <w:r w:rsidR="008D6566" w:rsidRPr="00EB3674">
        <w:rPr>
          <w:rFonts w:ascii="Calibri" w:hAnsi="Calibri" w:cs="Calibri"/>
          <w:color w:val="auto"/>
          <w:sz w:val="22"/>
          <w:szCs w:val="22"/>
          <w:shd w:val="clear" w:color="auto" w:fill="FFFFFF"/>
        </w:rPr>
        <w:t>provide a reliable platform for the users t</w:t>
      </w:r>
      <w:r w:rsidRPr="00EB3674">
        <w:rPr>
          <w:rFonts w:ascii="Calibri" w:hAnsi="Calibri" w:cs="Calibri"/>
          <w:color w:val="auto"/>
          <w:sz w:val="22"/>
          <w:szCs w:val="22"/>
          <w:shd w:val="clear" w:color="auto" w:fill="FFFFFF"/>
        </w:rPr>
        <w:t xml:space="preserve">o keep a track </w:t>
      </w:r>
      <w:r w:rsidR="008D6566" w:rsidRPr="00EB3674">
        <w:rPr>
          <w:rFonts w:ascii="Calibri" w:hAnsi="Calibri" w:cs="Calibri"/>
          <w:color w:val="auto"/>
          <w:sz w:val="22"/>
          <w:szCs w:val="22"/>
          <w:shd w:val="clear" w:color="auto" w:fill="FFFFFF"/>
        </w:rPr>
        <w:t>of their health</w:t>
      </w:r>
      <w:r w:rsidR="00C95ABF">
        <w:rPr>
          <w:rFonts w:ascii="Calibri" w:hAnsi="Calibri" w:cs="Calibri"/>
          <w:color w:val="auto"/>
          <w:sz w:val="22"/>
          <w:szCs w:val="22"/>
          <w:shd w:val="clear" w:color="auto" w:fill="FFFFFF"/>
        </w:rPr>
        <w:t xml:space="preserve">, get an idea of what may be the cause of </w:t>
      </w:r>
      <w:r w:rsidR="00CD0FD5">
        <w:rPr>
          <w:rFonts w:ascii="Calibri" w:hAnsi="Calibri" w:cs="Calibri"/>
          <w:color w:val="auto"/>
          <w:sz w:val="22"/>
          <w:szCs w:val="22"/>
          <w:shd w:val="clear" w:color="auto" w:fill="FFFFFF"/>
        </w:rPr>
        <w:t xml:space="preserve">their </w:t>
      </w:r>
      <w:r w:rsidR="00C95ABF">
        <w:rPr>
          <w:rFonts w:ascii="Calibri" w:hAnsi="Calibri" w:cs="Calibri"/>
          <w:color w:val="auto"/>
          <w:sz w:val="22"/>
          <w:szCs w:val="22"/>
          <w:shd w:val="clear" w:color="auto" w:fill="FFFFFF"/>
        </w:rPr>
        <w:t xml:space="preserve">discomfort, </w:t>
      </w:r>
      <w:r w:rsidR="00970B1A">
        <w:rPr>
          <w:rFonts w:ascii="Calibri" w:hAnsi="Calibri" w:cs="Calibri"/>
          <w:color w:val="auto"/>
          <w:sz w:val="22"/>
          <w:szCs w:val="22"/>
          <w:shd w:val="clear" w:color="auto" w:fill="FFFFFF"/>
        </w:rPr>
        <w:t>and manage</w:t>
      </w:r>
      <w:r w:rsidR="00C95ABF">
        <w:rPr>
          <w:rFonts w:ascii="Calibri" w:hAnsi="Calibri" w:cs="Calibri"/>
          <w:color w:val="auto"/>
          <w:sz w:val="22"/>
          <w:szCs w:val="22"/>
          <w:shd w:val="clear" w:color="auto" w:fill="FFFFFF"/>
        </w:rPr>
        <w:t xml:space="preserve"> their symptoms till they find professional </w:t>
      </w:r>
      <w:r w:rsidR="00970B1A">
        <w:rPr>
          <w:rFonts w:ascii="Calibri" w:hAnsi="Calibri" w:cs="Calibri"/>
          <w:color w:val="auto"/>
          <w:sz w:val="22"/>
          <w:szCs w:val="22"/>
          <w:shd w:val="clear" w:color="auto" w:fill="FFFFFF"/>
        </w:rPr>
        <w:t>help. It will be able to</w:t>
      </w:r>
      <w:r w:rsidR="008D6566" w:rsidRPr="00EB3674">
        <w:rPr>
          <w:rFonts w:ascii="Calibri" w:hAnsi="Calibri" w:cs="Calibri"/>
          <w:color w:val="auto"/>
          <w:sz w:val="22"/>
          <w:szCs w:val="22"/>
          <w:shd w:val="clear" w:color="auto" w:fill="FFFFFF"/>
        </w:rPr>
        <w:t xml:space="preserve"> help</w:t>
      </w:r>
      <w:r w:rsidRPr="00EB3674">
        <w:rPr>
          <w:rFonts w:ascii="Calibri" w:hAnsi="Calibri" w:cs="Calibri"/>
          <w:color w:val="auto"/>
          <w:sz w:val="22"/>
          <w:szCs w:val="22"/>
          <w:shd w:val="clear" w:color="auto" w:fill="FFFFFF"/>
        </w:rPr>
        <w:t xml:space="preserve"> contain future outbreak</w:t>
      </w:r>
      <w:r w:rsidR="00970B1A">
        <w:rPr>
          <w:rFonts w:ascii="Calibri" w:hAnsi="Calibri" w:cs="Calibri"/>
          <w:color w:val="auto"/>
          <w:sz w:val="22"/>
          <w:szCs w:val="22"/>
          <w:shd w:val="clear" w:color="auto" w:fill="FFFFFF"/>
        </w:rPr>
        <w:t>s</w:t>
      </w:r>
      <w:r w:rsidRPr="00EB3674">
        <w:rPr>
          <w:rFonts w:ascii="Calibri" w:hAnsi="Calibri" w:cs="Calibri"/>
          <w:color w:val="auto"/>
          <w:sz w:val="22"/>
          <w:szCs w:val="22"/>
          <w:shd w:val="clear" w:color="auto" w:fill="FFFFFF"/>
        </w:rPr>
        <w:t xml:space="preserve"> </w:t>
      </w:r>
      <w:r w:rsidR="008D6566" w:rsidRPr="00EB3674">
        <w:rPr>
          <w:rFonts w:ascii="Calibri" w:hAnsi="Calibri" w:cs="Calibri"/>
          <w:color w:val="auto"/>
          <w:sz w:val="22"/>
          <w:szCs w:val="22"/>
          <w:shd w:val="clear" w:color="auto" w:fill="FFFFFF"/>
        </w:rPr>
        <w:t xml:space="preserve">or pandemic like situations </w:t>
      </w:r>
      <w:r w:rsidRPr="00EB3674">
        <w:rPr>
          <w:rFonts w:ascii="Calibri" w:hAnsi="Calibri" w:cs="Calibri"/>
          <w:color w:val="auto"/>
          <w:sz w:val="22"/>
          <w:szCs w:val="22"/>
          <w:shd w:val="clear" w:color="auto" w:fill="FFFFFF"/>
        </w:rPr>
        <w:t xml:space="preserve">by </w:t>
      </w:r>
      <w:r w:rsidR="00160BBB" w:rsidRPr="00EB3674">
        <w:rPr>
          <w:rFonts w:ascii="Calibri" w:hAnsi="Calibri" w:cs="Calibri"/>
          <w:color w:val="auto"/>
          <w:sz w:val="22"/>
          <w:szCs w:val="22"/>
          <w:shd w:val="clear" w:color="auto" w:fill="FFFFFF"/>
        </w:rPr>
        <w:t>tracking</w:t>
      </w:r>
      <w:r w:rsidRPr="00EB3674">
        <w:rPr>
          <w:rFonts w:ascii="Calibri" w:hAnsi="Calibri" w:cs="Calibri"/>
          <w:color w:val="auto"/>
          <w:sz w:val="22"/>
          <w:szCs w:val="22"/>
          <w:shd w:val="clear" w:color="auto" w:fill="FFFFFF"/>
        </w:rPr>
        <w:t xml:space="preserve"> the </w:t>
      </w:r>
      <w:r w:rsidR="008D6566" w:rsidRPr="00EB3674">
        <w:rPr>
          <w:rFonts w:ascii="Calibri" w:hAnsi="Calibri" w:cs="Calibri"/>
          <w:color w:val="auto"/>
          <w:sz w:val="22"/>
          <w:szCs w:val="22"/>
          <w:shd w:val="clear" w:color="auto" w:fill="FFFFFF"/>
        </w:rPr>
        <w:t xml:space="preserve">general health of a population </w:t>
      </w:r>
      <w:r w:rsidRPr="00EB3674">
        <w:rPr>
          <w:rFonts w:ascii="Calibri" w:hAnsi="Calibri" w:cs="Calibri"/>
          <w:color w:val="auto"/>
          <w:sz w:val="22"/>
          <w:szCs w:val="22"/>
          <w:shd w:val="clear" w:color="auto" w:fill="FFFFFF"/>
        </w:rPr>
        <w:t xml:space="preserve">such that an alarm </w:t>
      </w:r>
      <w:r w:rsidR="008D6566" w:rsidRPr="00EB3674">
        <w:rPr>
          <w:rFonts w:ascii="Calibri" w:hAnsi="Calibri" w:cs="Calibri"/>
          <w:color w:val="auto"/>
          <w:sz w:val="22"/>
          <w:szCs w:val="22"/>
          <w:shd w:val="clear" w:color="auto" w:fill="FFFFFF"/>
        </w:rPr>
        <w:t>can be sen</w:t>
      </w:r>
      <w:r w:rsidR="00CD0FD5">
        <w:rPr>
          <w:rFonts w:ascii="Calibri" w:hAnsi="Calibri" w:cs="Calibri"/>
          <w:color w:val="auto"/>
          <w:sz w:val="22"/>
          <w:szCs w:val="22"/>
          <w:shd w:val="clear" w:color="auto" w:fill="FFFFFF"/>
        </w:rPr>
        <w:t>t</w:t>
      </w:r>
      <w:r w:rsidR="008D6566" w:rsidRPr="00EB3674">
        <w:rPr>
          <w:rFonts w:ascii="Calibri" w:hAnsi="Calibri" w:cs="Calibri"/>
          <w:color w:val="auto"/>
          <w:sz w:val="22"/>
          <w:szCs w:val="22"/>
          <w:shd w:val="clear" w:color="auto" w:fill="FFFFFF"/>
        </w:rPr>
        <w:t xml:space="preserve"> out </w:t>
      </w:r>
      <w:r w:rsidRPr="00EB3674">
        <w:rPr>
          <w:rFonts w:ascii="Calibri" w:hAnsi="Calibri" w:cs="Calibri"/>
          <w:color w:val="auto"/>
          <w:sz w:val="22"/>
          <w:szCs w:val="22"/>
          <w:shd w:val="clear" w:color="auto" w:fill="FFFFFF"/>
        </w:rPr>
        <w:t xml:space="preserve">if a </w:t>
      </w:r>
      <w:r w:rsidR="007563A1" w:rsidRPr="00EB3674">
        <w:rPr>
          <w:rFonts w:ascii="Calibri" w:hAnsi="Calibri" w:cs="Calibri"/>
          <w:color w:val="auto"/>
          <w:sz w:val="22"/>
          <w:szCs w:val="22"/>
          <w:shd w:val="clear" w:color="auto" w:fill="FFFFFF"/>
        </w:rPr>
        <w:t>significant number</w:t>
      </w:r>
      <w:r w:rsidRPr="00EB3674">
        <w:rPr>
          <w:rFonts w:ascii="Calibri" w:hAnsi="Calibri" w:cs="Calibri"/>
          <w:color w:val="auto"/>
          <w:sz w:val="22"/>
          <w:szCs w:val="22"/>
          <w:shd w:val="clear" w:color="auto" w:fill="FFFFFF"/>
        </w:rPr>
        <w:t xml:space="preserve"> of people report the same issue in a period of time</w:t>
      </w:r>
      <w:r w:rsidR="00E73EEE">
        <w:rPr>
          <w:rFonts w:ascii="Calibri" w:hAnsi="Calibri" w:cs="Calibri"/>
          <w:color w:val="auto"/>
          <w:sz w:val="22"/>
          <w:szCs w:val="22"/>
          <w:shd w:val="clear" w:color="auto" w:fill="FFFFFF"/>
        </w:rPr>
        <w:t xml:space="preserve"> using the help of available health governance.</w:t>
      </w:r>
      <w:r w:rsidR="00E73EEE">
        <w:rPr>
          <w:rStyle w:val="FootnoteReference"/>
          <w:rFonts w:ascii="Calibri" w:hAnsi="Calibri" w:cs="Calibri"/>
          <w:color w:val="auto"/>
          <w:sz w:val="22"/>
          <w:szCs w:val="22"/>
        </w:rPr>
        <w:footnoteReference w:id="1"/>
      </w:r>
    </w:p>
    <w:p w14:paraId="0E630805" w14:textId="77777777" w:rsidR="006A453C" w:rsidRPr="00C92046" w:rsidRDefault="006A453C" w:rsidP="00073245">
      <w:pPr>
        <w:jc w:val="both"/>
        <w:rPr>
          <w:rFonts w:ascii="Calibri" w:hAnsi="Calibri" w:cs="Calibri"/>
          <w:color w:val="auto"/>
          <w:sz w:val="22"/>
          <w:szCs w:val="22"/>
        </w:rPr>
      </w:pPr>
      <w:r w:rsidRPr="00C92046">
        <w:rPr>
          <w:rFonts w:ascii="Calibri" w:hAnsi="Calibri" w:cs="Calibri"/>
          <w:color w:val="auto"/>
          <w:sz w:val="22"/>
          <w:szCs w:val="22"/>
        </w:rPr>
        <w:t>The prop</w:t>
      </w:r>
      <w:r w:rsidR="00E73EEE">
        <w:rPr>
          <w:rFonts w:ascii="Calibri" w:hAnsi="Calibri" w:cs="Calibri"/>
          <w:color w:val="auto"/>
          <w:sz w:val="22"/>
          <w:szCs w:val="22"/>
        </w:rPr>
        <w:t>osed project will solve</w:t>
      </w:r>
      <w:r w:rsidRPr="00C92046">
        <w:rPr>
          <w:rFonts w:ascii="Calibri" w:hAnsi="Calibri" w:cs="Calibri"/>
          <w:color w:val="auto"/>
          <w:sz w:val="22"/>
          <w:szCs w:val="22"/>
        </w:rPr>
        <w:t xml:space="preserve"> all the problems that have been identified in the current pandemic including early identification of symptoms and outbreak, availability of scientific data that can be used for research and</w:t>
      </w:r>
      <w:r w:rsidR="00CD0FD5">
        <w:rPr>
          <w:rFonts w:ascii="Calibri" w:hAnsi="Calibri" w:cs="Calibri"/>
          <w:color w:val="auto"/>
          <w:sz w:val="22"/>
          <w:szCs w:val="22"/>
        </w:rPr>
        <w:t>,</w:t>
      </w:r>
      <w:r w:rsidRPr="00C92046">
        <w:rPr>
          <w:rFonts w:ascii="Calibri" w:hAnsi="Calibri" w:cs="Calibri"/>
          <w:color w:val="auto"/>
          <w:sz w:val="22"/>
          <w:szCs w:val="22"/>
        </w:rPr>
        <w:t xml:space="preserve"> reliable information </w:t>
      </w:r>
      <w:r w:rsidR="00CD0FD5">
        <w:rPr>
          <w:rFonts w:ascii="Calibri" w:hAnsi="Calibri" w:cs="Calibri"/>
          <w:color w:val="auto"/>
          <w:sz w:val="22"/>
          <w:szCs w:val="22"/>
        </w:rPr>
        <w:t>source</w:t>
      </w:r>
      <w:r w:rsidRPr="00C92046">
        <w:rPr>
          <w:rFonts w:ascii="Calibri" w:hAnsi="Calibri" w:cs="Calibri"/>
          <w:color w:val="auto"/>
          <w:sz w:val="22"/>
          <w:szCs w:val="22"/>
        </w:rPr>
        <w:t xml:space="preserve"> for the general population.</w:t>
      </w:r>
    </w:p>
    <w:p w14:paraId="083759B9" w14:textId="77777777" w:rsidR="001273C1" w:rsidRDefault="00820F38" w:rsidP="00073245">
      <w:pPr>
        <w:pStyle w:val="Heading2"/>
        <w:jc w:val="both"/>
      </w:pPr>
      <w:sdt>
        <w:sdtPr>
          <w:alias w:val="The Opportunity:"/>
          <w:tag w:val="The Opportunity:"/>
          <w:id w:val="295649087"/>
          <w:placeholder>
            <w:docPart w:val="5A58D152A4D44132AF7D9FAB53B6F30D"/>
          </w:placeholder>
          <w:temporary/>
          <w:showingPlcHdr/>
        </w:sdtPr>
        <w:sdtEndPr/>
        <w:sdtContent>
          <w:r w:rsidR="00386778">
            <w:t>The Opportunity</w:t>
          </w:r>
        </w:sdtContent>
      </w:sdt>
    </w:p>
    <w:p w14:paraId="4E79C0A2" w14:textId="77777777" w:rsidR="001273C1" w:rsidRDefault="001273C1" w:rsidP="00073245">
      <w:pPr>
        <w:pStyle w:val="NoSpacing"/>
        <w:jc w:val="both"/>
      </w:pPr>
    </w:p>
    <w:p w14:paraId="2FDFEA0F" w14:textId="77777777" w:rsidR="006A453C" w:rsidRPr="007951AC" w:rsidRDefault="00C54BAB" w:rsidP="00073245">
      <w:pPr>
        <w:pStyle w:val="NoSpacing"/>
        <w:jc w:val="both"/>
        <w:rPr>
          <w:rFonts w:ascii="Calibri" w:hAnsi="Calibri" w:cs="Calibri"/>
          <w:color w:val="auto"/>
          <w:sz w:val="22"/>
          <w:szCs w:val="22"/>
          <w:shd w:val="clear" w:color="auto" w:fill="FFFFFF"/>
        </w:rPr>
      </w:pPr>
      <w:r w:rsidRPr="007951AC">
        <w:rPr>
          <w:rFonts w:ascii="Calibri" w:hAnsi="Calibri" w:cs="Calibri"/>
          <w:color w:val="auto"/>
          <w:sz w:val="22"/>
          <w:szCs w:val="22"/>
          <w:shd w:val="clear" w:color="auto" w:fill="FFFFFF"/>
        </w:rPr>
        <w:t>In the current</w:t>
      </w:r>
      <w:r w:rsidR="00F04402" w:rsidRPr="007951AC">
        <w:rPr>
          <w:rFonts w:ascii="Calibri" w:hAnsi="Calibri" w:cs="Calibri"/>
          <w:color w:val="auto"/>
          <w:sz w:val="22"/>
          <w:szCs w:val="22"/>
          <w:shd w:val="clear" w:color="auto" w:fill="FFFFFF"/>
        </w:rPr>
        <w:t xml:space="preserve"> Irish</w:t>
      </w:r>
      <w:r w:rsidRPr="007951AC">
        <w:rPr>
          <w:rFonts w:ascii="Calibri" w:hAnsi="Calibri" w:cs="Calibri"/>
          <w:color w:val="auto"/>
          <w:sz w:val="22"/>
          <w:szCs w:val="22"/>
          <w:shd w:val="clear" w:color="auto" w:fill="FFFFFF"/>
        </w:rPr>
        <w:t xml:space="preserve"> market</w:t>
      </w:r>
      <w:r w:rsidR="009171BD" w:rsidRPr="007951AC">
        <w:rPr>
          <w:rFonts w:ascii="Calibri" w:hAnsi="Calibri" w:cs="Calibri"/>
          <w:color w:val="auto"/>
          <w:sz w:val="22"/>
          <w:szCs w:val="22"/>
          <w:shd w:val="clear" w:color="auto" w:fill="FFFFFF"/>
        </w:rPr>
        <w:t>,</w:t>
      </w:r>
      <w:r w:rsidR="00F04402" w:rsidRPr="007951AC">
        <w:rPr>
          <w:rFonts w:ascii="Calibri" w:hAnsi="Calibri" w:cs="Calibri"/>
          <w:color w:val="auto"/>
          <w:sz w:val="22"/>
          <w:szCs w:val="22"/>
          <w:shd w:val="clear" w:color="auto" w:fill="FFFFFF"/>
        </w:rPr>
        <w:t xml:space="preserve"> there is no </w:t>
      </w:r>
      <w:r w:rsidRPr="007951AC">
        <w:rPr>
          <w:rFonts w:ascii="Calibri" w:hAnsi="Calibri" w:cs="Calibri"/>
          <w:color w:val="auto"/>
          <w:sz w:val="22"/>
          <w:szCs w:val="22"/>
          <w:shd w:val="clear" w:color="auto" w:fill="FFFFFF"/>
        </w:rPr>
        <w:t>application that helps the users to manage the</w:t>
      </w:r>
      <w:r w:rsidR="0073151B" w:rsidRPr="007951AC">
        <w:rPr>
          <w:rFonts w:ascii="Calibri" w:hAnsi="Calibri" w:cs="Calibri"/>
          <w:color w:val="auto"/>
          <w:sz w:val="22"/>
          <w:szCs w:val="22"/>
          <w:shd w:val="clear" w:color="auto" w:fill="FFFFFF"/>
        </w:rPr>
        <w:t>ir</w:t>
      </w:r>
      <w:r w:rsidRPr="007951AC">
        <w:rPr>
          <w:rFonts w:ascii="Calibri" w:hAnsi="Calibri" w:cs="Calibri"/>
          <w:color w:val="auto"/>
          <w:sz w:val="22"/>
          <w:szCs w:val="22"/>
          <w:shd w:val="clear" w:color="auto" w:fill="FFFFFF"/>
        </w:rPr>
        <w:t xml:space="preserve"> </w:t>
      </w:r>
      <w:r w:rsidR="00F04402" w:rsidRPr="007951AC">
        <w:rPr>
          <w:rFonts w:ascii="Calibri" w:hAnsi="Calibri" w:cs="Calibri"/>
          <w:color w:val="auto"/>
          <w:sz w:val="22"/>
          <w:szCs w:val="22"/>
          <w:shd w:val="clear" w:color="auto" w:fill="FFFFFF"/>
        </w:rPr>
        <w:t>health and symptoms and provide</w:t>
      </w:r>
      <w:r w:rsidRPr="007951AC">
        <w:rPr>
          <w:rFonts w:ascii="Calibri" w:hAnsi="Calibri" w:cs="Calibri"/>
          <w:color w:val="auto"/>
          <w:sz w:val="22"/>
          <w:szCs w:val="22"/>
          <w:shd w:val="clear" w:color="auto" w:fill="FFFFFF"/>
        </w:rPr>
        <w:t xml:space="preserve"> a platform to avoid </w:t>
      </w:r>
      <w:r w:rsidR="005447BF" w:rsidRPr="007951AC">
        <w:rPr>
          <w:rFonts w:ascii="Calibri" w:hAnsi="Calibri" w:cs="Calibri"/>
          <w:color w:val="auto"/>
          <w:sz w:val="22"/>
          <w:szCs w:val="22"/>
          <w:shd w:val="clear" w:color="auto" w:fill="FFFFFF"/>
        </w:rPr>
        <w:t>a big pandemic like the current one</w:t>
      </w:r>
      <w:r w:rsidR="00F04402" w:rsidRPr="007951AC">
        <w:rPr>
          <w:rFonts w:ascii="Calibri" w:hAnsi="Calibri" w:cs="Calibri"/>
          <w:color w:val="auto"/>
          <w:sz w:val="22"/>
          <w:szCs w:val="22"/>
          <w:shd w:val="clear" w:color="auto" w:fill="FFFFFF"/>
        </w:rPr>
        <w:t>. A</w:t>
      </w:r>
      <w:r w:rsidR="007C7E9E" w:rsidRPr="007951AC">
        <w:rPr>
          <w:rFonts w:ascii="Calibri" w:hAnsi="Calibri" w:cs="Calibri"/>
          <w:color w:val="auto"/>
          <w:sz w:val="22"/>
          <w:szCs w:val="22"/>
          <w:shd w:val="clear" w:color="auto" w:fill="FFFFFF"/>
        </w:rPr>
        <w:t>lso, the project helps with</w:t>
      </w:r>
      <w:r w:rsidR="00F04402" w:rsidRPr="007951AC">
        <w:rPr>
          <w:rFonts w:ascii="Calibri" w:hAnsi="Calibri" w:cs="Calibri"/>
          <w:color w:val="auto"/>
          <w:sz w:val="22"/>
          <w:szCs w:val="22"/>
          <w:shd w:val="clear" w:color="auto" w:fill="FFFFFF"/>
        </w:rPr>
        <w:t xml:space="preserve"> getting in touch with GP</w:t>
      </w:r>
      <w:r w:rsidR="007C7E9E" w:rsidRPr="007951AC">
        <w:rPr>
          <w:rFonts w:ascii="Calibri" w:hAnsi="Calibri" w:cs="Calibri"/>
          <w:color w:val="auto"/>
          <w:sz w:val="22"/>
          <w:szCs w:val="22"/>
          <w:shd w:val="clear" w:color="auto" w:fill="FFFFFF"/>
        </w:rPr>
        <w:t>s around the user</w:t>
      </w:r>
      <w:r w:rsidR="0014262B" w:rsidRPr="007951AC">
        <w:rPr>
          <w:rFonts w:ascii="Calibri" w:hAnsi="Calibri" w:cs="Calibri"/>
          <w:color w:val="auto"/>
          <w:sz w:val="22"/>
          <w:szCs w:val="22"/>
          <w:shd w:val="clear" w:color="auto" w:fill="FFFFFF"/>
        </w:rPr>
        <w:t>’</w:t>
      </w:r>
      <w:r w:rsidR="007C7E9E" w:rsidRPr="007951AC">
        <w:rPr>
          <w:rFonts w:ascii="Calibri" w:hAnsi="Calibri" w:cs="Calibri"/>
          <w:color w:val="auto"/>
          <w:sz w:val="22"/>
          <w:szCs w:val="22"/>
          <w:shd w:val="clear" w:color="auto" w:fill="FFFFFF"/>
        </w:rPr>
        <w:t>s</w:t>
      </w:r>
      <w:r w:rsidR="00F04402" w:rsidRPr="007951AC">
        <w:rPr>
          <w:rFonts w:ascii="Calibri" w:hAnsi="Calibri" w:cs="Calibri"/>
          <w:color w:val="auto"/>
          <w:sz w:val="22"/>
          <w:szCs w:val="22"/>
          <w:shd w:val="clear" w:color="auto" w:fill="FFFFFF"/>
        </w:rPr>
        <w:t xml:space="preserve"> local</w:t>
      </w:r>
      <w:r w:rsidR="007C7E9E" w:rsidRPr="007951AC">
        <w:rPr>
          <w:rFonts w:ascii="Calibri" w:hAnsi="Calibri" w:cs="Calibri"/>
          <w:color w:val="auto"/>
          <w:sz w:val="22"/>
          <w:szCs w:val="22"/>
          <w:shd w:val="clear" w:color="auto" w:fill="FFFFFF"/>
        </w:rPr>
        <w:t xml:space="preserve"> area</w:t>
      </w:r>
      <w:r w:rsidR="00F04402" w:rsidRPr="007951AC">
        <w:rPr>
          <w:rFonts w:ascii="Calibri" w:hAnsi="Calibri" w:cs="Calibri"/>
          <w:color w:val="auto"/>
          <w:sz w:val="22"/>
          <w:szCs w:val="22"/>
          <w:shd w:val="clear" w:color="auto" w:fill="FFFFFF"/>
        </w:rPr>
        <w:t>. F</w:t>
      </w:r>
      <w:r w:rsidR="007C7E9E" w:rsidRPr="007951AC">
        <w:rPr>
          <w:rFonts w:ascii="Calibri" w:hAnsi="Calibri" w:cs="Calibri"/>
          <w:color w:val="auto"/>
          <w:sz w:val="22"/>
          <w:szCs w:val="22"/>
          <w:shd w:val="clear" w:color="auto" w:fill="FFFFFF"/>
        </w:rPr>
        <w:t>inally</w:t>
      </w:r>
      <w:r w:rsidR="00F04402" w:rsidRPr="007951AC">
        <w:rPr>
          <w:rFonts w:ascii="Calibri" w:hAnsi="Calibri" w:cs="Calibri"/>
          <w:color w:val="auto"/>
          <w:sz w:val="22"/>
          <w:szCs w:val="22"/>
          <w:shd w:val="clear" w:color="auto" w:fill="FFFFFF"/>
        </w:rPr>
        <w:t xml:space="preserve">, we aspire </w:t>
      </w:r>
      <w:r w:rsidR="007C7E9E" w:rsidRPr="007951AC">
        <w:rPr>
          <w:rFonts w:ascii="Calibri" w:hAnsi="Calibri" w:cs="Calibri"/>
          <w:color w:val="auto"/>
          <w:sz w:val="22"/>
          <w:szCs w:val="22"/>
          <w:shd w:val="clear" w:color="auto" w:fill="FFFFFF"/>
        </w:rPr>
        <w:t>to build a</w:t>
      </w:r>
      <w:r w:rsidR="00F04402" w:rsidRPr="007951AC">
        <w:rPr>
          <w:rFonts w:ascii="Calibri" w:hAnsi="Calibri" w:cs="Calibri"/>
          <w:color w:val="auto"/>
          <w:sz w:val="22"/>
          <w:szCs w:val="22"/>
          <w:shd w:val="clear" w:color="auto" w:fill="FFFFFF"/>
        </w:rPr>
        <w:t xml:space="preserve"> healthy</w:t>
      </w:r>
      <w:r w:rsidR="007C7E9E" w:rsidRPr="007951AC">
        <w:rPr>
          <w:rFonts w:ascii="Calibri" w:hAnsi="Calibri" w:cs="Calibri"/>
          <w:color w:val="auto"/>
          <w:sz w:val="22"/>
          <w:szCs w:val="22"/>
          <w:shd w:val="clear" w:color="auto" w:fill="FFFFFF"/>
        </w:rPr>
        <w:t xml:space="preserve"> community where we follow the concept ‘each one care one’</w:t>
      </w:r>
      <w:r w:rsidR="00F04402" w:rsidRPr="007951AC">
        <w:rPr>
          <w:rFonts w:ascii="Calibri" w:hAnsi="Calibri" w:cs="Calibri"/>
          <w:color w:val="auto"/>
          <w:sz w:val="22"/>
          <w:szCs w:val="22"/>
          <w:shd w:val="clear" w:color="auto" w:fill="FFFFFF"/>
        </w:rPr>
        <w:t xml:space="preserve"> with Haley’s assistance</w:t>
      </w:r>
      <w:r w:rsidR="007C7E9E" w:rsidRPr="007951AC">
        <w:rPr>
          <w:rFonts w:ascii="Calibri" w:hAnsi="Calibri" w:cs="Calibri"/>
          <w:color w:val="auto"/>
          <w:sz w:val="22"/>
          <w:szCs w:val="22"/>
          <w:shd w:val="clear" w:color="auto" w:fill="FFFFFF"/>
        </w:rPr>
        <w:t>.</w:t>
      </w:r>
    </w:p>
    <w:p w14:paraId="3C2307CF" w14:textId="77777777" w:rsidR="00DF5890" w:rsidRPr="00EC689B" w:rsidRDefault="006A453C" w:rsidP="00073245">
      <w:pPr>
        <w:pStyle w:val="Heading1"/>
        <w:jc w:val="both"/>
      </w:pPr>
      <w:r>
        <w:lastRenderedPageBreak/>
        <w:t>PROJECT Development</w:t>
      </w:r>
    </w:p>
    <w:p w14:paraId="26EF592E" w14:textId="77777777" w:rsidR="00DF5890" w:rsidRPr="00EC689B" w:rsidRDefault="00DF5890" w:rsidP="00073245">
      <w:pPr>
        <w:jc w:val="both"/>
        <w:rPr>
          <w:rFonts w:ascii="Calibri" w:hAnsi="Calibri" w:cs="Calibri"/>
          <w:sz w:val="22"/>
          <w:szCs w:val="22"/>
        </w:rPr>
      </w:pPr>
      <w:r w:rsidRPr="00EC689B">
        <w:rPr>
          <w:rFonts w:ascii="Calibri" w:hAnsi="Calibri" w:cs="Calibri"/>
          <w:sz w:val="22"/>
          <w:szCs w:val="22"/>
        </w:rPr>
        <w:t>The minimum viable product for this project will be a working web application which allows the user to-</w:t>
      </w:r>
    </w:p>
    <w:p w14:paraId="473D1067" w14:textId="77777777" w:rsidR="001273C1" w:rsidRPr="00EC689B" w:rsidRDefault="00DF5890" w:rsidP="00073245">
      <w:pPr>
        <w:pStyle w:val="ListParagraph"/>
        <w:numPr>
          <w:ilvl w:val="0"/>
          <w:numId w:val="14"/>
        </w:numPr>
        <w:jc w:val="both"/>
        <w:rPr>
          <w:rFonts w:ascii="Calibri" w:hAnsi="Calibri" w:cs="Calibri"/>
          <w:sz w:val="22"/>
          <w:szCs w:val="22"/>
        </w:rPr>
      </w:pPr>
      <w:r w:rsidRPr="00EC689B">
        <w:rPr>
          <w:rFonts w:ascii="Calibri" w:hAnsi="Calibri" w:cs="Calibri"/>
          <w:sz w:val="22"/>
          <w:szCs w:val="22"/>
        </w:rPr>
        <w:t>Login/Register on the app</w:t>
      </w:r>
    </w:p>
    <w:p w14:paraId="0CAB1F54" w14:textId="77777777" w:rsidR="00DF5890" w:rsidRPr="00EC689B" w:rsidRDefault="00DF5890" w:rsidP="00073245">
      <w:pPr>
        <w:pStyle w:val="ListParagraph"/>
        <w:numPr>
          <w:ilvl w:val="0"/>
          <w:numId w:val="14"/>
        </w:numPr>
        <w:jc w:val="both"/>
        <w:rPr>
          <w:rFonts w:ascii="Calibri" w:hAnsi="Calibri" w:cs="Calibri"/>
          <w:sz w:val="22"/>
          <w:szCs w:val="22"/>
        </w:rPr>
      </w:pPr>
      <w:r w:rsidRPr="00EC689B">
        <w:rPr>
          <w:rFonts w:ascii="Calibri" w:hAnsi="Calibri" w:cs="Calibri"/>
          <w:sz w:val="22"/>
          <w:szCs w:val="22"/>
        </w:rPr>
        <w:t>Track his previous medical history</w:t>
      </w:r>
    </w:p>
    <w:p w14:paraId="1BDDA02D" w14:textId="77777777" w:rsidR="00DF5890" w:rsidRPr="00EC689B" w:rsidRDefault="00DF5890" w:rsidP="00073245">
      <w:pPr>
        <w:pStyle w:val="ListParagraph"/>
        <w:numPr>
          <w:ilvl w:val="0"/>
          <w:numId w:val="14"/>
        </w:numPr>
        <w:jc w:val="both"/>
        <w:rPr>
          <w:rFonts w:ascii="Calibri" w:hAnsi="Calibri" w:cs="Calibri"/>
          <w:sz w:val="22"/>
          <w:szCs w:val="22"/>
        </w:rPr>
      </w:pPr>
      <w:r w:rsidRPr="00EC689B">
        <w:rPr>
          <w:rFonts w:ascii="Calibri" w:hAnsi="Calibri" w:cs="Calibri"/>
          <w:sz w:val="22"/>
          <w:szCs w:val="22"/>
        </w:rPr>
        <w:t xml:space="preserve">Check his new symptoms </w:t>
      </w:r>
      <w:r w:rsidR="000B249C" w:rsidRPr="00EC689B">
        <w:rPr>
          <w:rFonts w:ascii="Calibri" w:hAnsi="Calibri" w:cs="Calibri"/>
          <w:sz w:val="22"/>
          <w:szCs w:val="22"/>
        </w:rPr>
        <w:t>and get a</w:t>
      </w:r>
      <w:r w:rsidR="00E50147">
        <w:rPr>
          <w:rFonts w:ascii="Calibri" w:hAnsi="Calibri" w:cs="Calibri"/>
          <w:sz w:val="22"/>
          <w:szCs w:val="22"/>
        </w:rPr>
        <w:t xml:space="preserve"> diagnosis</w:t>
      </w:r>
      <w:r w:rsidR="000B249C" w:rsidRPr="00EC689B">
        <w:rPr>
          <w:rFonts w:ascii="Calibri" w:hAnsi="Calibri" w:cs="Calibri"/>
          <w:sz w:val="22"/>
          <w:szCs w:val="22"/>
        </w:rPr>
        <w:t>.</w:t>
      </w:r>
    </w:p>
    <w:p w14:paraId="20569CD7" w14:textId="77777777" w:rsidR="000B249C" w:rsidRPr="00EC689B" w:rsidRDefault="000B249C" w:rsidP="00073245">
      <w:pPr>
        <w:pStyle w:val="ListParagraph"/>
        <w:numPr>
          <w:ilvl w:val="0"/>
          <w:numId w:val="14"/>
        </w:numPr>
        <w:jc w:val="both"/>
        <w:rPr>
          <w:rFonts w:ascii="Calibri" w:hAnsi="Calibri" w:cs="Calibri"/>
          <w:sz w:val="22"/>
          <w:szCs w:val="22"/>
        </w:rPr>
      </w:pPr>
      <w:r w:rsidRPr="00EC689B">
        <w:rPr>
          <w:rFonts w:ascii="Calibri" w:hAnsi="Calibri" w:cs="Calibri"/>
          <w:sz w:val="22"/>
          <w:szCs w:val="22"/>
        </w:rPr>
        <w:t xml:space="preserve">Get few home </w:t>
      </w:r>
      <w:r w:rsidR="008819EE" w:rsidRPr="00EC689B">
        <w:rPr>
          <w:rFonts w:ascii="Calibri" w:hAnsi="Calibri" w:cs="Calibri"/>
          <w:sz w:val="22"/>
          <w:szCs w:val="22"/>
        </w:rPr>
        <w:t>remedies to manage the symptoms as suggested by HSE</w:t>
      </w:r>
      <w:r w:rsidR="003B72B8">
        <w:rPr>
          <w:rFonts w:ascii="Calibri" w:hAnsi="Calibri" w:cs="Calibri"/>
          <w:sz w:val="22"/>
          <w:szCs w:val="22"/>
        </w:rPr>
        <w:t>/WHO</w:t>
      </w:r>
      <w:r w:rsidR="008819EE" w:rsidRPr="00EC689B">
        <w:rPr>
          <w:rFonts w:ascii="Calibri" w:hAnsi="Calibri" w:cs="Calibri"/>
          <w:sz w:val="22"/>
          <w:szCs w:val="22"/>
        </w:rPr>
        <w:t>.</w:t>
      </w:r>
    </w:p>
    <w:p w14:paraId="35CBAA50" w14:textId="77777777" w:rsidR="008819EE" w:rsidRPr="00EC689B" w:rsidRDefault="008819EE" w:rsidP="00073245">
      <w:pPr>
        <w:pStyle w:val="ListParagraph"/>
        <w:numPr>
          <w:ilvl w:val="0"/>
          <w:numId w:val="14"/>
        </w:numPr>
        <w:jc w:val="both"/>
        <w:rPr>
          <w:rFonts w:ascii="Calibri" w:hAnsi="Calibri" w:cs="Calibri"/>
          <w:sz w:val="22"/>
          <w:szCs w:val="22"/>
        </w:rPr>
      </w:pPr>
      <w:r w:rsidRPr="00EC689B">
        <w:rPr>
          <w:rFonts w:ascii="Calibri" w:hAnsi="Calibri" w:cs="Calibri"/>
          <w:sz w:val="22"/>
          <w:szCs w:val="22"/>
        </w:rPr>
        <w:t xml:space="preserve">Get a list of </w:t>
      </w:r>
      <w:r w:rsidR="00EC689B" w:rsidRPr="00EC689B">
        <w:rPr>
          <w:rFonts w:ascii="Calibri" w:hAnsi="Calibri" w:cs="Calibri"/>
          <w:sz w:val="22"/>
          <w:szCs w:val="22"/>
        </w:rPr>
        <w:t>GPs</w:t>
      </w:r>
      <w:r w:rsidRPr="00EC689B">
        <w:rPr>
          <w:rFonts w:ascii="Calibri" w:hAnsi="Calibri" w:cs="Calibri"/>
          <w:sz w:val="22"/>
          <w:szCs w:val="22"/>
        </w:rPr>
        <w:t xml:space="preserve"> near his/her location which he can consult.</w:t>
      </w:r>
    </w:p>
    <w:p w14:paraId="6151A078" w14:textId="77777777" w:rsidR="001273C1" w:rsidRDefault="00820F38" w:rsidP="00073245">
      <w:pPr>
        <w:pStyle w:val="Heading2"/>
        <w:jc w:val="both"/>
      </w:pPr>
      <w:sdt>
        <w:sdtPr>
          <w:alias w:val="Technical/Project Approach:"/>
          <w:tag w:val="Technical/Project Approach:"/>
          <w:id w:val="38019945"/>
          <w:placeholder>
            <w:docPart w:val="8BFC57FE5AA14AEC8E0CCED2AE2A8944"/>
          </w:placeholder>
          <w:temporary/>
          <w:showingPlcHdr/>
        </w:sdtPr>
        <w:sdtEndPr/>
        <w:sdtContent>
          <w:r w:rsidR="00FC68B0">
            <w:t>Technical/Project Approach</w:t>
          </w:r>
        </w:sdtContent>
      </w:sdt>
    </w:p>
    <w:p w14:paraId="1385FA88" w14:textId="77777777" w:rsidR="00E059DE" w:rsidRPr="00B363D0" w:rsidRDefault="002E17D5" w:rsidP="00073245">
      <w:pPr>
        <w:jc w:val="both"/>
        <w:rPr>
          <w:rFonts w:ascii="Calibri" w:hAnsi="Calibri" w:cs="Calibri"/>
          <w:sz w:val="22"/>
          <w:szCs w:val="22"/>
        </w:rPr>
      </w:pPr>
      <w:r w:rsidRPr="00B363D0">
        <w:rPr>
          <w:rFonts w:ascii="Calibri" w:hAnsi="Calibri" w:cs="Calibri"/>
          <w:sz w:val="22"/>
          <w:szCs w:val="22"/>
        </w:rPr>
        <w:t xml:space="preserve">We will </w:t>
      </w:r>
      <w:r w:rsidR="007E6882" w:rsidRPr="00B363D0">
        <w:rPr>
          <w:rFonts w:ascii="Calibri" w:hAnsi="Calibri" w:cs="Calibri"/>
          <w:sz w:val="22"/>
          <w:szCs w:val="22"/>
        </w:rPr>
        <w:t>be</w:t>
      </w:r>
      <w:r w:rsidR="007E6882">
        <w:rPr>
          <w:rFonts w:ascii="Calibri" w:hAnsi="Calibri" w:cs="Calibri"/>
          <w:sz w:val="22"/>
          <w:szCs w:val="22"/>
        </w:rPr>
        <w:t xml:space="preserve"> following</w:t>
      </w:r>
      <w:r w:rsidRPr="00B363D0">
        <w:rPr>
          <w:rFonts w:ascii="Calibri" w:hAnsi="Calibri" w:cs="Calibri"/>
          <w:sz w:val="22"/>
          <w:szCs w:val="22"/>
        </w:rPr>
        <w:t xml:space="preserve"> parallel programming approach </w:t>
      </w:r>
      <w:r w:rsidR="00E059DE" w:rsidRPr="00B363D0">
        <w:rPr>
          <w:rFonts w:ascii="Calibri" w:hAnsi="Calibri" w:cs="Calibri"/>
          <w:sz w:val="22"/>
          <w:szCs w:val="22"/>
        </w:rPr>
        <w:t xml:space="preserve">for the development phase of the </w:t>
      </w:r>
      <w:r w:rsidR="00C05EBC" w:rsidRPr="00B363D0">
        <w:rPr>
          <w:rFonts w:ascii="Calibri" w:hAnsi="Calibri" w:cs="Calibri"/>
          <w:sz w:val="22"/>
          <w:szCs w:val="22"/>
        </w:rPr>
        <w:t>project;</w:t>
      </w:r>
      <w:r w:rsidR="00E059DE" w:rsidRPr="00B363D0">
        <w:rPr>
          <w:rFonts w:ascii="Calibri" w:hAnsi="Calibri" w:cs="Calibri"/>
          <w:sz w:val="22"/>
          <w:szCs w:val="22"/>
        </w:rPr>
        <w:t xml:space="preserve"> we will simultaneously work on the front end and back end section of the project.</w:t>
      </w:r>
    </w:p>
    <w:p w14:paraId="15E8EC34" w14:textId="77777777" w:rsidR="002A4390" w:rsidRDefault="00E059DE" w:rsidP="00073245">
      <w:pPr>
        <w:pStyle w:val="ListParagraph"/>
        <w:numPr>
          <w:ilvl w:val="0"/>
          <w:numId w:val="17"/>
        </w:numPr>
        <w:jc w:val="both"/>
        <w:rPr>
          <w:rFonts w:ascii="Calibri" w:hAnsi="Calibri" w:cs="Calibri"/>
          <w:b/>
          <w:bCs/>
          <w:sz w:val="22"/>
          <w:szCs w:val="22"/>
        </w:rPr>
      </w:pPr>
      <w:r w:rsidRPr="002A4390">
        <w:rPr>
          <w:rFonts w:ascii="Calibri" w:hAnsi="Calibri" w:cs="Calibri"/>
          <w:b/>
          <w:bCs/>
          <w:sz w:val="22"/>
          <w:szCs w:val="22"/>
        </w:rPr>
        <w:t>Front-end</w:t>
      </w:r>
      <w:r w:rsidR="007E6882">
        <w:rPr>
          <w:rFonts w:ascii="Calibri" w:hAnsi="Calibri" w:cs="Calibri"/>
          <w:b/>
          <w:bCs/>
          <w:sz w:val="22"/>
          <w:szCs w:val="22"/>
        </w:rPr>
        <w:t xml:space="preserve"> </w:t>
      </w:r>
      <w:r w:rsidR="00452521">
        <w:rPr>
          <w:rFonts w:ascii="Calibri" w:hAnsi="Calibri" w:cs="Calibri"/>
          <w:b/>
          <w:bCs/>
          <w:sz w:val="22"/>
          <w:szCs w:val="22"/>
        </w:rPr>
        <w:t>UX/UI</w:t>
      </w:r>
    </w:p>
    <w:p w14:paraId="23BA5498" w14:textId="4879FF7A" w:rsidR="006E3E37" w:rsidRDefault="00CB2F3E" w:rsidP="00073245">
      <w:pPr>
        <w:pStyle w:val="ListParagraph"/>
        <w:jc w:val="both"/>
        <w:rPr>
          <w:rFonts w:ascii="Calibri" w:hAnsi="Calibri" w:cs="Calibri"/>
          <w:sz w:val="22"/>
          <w:szCs w:val="22"/>
        </w:rPr>
      </w:pPr>
      <w:r>
        <w:rPr>
          <w:rFonts w:ascii="Calibri" w:hAnsi="Calibri" w:cs="Calibri"/>
          <w:sz w:val="22"/>
          <w:szCs w:val="22"/>
        </w:rPr>
        <w:t xml:space="preserve">For this </w:t>
      </w:r>
      <w:r w:rsidR="00E059DE" w:rsidRPr="002A4390">
        <w:rPr>
          <w:rFonts w:ascii="Calibri" w:hAnsi="Calibri" w:cs="Calibri"/>
          <w:sz w:val="22"/>
          <w:szCs w:val="22"/>
        </w:rPr>
        <w:t>we will</w:t>
      </w:r>
      <w:r w:rsidR="007E6882">
        <w:rPr>
          <w:rFonts w:ascii="Calibri" w:hAnsi="Calibri" w:cs="Calibri"/>
          <w:sz w:val="22"/>
          <w:szCs w:val="22"/>
        </w:rPr>
        <w:t xml:space="preserve"> </w:t>
      </w:r>
      <w:r w:rsidR="00E059DE" w:rsidRPr="002A4390">
        <w:rPr>
          <w:rFonts w:ascii="Calibri" w:hAnsi="Calibri" w:cs="Calibri"/>
          <w:sz w:val="22"/>
          <w:szCs w:val="22"/>
        </w:rPr>
        <w:t>us</w:t>
      </w:r>
      <w:r>
        <w:rPr>
          <w:rFonts w:ascii="Calibri" w:hAnsi="Calibri" w:cs="Calibri"/>
          <w:sz w:val="22"/>
          <w:szCs w:val="22"/>
        </w:rPr>
        <w:t>e</w:t>
      </w:r>
      <w:r w:rsidR="008438EF">
        <w:rPr>
          <w:rFonts w:ascii="Calibri" w:hAnsi="Calibri" w:cs="Calibri"/>
          <w:sz w:val="22"/>
          <w:szCs w:val="22"/>
        </w:rPr>
        <w:t xml:space="preserve"> the</w:t>
      </w:r>
      <w:r w:rsidR="00E059DE" w:rsidRPr="002A4390">
        <w:rPr>
          <w:rFonts w:ascii="Calibri" w:hAnsi="Calibri" w:cs="Calibri"/>
          <w:sz w:val="22"/>
          <w:szCs w:val="22"/>
        </w:rPr>
        <w:t xml:space="preserve"> ‘Marvel app’ and ‘</w:t>
      </w:r>
      <w:proofErr w:type="spellStart"/>
      <w:r w:rsidR="00E059DE" w:rsidRPr="002A4390">
        <w:rPr>
          <w:rFonts w:ascii="Calibri" w:hAnsi="Calibri" w:cs="Calibri"/>
          <w:sz w:val="22"/>
          <w:szCs w:val="22"/>
        </w:rPr>
        <w:t>JustInMind</w:t>
      </w:r>
      <w:proofErr w:type="spellEnd"/>
      <w:r w:rsidR="00E059DE" w:rsidRPr="002A4390">
        <w:rPr>
          <w:rFonts w:ascii="Calibri" w:hAnsi="Calibri" w:cs="Calibri"/>
          <w:sz w:val="22"/>
          <w:szCs w:val="22"/>
        </w:rPr>
        <w:t xml:space="preserve">’ prototyping tool. We </w:t>
      </w:r>
      <w:r w:rsidR="006E3E37">
        <w:rPr>
          <w:rFonts w:ascii="Calibri" w:hAnsi="Calibri" w:cs="Calibri"/>
          <w:sz w:val="22"/>
          <w:szCs w:val="22"/>
        </w:rPr>
        <w:t>will</w:t>
      </w:r>
      <w:r w:rsidR="00E059DE" w:rsidRPr="002A4390">
        <w:rPr>
          <w:rFonts w:ascii="Calibri" w:hAnsi="Calibri" w:cs="Calibri"/>
          <w:sz w:val="22"/>
          <w:szCs w:val="22"/>
        </w:rPr>
        <w:t xml:space="preserve"> also use HTML</w:t>
      </w:r>
      <w:r w:rsidR="006E3E37">
        <w:rPr>
          <w:rFonts w:ascii="Calibri" w:hAnsi="Calibri" w:cs="Calibri"/>
          <w:sz w:val="22"/>
          <w:szCs w:val="22"/>
        </w:rPr>
        <w:t>,</w:t>
      </w:r>
      <w:r w:rsidR="00E059DE" w:rsidRPr="002A4390">
        <w:rPr>
          <w:rFonts w:ascii="Calibri" w:hAnsi="Calibri" w:cs="Calibri"/>
          <w:sz w:val="22"/>
          <w:szCs w:val="22"/>
        </w:rPr>
        <w:t xml:space="preserve"> CSS</w:t>
      </w:r>
      <w:r w:rsidR="006E3E37">
        <w:rPr>
          <w:rFonts w:ascii="Calibri" w:hAnsi="Calibri" w:cs="Calibri"/>
          <w:sz w:val="22"/>
          <w:szCs w:val="22"/>
        </w:rPr>
        <w:t xml:space="preserve">, </w:t>
      </w:r>
      <w:r>
        <w:rPr>
          <w:rFonts w:ascii="Calibri" w:hAnsi="Calibri" w:cs="Calibri"/>
          <w:sz w:val="22"/>
          <w:szCs w:val="22"/>
        </w:rPr>
        <w:t>B</w:t>
      </w:r>
      <w:r w:rsidR="006E3E37">
        <w:rPr>
          <w:rFonts w:ascii="Calibri" w:hAnsi="Calibri" w:cs="Calibri"/>
          <w:sz w:val="22"/>
          <w:szCs w:val="22"/>
        </w:rPr>
        <w:t xml:space="preserve">ootstrap, and </w:t>
      </w:r>
      <w:r w:rsidR="00D00567">
        <w:rPr>
          <w:rFonts w:ascii="Calibri" w:hAnsi="Calibri" w:cs="Calibri"/>
          <w:sz w:val="22"/>
          <w:szCs w:val="22"/>
        </w:rPr>
        <w:t>JavaScript</w:t>
      </w:r>
      <w:r w:rsidR="003F7463">
        <w:rPr>
          <w:rFonts w:ascii="Calibri" w:hAnsi="Calibri" w:cs="Calibri"/>
          <w:sz w:val="22"/>
          <w:szCs w:val="22"/>
        </w:rPr>
        <w:t>/</w:t>
      </w:r>
      <w:r w:rsidR="00073245">
        <w:rPr>
          <w:rFonts w:ascii="Calibri" w:hAnsi="Calibri" w:cs="Calibri"/>
          <w:sz w:val="22"/>
          <w:szCs w:val="22"/>
        </w:rPr>
        <w:t>jQuery</w:t>
      </w:r>
      <w:r w:rsidR="00E059DE" w:rsidRPr="002A4390">
        <w:rPr>
          <w:rFonts w:ascii="Calibri" w:hAnsi="Calibri" w:cs="Calibri"/>
          <w:sz w:val="22"/>
          <w:szCs w:val="22"/>
        </w:rPr>
        <w:t xml:space="preserve"> for it. </w:t>
      </w:r>
    </w:p>
    <w:p w14:paraId="3E4C0C8F" w14:textId="77777777" w:rsidR="00401513" w:rsidRDefault="00452521" w:rsidP="00073245">
      <w:pPr>
        <w:pStyle w:val="ListParagraph"/>
        <w:numPr>
          <w:ilvl w:val="0"/>
          <w:numId w:val="17"/>
        </w:numPr>
        <w:jc w:val="both"/>
        <w:rPr>
          <w:rFonts w:ascii="Calibri" w:hAnsi="Calibri" w:cs="Calibri"/>
          <w:b/>
          <w:bCs/>
          <w:sz w:val="22"/>
          <w:szCs w:val="22"/>
        </w:rPr>
      </w:pPr>
      <w:r w:rsidRPr="00452521">
        <w:rPr>
          <w:rFonts w:ascii="Calibri" w:hAnsi="Calibri" w:cs="Calibri"/>
          <w:b/>
          <w:bCs/>
          <w:sz w:val="22"/>
          <w:szCs w:val="22"/>
        </w:rPr>
        <w:t>Business Logic</w:t>
      </w:r>
    </w:p>
    <w:p w14:paraId="068A8C6A" w14:textId="77777777" w:rsidR="00E059DE" w:rsidRPr="00401513" w:rsidRDefault="00E059DE" w:rsidP="00073245">
      <w:pPr>
        <w:pStyle w:val="ListParagraph"/>
        <w:jc w:val="both"/>
        <w:rPr>
          <w:rFonts w:ascii="Calibri" w:hAnsi="Calibri" w:cs="Calibri"/>
          <w:b/>
          <w:bCs/>
          <w:sz w:val="22"/>
          <w:szCs w:val="22"/>
        </w:rPr>
      </w:pPr>
      <w:r w:rsidRPr="00401513">
        <w:rPr>
          <w:rFonts w:ascii="Calibri" w:hAnsi="Calibri" w:cs="Calibri"/>
          <w:sz w:val="22"/>
          <w:szCs w:val="22"/>
        </w:rPr>
        <w:t xml:space="preserve">For </w:t>
      </w:r>
      <w:r w:rsidR="00452521" w:rsidRPr="00401513">
        <w:rPr>
          <w:rFonts w:ascii="Calibri" w:hAnsi="Calibri" w:cs="Calibri"/>
          <w:sz w:val="22"/>
          <w:szCs w:val="22"/>
        </w:rPr>
        <w:t xml:space="preserve">implementing the </w:t>
      </w:r>
      <w:r w:rsidR="006A444C" w:rsidRPr="00401513">
        <w:rPr>
          <w:rFonts w:ascii="Calibri" w:hAnsi="Calibri" w:cs="Calibri"/>
          <w:sz w:val="22"/>
          <w:szCs w:val="22"/>
        </w:rPr>
        <w:t>features,</w:t>
      </w:r>
      <w:r w:rsidR="00452521" w:rsidRPr="00401513">
        <w:rPr>
          <w:rFonts w:ascii="Calibri" w:hAnsi="Calibri" w:cs="Calibri"/>
          <w:sz w:val="22"/>
          <w:szCs w:val="22"/>
        </w:rPr>
        <w:t xml:space="preserve"> we will use Django, </w:t>
      </w:r>
      <w:r w:rsidR="000940B6">
        <w:rPr>
          <w:rFonts w:ascii="Calibri" w:hAnsi="Calibri" w:cs="Calibri"/>
          <w:sz w:val="22"/>
          <w:szCs w:val="22"/>
        </w:rPr>
        <w:t>P</w:t>
      </w:r>
      <w:r w:rsidR="00452521" w:rsidRPr="00401513">
        <w:rPr>
          <w:rFonts w:ascii="Calibri" w:hAnsi="Calibri" w:cs="Calibri"/>
          <w:sz w:val="22"/>
          <w:szCs w:val="22"/>
        </w:rPr>
        <w:t>ython</w:t>
      </w:r>
      <w:r w:rsidR="00D248C3">
        <w:rPr>
          <w:rFonts w:ascii="Calibri" w:hAnsi="Calibri" w:cs="Calibri"/>
          <w:sz w:val="22"/>
          <w:szCs w:val="22"/>
        </w:rPr>
        <w:t>,</w:t>
      </w:r>
      <w:r w:rsidR="00452521" w:rsidRPr="00401513">
        <w:rPr>
          <w:rFonts w:ascii="Calibri" w:hAnsi="Calibri" w:cs="Calibri"/>
          <w:sz w:val="22"/>
          <w:szCs w:val="22"/>
        </w:rPr>
        <w:t xml:space="preserve"> and J2EE.</w:t>
      </w:r>
    </w:p>
    <w:p w14:paraId="0C397668" w14:textId="77777777" w:rsidR="00E059DE" w:rsidRPr="002A4390" w:rsidRDefault="00E059DE" w:rsidP="00073245">
      <w:pPr>
        <w:pStyle w:val="ListParagraph"/>
        <w:numPr>
          <w:ilvl w:val="0"/>
          <w:numId w:val="17"/>
        </w:numPr>
        <w:jc w:val="both"/>
        <w:rPr>
          <w:rFonts w:ascii="Calibri" w:hAnsi="Calibri" w:cs="Calibri"/>
          <w:b/>
          <w:bCs/>
          <w:sz w:val="22"/>
          <w:szCs w:val="22"/>
        </w:rPr>
      </w:pPr>
      <w:r w:rsidRPr="002A4390">
        <w:rPr>
          <w:rFonts w:ascii="Calibri" w:hAnsi="Calibri" w:cs="Calibri"/>
          <w:b/>
          <w:bCs/>
          <w:sz w:val="22"/>
          <w:szCs w:val="22"/>
        </w:rPr>
        <w:t>Back-end</w:t>
      </w:r>
    </w:p>
    <w:p w14:paraId="13803A97" w14:textId="77777777" w:rsidR="00D232CA" w:rsidRPr="002A4390" w:rsidRDefault="006A444C" w:rsidP="00073245">
      <w:pPr>
        <w:pStyle w:val="ListParagraph"/>
        <w:jc w:val="both"/>
        <w:rPr>
          <w:rFonts w:ascii="Calibri" w:eastAsia="Times New Roman" w:hAnsi="Calibri" w:cs="Calibri"/>
          <w:color w:val="auto"/>
          <w:sz w:val="22"/>
          <w:szCs w:val="22"/>
          <w:lang w:val="en-GB" w:eastAsia="en-GB"/>
        </w:rPr>
      </w:pPr>
      <w:r>
        <w:rPr>
          <w:rFonts w:ascii="Calibri" w:eastAsia="Times New Roman" w:hAnsi="Calibri" w:cs="Calibri"/>
          <w:color w:val="auto"/>
          <w:sz w:val="22"/>
          <w:szCs w:val="22"/>
          <w:lang w:val="en-GB" w:eastAsia="en-GB"/>
        </w:rPr>
        <w:t>The w</w:t>
      </w:r>
      <w:r w:rsidR="00D232CA" w:rsidRPr="002A4390">
        <w:rPr>
          <w:rFonts w:ascii="Calibri" w:eastAsia="Times New Roman" w:hAnsi="Calibri" w:cs="Calibri"/>
          <w:color w:val="auto"/>
          <w:sz w:val="22"/>
          <w:szCs w:val="22"/>
          <w:lang w:val="en-GB" w:eastAsia="en-GB"/>
        </w:rPr>
        <w:t xml:space="preserve">eb application </w:t>
      </w:r>
      <w:r w:rsidR="00C05EBC">
        <w:rPr>
          <w:rFonts w:ascii="Calibri" w:eastAsia="Times New Roman" w:hAnsi="Calibri" w:cs="Calibri"/>
          <w:color w:val="auto"/>
          <w:sz w:val="22"/>
          <w:szCs w:val="22"/>
          <w:lang w:val="en-GB" w:eastAsia="en-GB"/>
        </w:rPr>
        <w:t>based on the</w:t>
      </w:r>
      <w:r w:rsidR="007E6882">
        <w:rPr>
          <w:rFonts w:ascii="Calibri" w:eastAsia="Times New Roman" w:hAnsi="Calibri" w:cs="Calibri"/>
          <w:color w:val="auto"/>
          <w:sz w:val="22"/>
          <w:szCs w:val="22"/>
          <w:lang w:val="en-GB" w:eastAsia="en-GB"/>
        </w:rPr>
        <w:t xml:space="preserve"> </w:t>
      </w:r>
      <w:r w:rsidR="00C05EBC">
        <w:rPr>
          <w:rFonts w:ascii="Calibri" w:eastAsia="Times New Roman" w:hAnsi="Calibri" w:cs="Calibri"/>
          <w:color w:val="auto"/>
          <w:sz w:val="22"/>
          <w:szCs w:val="22"/>
          <w:lang w:val="en-GB" w:eastAsia="en-GB"/>
        </w:rPr>
        <w:t>Django</w:t>
      </w:r>
      <w:r w:rsidR="00D232CA" w:rsidRPr="002A4390">
        <w:rPr>
          <w:rFonts w:ascii="Calibri" w:eastAsia="Times New Roman" w:hAnsi="Calibri" w:cs="Calibri"/>
          <w:color w:val="auto"/>
          <w:sz w:val="22"/>
          <w:szCs w:val="22"/>
          <w:lang w:val="en-GB" w:eastAsia="en-GB"/>
        </w:rPr>
        <w:t xml:space="preserve"> environment where deep neural network /machine learning models are run. The models</w:t>
      </w:r>
      <w:r w:rsidR="00CF6E10">
        <w:rPr>
          <w:rFonts w:ascii="Calibri" w:eastAsia="Times New Roman" w:hAnsi="Calibri" w:cs="Calibri"/>
          <w:color w:val="auto"/>
          <w:sz w:val="22"/>
          <w:szCs w:val="22"/>
          <w:lang w:val="en-GB" w:eastAsia="en-GB"/>
        </w:rPr>
        <w:t xml:space="preserve"> run</w:t>
      </w:r>
      <w:r w:rsidR="00D232CA" w:rsidRPr="002A4390">
        <w:rPr>
          <w:rFonts w:ascii="Calibri" w:eastAsia="Times New Roman" w:hAnsi="Calibri" w:cs="Calibri"/>
          <w:color w:val="auto"/>
          <w:sz w:val="22"/>
          <w:szCs w:val="22"/>
          <w:lang w:val="en-GB" w:eastAsia="en-GB"/>
        </w:rPr>
        <w:t xml:space="preserve"> above the server flask which is integrated with the database.</w:t>
      </w:r>
      <w:r w:rsidR="00B363D0" w:rsidRPr="002A4390">
        <w:rPr>
          <w:rFonts w:ascii="Calibri" w:eastAsia="Times New Roman" w:hAnsi="Calibri" w:cs="Calibri"/>
          <w:color w:val="auto"/>
          <w:sz w:val="22"/>
          <w:szCs w:val="22"/>
          <w:lang w:val="en-GB" w:eastAsia="en-GB"/>
        </w:rPr>
        <w:t xml:space="preserve"> We will be using Mongo DB and SQL for the database.</w:t>
      </w:r>
    </w:p>
    <w:p w14:paraId="39547F48" w14:textId="77777777" w:rsidR="00E059DE" w:rsidRPr="007C5EB8" w:rsidRDefault="00D232CA" w:rsidP="00073245">
      <w:pPr>
        <w:spacing w:after="0" w:line="240" w:lineRule="auto"/>
        <w:jc w:val="both"/>
        <w:rPr>
          <w:rFonts w:ascii="Calibri" w:eastAsia="Times New Roman" w:hAnsi="Calibri" w:cs="Calibri"/>
          <w:color w:val="auto"/>
          <w:sz w:val="22"/>
          <w:szCs w:val="22"/>
          <w:lang w:val="en-GB" w:eastAsia="en-GB"/>
        </w:rPr>
      </w:pPr>
      <w:r w:rsidRPr="00D232CA">
        <w:rPr>
          <w:rFonts w:ascii="Calibri" w:eastAsia="Times New Roman" w:hAnsi="Calibri" w:cs="Calibri"/>
          <w:color w:val="auto"/>
          <w:sz w:val="22"/>
          <w:szCs w:val="22"/>
          <w:lang w:val="en-GB" w:eastAsia="en-GB"/>
        </w:rPr>
        <w:t xml:space="preserve">Both front end and backend components are </w:t>
      </w:r>
      <w:proofErr w:type="spellStart"/>
      <w:r w:rsidRPr="00D232CA">
        <w:rPr>
          <w:rFonts w:ascii="Calibri" w:eastAsia="Times New Roman" w:hAnsi="Calibri" w:cs="Calibri"/>
          <w:color w:val="auto"/>
          <w:sz w:val="22"/>
          <w:szCs w:val="22"/>
          <w:lang w:val="en-GB" w:eastAsia="en-GB"/>
        </w:rPr>
        <w:t>dockerized</w:t>
      </w:r>
      <w:proofErr w:type="spellEnd"/>
      <w:r w:rsidRPr="00D232CA">
        <w:rPr>
          <w:rFonts w:ascii="Calibri" w:eastAsia="Times New Roman" w:hAnsi="Calibri" w:cs="Calibri"/>
          <w:color w:val="auto"/>
          <w:sz w:val="22"/>
          <w:szCs w:val="22"/>
          <w:lang w:val="en-GB" w:eastAsia="en-GB"/>
        </w:rPr>
        <w:t xml:space="preserve"> </w:t>
      </w:r>
      <w:r w:rsidR="00646C10">
        <w:rPr>
          <w:rFonts w:ascii="Calibri" w:eastAsia="Times New Roman" w:hAnsi="Calibri" w:cs="Calibri"/>
          <w:color w:val="auto"/>
          <w:sz w:val="22"/>
          <w:szCs w:val="22"/>
          <w:lang w:val="en-GB" w:eastAsia="en-GB"/>
        </w:rPr>
        <w:t>as</w:t>
      </w:r>
      <w:r w:rsidRPr="00D232CA">
        <w:rPr>
          <w:rFonts w:ascii="Calibri" w:eastAsia="Times New Roman" w:hAnsi="Calibri" w:cs="Calibri"/>
          <w:color w:val="auto"/>
          <w:sz w:val="22"/>
          <w:szCs w:val="22"/>
          <w:lang w:val="en-GB" w:eastAsia="en-GB"/>
        </w:rPr>
        <w:t xml:space="preserve"> an image</w:t>
      </w:r>
      <w:r w:rsidR="00EE44C3">
        <w:rPr>
          <w:rFonts w:ascii="Calibri" w:eastAsia="Times New Roman" w:hAnsi="Calibri" w:cs="Calibri"/>
          <w:color w:val="auto"/>
          <w:sz w:val="22"/>
          <w:szCs w:val="22"/>
          <w:lang w:val="en-GB" w:eastAsia="en-GB"/>
        </w:rPr>
        <w:t xml:space="preserve"> inside a container</w:t>
      </w:r>
      <w:r w:rsidR="007E6882">
        <w:rPr>
          <w:rFonts w:ascii="Calibri" w:eastAsia="Times New Roman" w:hAnsi="Calibri" w:cs="Calibri"/>
          <w:color w:val="auto"/>
          <w:sz w:val="22"/>
          <w:szCs w:val="22"/>
          <w:lang w:val="en-GB" w:eastAsia="en-GB"/>
        </w:rPr>
        <w:t xml:space="preserve"> </w:t>
      </w:r>
      <w:r w:rsidR="0033572A">
        <w:rPr>
          <w:rFonts w:ascii="Calibri" w:eastAsia="Times New Roman" w:hAnsi="Calibri" w:cs="Calibri"/>
          <w:color w:val="auto"/>
          <w:sz w:val="22"/>
          <w:szCs w:val="22"/>
          <w:lang w:val="en-GB" w:eastAsia="en-GB"/>
        </w:rPr>
        <w:t>that</w:t>
      </w:r>
      <w:r w:rsidR="007E6882">
        <w:rPr>
          <w:rFonts w:ascii="Calibri" w:eastAsia="Times New Roman" w:hAnsi="Calibri" w:cs="Calibri"/>
          <w:color w:val="auto"/>
          <w:sz w:val="22"/>
          <w:szCs w:val="22"/>
          <w:lang w:val="en-GB" w:eastAsia="en-GB"/>
        </w:rPr>
        <w:t xml:space="preserve"> </w:t>
      </w:r>
      <w:r w:rsidR="00834C20">
        <w:rPr>
          <w:rFonts w:ascii="Calibri" w:eastAsia="Times New Roman" w:hAnsi="Calibri" w:cs="Calibri"/>
          <w:color w:val="auto"/>
          <w:sz w:val="22"/>
          <w:szCs w:val="22"/>
          <w:lang w:val="en-GB" w:eastAsia="en-GB"/>
        </w:rPr>
        <w:t>will</w:t>
      </w:r>
      <w:r w:rsidRPr="00D232CA">
        <w:rPr>
          <w:rFonts w:ascii="Calibri" w:eastAsia="Times New Roman" w:hAnsi="Calibri" w:cs="Calibri"/>
          <w:color w:val="auto"/>
          <w:sz w:val="22"/>
          <w:szCs w:val="22"/>
          <w:lang w:val="en-GB" w:eastAsia="en-GB"/>
        </w:rPr>
        <w:t xml:space="preserve"> deployed on GitHub for use.</w:t>
      </w:r>
    </w:p>
    <w:p w14:paraId="79A3D17B" w14:textId="77777777" w:rsidR="00A541A9" w:rsidRDefault="00A541A9" w:rsidP="00073245">
      <w:pPr>
        <w:pStyle w:val="Heading2"/>
        <w:jc w:val="both"/>
      </w:pPr>
      <w:r>
        <w:t>Data Source</w:t>
      </w:r>
    </w:p>
    <w:p w14:paraId="1CA86435" w14:textId="77777777" w:rsidR="003F7463" w:rsidRPr="00ED1F5F" w:rsidRDefault="0067716D" w:rsidP="00073245">
      <w:pPr>
        <w:jc w:val="both"/>
        <w:rPr>
          <w:rFonts w:ascii="Calibri" w:hAnsi="Calibri"/>
          <w:color w:val="auto"/>
          <w:sz w:val="22"/>
          <w:szCs w:val="22"/>
        </w:rPr>
      </w:pPr>
      <w:r w:rsidRPr="00ED1F5F">
        <w:rPr>
          <w:rFonts w:ascii="Calibri" w:hAnsi="Calibri"/>
          <w:color w:val="auto"/>
          <w:sz w:val="22"/>
          <w:szCs w:val="22"/>
        </w:rPr>
        <w:t xml:space="preserve">The Dataset we will use for this project is obtained by using the combine approach of finding existing datasets and generating new ones. </w:t>
      </w:r>
      <w:r w:rsidR="00E15B86" w:rsidRPr="00ED1F5F">
        <w:rPr>
          <w:rFonts w:ascii="Calibri" w:hAnsi="Calibri"/>
          <w:color w:val="auto"/>
          <w:sz w:val="22"/>
          <w:szCs w:val="22"/>
        </w:rPr>
        <w:t xml:space="preserve">We are getting data from open source repository like Kaggle, GitHub, UCI and </w:t>
      </w:r>
      <w:r w:rsidR="007E6882" w:rsidRPr="00ED1F5F">
        <w:rPr>
          <w:rFonts w:ascii="Calibri" w:hAnsi="Calibri"/>
          <w:color w:val="auto"/>
          <w:sz w:val="22"/>
          <w:szCs w:val="22"/>
        </w:rPr>
        <w:t>Google</w:t>
      </w:r>
      <w:r w:rsidR="00E15B86" w:rsidRPr="00ED1F5F">
        <w:rPr>
          <w:rFonts w:ascii="Calibri" w:hAnsi="Calibri"/>
          <w:color w:val="auto"/>
          <w:sz w:val="22"/>
          <w:szCs w:val="22"/>
        </w:rPr>
        <w:t xml:space="preserve"> datasets as well as using real time experience from doctors to synthesize a dataset using java code. The java code ensures the elimination of conscious bias from the dataset. The final dataset contains 49 columns and 10001 rows amounting to 490001 data points. </w:t>
      </w:r>
      <w:r w:rsidR="00646C10">
        <w:rPr>
          <w:rStyle w:val="FootnoteReference"/>
          <w:rFonts w:ascii="Calibri" w:hAnsi="Calibri"/>
          <w:color w:val="auto"/>
          <w:sz w:val="22"/>
          <w:szCs w:val="22"/>
        </w:rPr>
        <w:footnoteReference w:id="2"/>
      </w:r>
    </w:p>
    <w:p w14:paraId="0318F6EF" w14:textId="77777777" w:rsidR="001273C1" w:rsidRDefault="00A541A9" w:rsidP="00073245">
      <w:pPr>
        <w:pStyle w:val="Heading2"/>
        <w:jc w:val="both"/>
      </w:pPr>
      <w:r>
        <w:lastRenderedPageBreak/>
        <w:t>Evaluation</w:t>
      </w:r>
    </w:p>
    <w:p w14:paraId="6FC5F2B5" w14:textId="77777777" w:rsidR="002F1169" w:rsidRPr="00ED1F5F" w:rsidRDefault="002F1169" w:rsidP="00073245">
      <w:pPr>
        <w:jc w:val="both"/>
        <w:rPr>
          <w:rFonts w:ascii="Calibri" w:hAnsi="Calibri"/>
          <w:color w:val="auto"/>
          <w:sz w:val="22"/>
          <w:szCs w:val="22"/>
        </w:rPr>
      </w:pPr>
      <w:r w:rsidRPr="00ED1F5F">
        <w:rPr>
          <w:rFonts w:ascii="Calibri" w:hAnsi="Calibri"/>
          <w:color w:val="auto"/>
          <w:sz w:val="22"/>
          <w:szCs w:val="22"/>
        </w:rPr>
        <w:t>To evaluate the performance of the project we will use the following 4 methods-</w:t>
      </w:r>
    </w:p>
    <w:p w14:paraId="17FCF954" w14:textId="77777777" w:rsidR="002F1169" w:rsidRPr="00ED1F5F" w:rsidRDefault="002F1169" w:rsidP="00073245">
      <w:pPr>
        <w:pStyle w:val="ListParagraph"/>
        <w:numPr>
          <w:ilvl w:val="0"/>
          <w:numId w:val="18"/>
        </w:numPr>
        <w:jc w:val="both"/>
        <w:rPr>
          <w:rFonts w:ascii="Calibri" w:hAnsi="Calibri"/>
          <w:color w:val="auto"/>
          <w:sz w:val="22"/>
          <w:szCs w:val="22"/>
        </w:rPr>
      </w:pPr>
      <w:r w:rsidRPr="00ED1F5F">
        <w:rPr>
          <w:rFonts w:ascii="Calibri" w:hAnsi="Calibri"/>
          <w:color w:val="auto"/>
          <w:sz w:val="22"/>
          <w:szCs w:val="22"/>
        </w:rPr>
        <w:t xml:space="preserve">Space complexity- We will measure the bulkiness of the </w:t>
      </w:r>
      <w:r w:rsidR="005404DF" w:rsidRPr="00ED1F5F">
        <w:rPr>
          <w:rFonts w:ascii="Calibri" w:hAnsi="Calibri"/>
          <w:color w:val="auto"/>
          <w:sz w:val="22"/>
          <w:szCs w:val="22"/>
        </w:rPr>
        <w:t xml:space="preserve">code; this includes the </w:t>
      </w:r>
      <w:r w:rsidR="007E6882" w:rsidRPr="00ED1F5F">
        <w:rPr>
          <w:rFonts w:ascii="Calibri" w:hAnsi="Calibri"/>
          <w:color w:val="auto"/>
          <w:sz w:val="22"/>
          <w:szCs w:val="22"/>
        </w:rPr>
        <w:t>hard coding</w:t>
      </w:r>
      <w:r w:rsidR="005404DF" w:rsidRPr="00ED1F5F">
        <w:rPr>
          <w:rFonts w:ascii="Calibri" w:hAnsi="Calibri"/>
          <w:color w:val="auto"/>
          <w:sz w:val="22"/>
          <w:szCs w:val="22"/>
        </w:rPr>
        <w:t xml:space="preserve"> and the space and power needed to run the code.</w:t>
      </w:r>
    </w:p>
    <w:p w14:paraId="5EF5C163" w14:textId="77777777" w:rsidR="002F1169" w:rsidRPr="00ED1F5F" w:rsidRDefault="002F1169" w:rsidP="00073245">
      <w:pPr>
        <w:pStyle w:val="ListParagraph"/>
        <w:numPr>
          <w:ilvl w:val="0"/>
          <w:numId w:val="18"/>
        </w:numPr>
        <w:jc w:val="both"/>
        <w:rPr>
          <w:rFonts w:ascii="Calibri" w:hAnsi="Calibri"/>
          <w:color w:val="auto"/>
          <w:sz w:val="22"/>
          <w:szCs w:val="22"/>
        </w:rPr>
      </w:pPr>
      <w:r w:rsidRPr="00ED1F5F">
        <w:rPr>
          <w:rFonts w:ascii="Calibri" w:hAnsi="Calibri"/>
          <w:color w:val="auto"/>
          <w:sz w:val="22"/>
          <w:szCs w:val="22"/>
        </w:rPr>
        <w:t>Time Complexity</w:t>
      </w:r>
      <w:r w:rsidR="005404DF" w:rsidRPr="00ED1F5F">
        <w:rPr>
          <w:rFonts w:ascii="Calibri" w:hAnsi="Calibri"/>
          <w:color w:val="auto"/>
          <w:sz w:val="22"/>
          <w:szCs w:val="22"/>
        </w:rPr>
        <w:t>- Time complexity of the code will be measured by the time taken to populate the pages and results.</w:t>
      </w:r>
    </w:p>
    <w:p w14:paraId="1508E3CF" w14:textId="77777777" w:rsidR="002F1169" w:rsidRPr="00ED1F5F" w:rsidRDefault="002F1169" w:rsidP="00073245">
      <w:pPr>
        <w:pStyle w:val="ListParagraph"/>
        <w:numPr>
          <w:ilvl w:val="0"/>
          <w:numId w:val="18"/>
        </w:numPr>
        <w:jc w:val="both"/>
        <w:rPr>
          <w:rFonts w:ascii="Calibri" w:hAnsi="Calibri"/>
          <w:color w:val="auto"/>
          <w:sz w:val="22"/>
          <w:szCs w:val="22"/>
        </w:rPr>
      </w:pPr>
      <w:r w:rsidRPr="00ED1F5F">
        <w:rPr>
          <w:rFonts w:ascii="Calibri" w:hAnsi="Calibri"/>
          <w:color w:val="auto"/>
          <w:sz w:val="22"/>
          <w:szCs w:val="22"/>
        </w:rPr>
        <w:t>Confusion Matrix</w:t>
      </w:r>
      <w:r w:rsidR="007C7708" w:rsidRPr="00ED1F5F">
        <w:rPr>
          <w:rFonts w:ascii="Calibri" w:hAnsi="Calibri"/>
          <w:color w:val="auto"/>
          <w:sz w:val="22"/>
          <w:szCs w:val="22"/>
        </w:rPr>
        <w:t xml:space="preserve">- This will be used to measure the performance of the model </w:t>
      </w:r>
      <w:r w:rsidR="004322E9" w:rsidRPr="00ED1F5F">
        <w:rPr>
          <w:rFonts w:ascii="Calibri" w:hAnsi="Calibri"/>
          <w:color w:val="auto"/>
          <w:sz w:val="22"/>
          <w:szCs w:val="22"/>
        </w:rPr>
        <w:t>by calculating the error rate and false positives.</w:t>
      </w:r>
    </w:p>
    <w:p w14:paraId="6B146D0C" w14:textId="1CE46F4D" w:rsidR="00C86391" w:rsidRPr="00073245" w:rsidRDefault="002F1169" w:rsidP="00073245">
      <w:pPr>
        <w:pStyle w:val="ListParagraph"/>
        <w:numPr>
          <w:ilvl w:val="0"/>
          <w:numId w:val="18"/>
        </w:numPr>
        <w:jc w:val="both"/>
        <w:rPr>
          <w:rFonts w:ascii="Calibri" w:hAnsi="Calibri"/>
          <w:color w:val="auto"/>
          <w:sz w:val="22"/>
          <w:szCs w:val="22"/>
        </w:rPr>
      </w:pPr>
      <w:r w:rsidRPr="00ED1F5F">
        <w:rPr>
          <w:rFonts w:ascii="Calibri" w:hAnsi="Calibri"/>
          <w:color w:val="auto"/>
          <w:sz w:val="22"/>
          <w:szCs w:val="22"/>
        </w:rPr>
        <w:t>User Feedback</w:t>
      </w:r>
      <w:r w:rsidR="004322E9" w:rsidRPr="00ED1F5F">
        <w:rPr>
          <w:rFonts w:ascii="Calibri" w:hAnsi="Calibri"/>
          <w:color w:val="auto"/>
          <w:sz w:val="22"/>
          <w:szCs w:val="22"/>
        </w:rPr>
        <w:t>- This will be final evaluation point where we will ask the users questions like ‘Was the application easy to use</w:t>
      </w:r>
      <w:r w:rsidR="00302E64" w:rsidRPr="00ED1F5F">
        <w:rPr>
          <w:rFonts w:ascii="Calibri" w:hAnsi="Calibri"/>
          <w:color w:val="auto"/>
          <w:sz w:val="22"/>
          <w:szCs w:val="22"/>
        </w:rPr>
        <w:t>?</w:t>
      </w:r>
      <w:r w:rsidR="004322E9" w:rsidRPr="00ED1F5F">
        <w:rPr>
          <w:rFonts w:ascii="Calibri" w:hAnsi="Calibri"/>
          <w:color w:val="auto"/>
          <w:sz w:val="22"/>
          <w:szCs w:val="22"/>
        </w:rPr>
        <w:t>’, ’How did you like our application</w:t>
      </w:r>
      <w:r w:rsidR="002E40C1" w:rsidRPr="00ED1F5F">
        <w:rPr>
          <w:rFonts w:ascii="Calibri" w:hAnsi="Calibri"/>
          <w:color w:val="auto"/>
          <w:sz w:val="22"/>
          <w:szCs w:val="22"/>
        </w:rPr>
        <w:t>?</w:t>
      </w:r>
      <w:r w:rsidR="004322E9" w:rsidRPr="00ED1F5F">
        <w:rPr>
          <w:rFonts w:ascii="Calibri" w:hAnsi="Calibri"/>
          <w:color w:val="auto"/>
          <w:sz w:val="22"/>
          <w:szCs w:val="22"/>
        </w:rPr>
        <w:t>’, ‘Was the app easily accessible</w:t>
      </w:r>
      <w:r w:rsidR="002E40C1" w:rsidRPr="00ED1F5F">
        <w:rPr>
          <w:rFonts w:ascii="Calibri" w:hAnsi="Calibri"/>
          <w:color w:val="auto"/>
          <w:sz w:val="22"/>
          <w:szCs w:val="22"/>
        </w:rPr>
        <w:t>?</w:t>
      </w:r>
      <w:r w:rsidR="004322E9" w:rsidRPr="00ED1F5F">
        <w:rPr>
          <w:rFonts w:ascii="Calibri" w:hAnsi="Calibri"/>
          <w:color w:val="auto"/>
          <w:sz w:val="22"/>
          <w:szCs w:val="22"/>
        </w:rPr>
        <w:t>’ etc.</w:t>
      </w:r>
      <w:r w:rsidR="00465DD8" w:rsidRPr="00ED1F5F">
        <w:rPr>
          <w:rFonts w:ascii="Calibri" w:hAnsi="Calibri"/>
          <w:color w:val="auto"/>
          <w:sz w:val="22"/>
          <w:szCs w:val="22"/>
        </w:rPr>
        <w:t xml:space="preserve"> we will use this feedback to improve the performance of our app.</w:t>
      </w:r>
    </w:p>
    <w:p w14:paraId="09A859E0" w14:textId="77777777" w:rsidR="002E17D5" w:rsidRDefault="002E17D5" w:rsidP="00073245">
      <w:pPr>
        <w:pStyle w:val="Heading1"/>
        <w:jc w:val="both"/>
      </w:pPr>
      <w:r>
        <w:t>PROJECT management</w:t>
      </w:r>
    </w:p>
    <w:p w14:paraId="1A8CAB3D" w14:textId="77777777" w:rsidR="00B03B79" w:rsidRPr="00B03B79" w:rsidRDefault="00B03B79" w:rsidP="00073245">
      <w:pPr>
        <w:jc w:val="both"/>
      </w:pPr>
      <w:r w:rsidRPr="006239B2">
        <w:rPr>
          <w:rFonts w:ascii="Calibri" w:hAnsi="Calibri" w:cs="Calibri"/>
          <w:sz w:val="22"/>
          <w:szCs w:val="22"/>
        </w:rPr>
        <w:t>We will be following the agile methodology which breaks down the project into manageable sprints and scrum.</w:t>
      </w:r>
      <w:r>
        <w:rPr>
          <w:rFonts w:ascii="Calibri" w:hAnsi="Calibri" w:cs="Calibri"/>
          <w:sz w:val="22"/>
          <w:szCs w:val="22"/>
        </w:rPr>
        <w:t xml:space="preserve"> We will also follow the practice of daily stand up meetings and maintain a burn down chart.</w:t>
      </w:r>
    </w:p>
    <w:p w14:paraId="2191F3DE" w14:textId="77777777" w:rsidR="002E17D5" w:rsidRDefault="00820F38" w:rsidP="00073245">
      <w:pPr>
        <w:pStyle w:val="Heading2"/>
        <w:jc w:val="both"/>
      </w:pPr>
      <w:sdt>
        <w:sdtPr>
          <w:alias w:val="Execution Strategy:"/>
          <w:tag w:val="Execution Strategy:"/>
          <w:id w:val="-738408525"/>
          <w:placeholder>
            <w:docPart w:val="436FBD9D5AC54D449A7E355DCB0D8E32"/>
          </w:placeholder>
          <w:temporary/>
          <w:showingPlcHdr/>
        </w:sdtPr>
        <w:sdtEndPr/>
        <w:sdtContent>
          <w:r w:rsidR="002E17D5">
            <w:t>Execution Strategy</w:t>
          </w:r>
        </w:sdtContent>
      </w:sdt>
    </w:p>
    <w:p w14:paraId="774541AB" w14:textId="77777777" w:rsidR="002E17D5" w:rsidRDefault="002E17D5" w:rsidP="00073245">
      <w:pPr>
        <w:pStyle w:val="NoSpacing"/>
        <w:jc w:val="both"/>
        <w:rPr>
          <w:rFonts w:ascii="Calibri" w:hAnsi="Calibri" w:cs="Calibri"/>
          <w:sz w:val="22"/>
          <w:szCs w:val="22"/>
        </w:rPr>
      </w:pPr>
      <w:r>
        <w:rPr>
          <w:rFonts w:ascii="Calibri" w:hAnsi="Calibri" w:cs="Calibri"/>
          <w:sz w:val="22"/>
          <w:szCs w:val="22"/>
        </w:rPr>
        <w:t>We will develop the project in 3 phases-</w:t>
      </w:r>
    </w:p>
    <w:p w14:paraId="36F53BE7" w14:textId="77777777" w:rsidR="007E6882" w:rsidRDefault="007E6882" w:rsidP="00073245">
      <w:pPr>
        <w:pStyle w:val="NoSpacing"/>
        <w:jc w:val="both"/>
        <w:rPr>
          <w:rFonts w:ascii="Calibri" w:hAnsi="Calibri" w:cs="Calibri"/>
          <w:sz w:val="22"/>
          <w:szCs w:val="22"/>
        </w:rPr>
      </w:pPr>
    </w:p>
    <w:p w14:paraId="7907CD47" w14:textId="77777777" w:rsidR="002E17D5" w:rsidRDefault="002E17D5" w:rsidP="00073245">
      <w:pPr>
        <w:pStyle w:val="NoSpacing"/>
        <w:numPr>
          <w:ilvl w:val="0"/>
          <w:numId w:val="16"/>
        </w:numPr>
        <w:jc w:val="both"/>
        <w:rPr>
          <w:rFonts w:ascii="Calibri" w:hAnsi="Calibri" w:cs="Calibri"/>
          <w:b/>
          <w:bCs/>
          <w:sz w:val="22"/>
          <w:szCs w:val="22"/>
        </w:rPr>
      </w:pPr>
      <w:r w:rsidRPr="006239B2">
        <w:rPr>
          <w:rFonts w:ascii="Calibri" w:hAnsi="Calibri" w:cs="Calibri"/>
          <w:b/>
          <w:bCs/>
          <w:sz w:val="22"/>
          <w:szCs w:val="22"/>
        </w:rPr>
        <w:t>Development Phase</w:t>
      </w:r>
      <w:r>
        <w:rPr>
          <w:rFonts w:ascii="Calibri" w:hAnsi="Calibri" w:cs="Calibri"/>
          <w:b/>
          <w:bCs/>
          <w:sz w:val="22"/>
          <w:szCs w:val="22"/>
        </w:rPr>
        <w:t>-</w:t>
      </w:r>
    </w:p>
    <w:p w14:paraId="3B5B1E1F" w14:textId="77777777" w:rsidR="002E17D5" w:rsidRPr="006239B2" w:rsidRDefault="002E17D5" w:rsidP="00073245">
      <w:pPr>
        <w:pStyle w:val="NoSpacing"/>
        <w:ind w:left="720"/>
        <w:jc w:val="both"/>
        <w:rPr>
          <w:rFonts w:ascii="Calibri" w:hAnsi="Calibri" w:cs="Calibri"/>
          <w:sz w:val="22"/>
          <w:szCs w:val="22"/>
        </w:rPr>
      </w:pPr>
      <w:r w:rsidRPr="006239B2">
        <w:rPr>
          <w:rFonts w:ascii="Calibri" w:hAnsi="Calibri" w:cs="Calibri"/>
          <w:sz w:val="22"/>
          <w:szCs w:val="22"/>
        </w:rPr>
        <w:t xml:space="preserve">This phase will last for a total of </w:t>
      </w:r>
      <w:r w:rsidR="00FC7BE2">
        <w:rPr>
          <w:rFonts w:ascii="Calibri" w:hAnsi="Calibri" w:cs="Calibri"/>
          <w:sz w:val="22"/>
          <w:szCs w:val="22"/>
        </w:rPr>
        <w:t>7</w:t>
      </w:r>
      <w:r w:rsidRPr="006239B2">
        <w:rPr>
          <w:rFonts w:ascii="Calibri" w:hAnsi="Calibri" w:cs="Calibri"/>
          <w:sz w:val="22"/>
          <w:szCs w:val="22"/>
        </w:rPr>
        <w:t xml:space="preserve"> weeks.</w:t>
      </w:r>
    </w:p>
    <w:p w14:paraId="482D8831" w14:textId="310EAB6A" w:rsidR="007E6882" w:rsidRDefault="002E17D5" w:rsidP="00073245">
      <w:pPr>
        <w:pStyle w:val="NoSpacing"/>
        <w:ind w:left="720"/>
        <w:jc w:val="both"/>
        <w:rPr>
          <w:rFonts w:ascii="Calibri" w:hAnsi="Calibri" w:cs="Calibri"/>
          <w:sz w:val="22"/>
          <w:szCs w:val="22"/>
        </w:rPr>
      </w:pPr>
      <w:r w:rsidRPr="006239B2">
        <w:rPr>
          <w:rFonts w:ascii="Calibri" w:hAnsi="Calibri" w:cs="Calibri"/>
          <w:sz w:val="22"/>
          <w:szCs w:val="22"/>
        </w:rPr>
        <w:t xml:space="preserve">We have planned to have </w:t>
      </w:r>
      <w:r w:rsidR="00910A4A">
        <w:rPr>
          <w:rFonts w:ascii="Calibri" w:hAnsi="Calibri" w:cs="Calibri"/>
          <w:sz w:val="22"/>
          <w:szCs w:val="22"/>
        </w:rPr>
        <w:t>3</w:t>
      </w:r>
      <w:r w:rsidRPr="006239B2">
        <w:rPr>
          <w:rFonts w:ascii="Calibri" w:hAnsi="Calibri" w:cs="Calibri"/>
          <w:sz w:val="22"/>
          <w:szCs w:val="22"/>
        </w:rPr>
        <w:t xml:space="preserve"> sprints in this project, each sprint </w:t>
      </w:r>
      <w:r w:rsidR="00654479">
        <w:rPr>
          <w:rFonts w:ascii="Calibri" w:hAnsi="Calibri" w:cs="Calibri"/>
          <w:sz w:val="22"/>
          <w:szCs w:val="22"/>
        </w:rPr>
        <w:t xml:space="preserve">is divided into a </w:t>
      </w:r>
      <w:r w:rsidR="00910A4A">
        <w:rPr>
          <w:rFonts w:ascii="Calibri" w:hAnsi="Calibri" w:cs="Calibri"/>
          <w:sz w:val="22"/>
          <w:szCs w:val="22"/>
        </w:rPr>
        <w:t>certain number of</w:t>
      </w:r>
      <w:r w:rsidRPr="006239B2">
        <w:rPr>
          <w:rFonts w:ascii="Calibri" w:hAnsi="Calibri" w:cs="Calibri"/>
          <w:sz w:val="22"/>
          <w:szCs w:val="22"/>
        </w:rPr>
        <w:t xml:space="preserve"> scrums (each scrum is 1 weeklong). </w:t>
      </w:r>
    </w:p>
    <w:p w14:paraId="15CE8B68" w14:textId="77777777" w:rsidR="002E17D5" w:rsidRDefault="002E17D5" w:rsidP="00073245">
      <w:pPr>
        <w:pStyle w:val="NoSpacing"/>
        <w:ind w:firstLine="720"/>
        <w:jc w:val="both"/>
        <w:rPr>
          <w:rFonts w:ascii="Calibri" w:hAnsi="Calibri" w:cs="Calibri"/>
          <w:sz w:val="22"/>
          <w:szCs w:val="22"/>
        </w:rPr>
      </w:pPr>
      <w:r>
        <w:rPr>
          <w:rFonts w:ascii="Calibri" w:hAnsi="Calibri" w:cs="Calibri"/>
          <w:sz w:val="22"/>
          <w:szCs w:val="22"/>
        </w:rPr>
        <w:t>The outcome of each sprint is as follows-</w:t>
      </w:r>
    </w:p>
    <w:p w14:paraId="2FC6D2D3" w14:textId="77777777" w:rsidR="007E6882" w:rsidRDefault="007E6882" w:rsidP="00073245">
      <w:pPr>
        <w:pStyle w:val="NoSpacing"/>
        <w:ind w:left="720"/>
        <w:jc w:val="both"/>
        <w:rPr>
          <w:rFonts w:ascii="Calibri" w:hAnsi="Calibri" w:cs="Calibri"/>
          <w:sz w:val="22"/>
          <w:szCs w:val="22"/>
        </w:rPr>
      </w:pPr>
    </w:p>
    <w:tbl>
      <w:tblPr>
        <w:tblStyle w:val="ProposalTable"/>
        <w:tblW w:w="0" w:type="auto"/>
        <w:tblInd w:w="720" w:type="dxa"/>
        <w:tblLook w:val="04A0" w:firstRow="1" w:lastRow="0" w:firstColumn="1" w:lastColumn="0" w:noHBand="0" w:noVBand="1"/>
      </w:tblPr>
      <w:tblGrid>
        <w:gridCol w:w="1348"/>
        <w:gridCol w:w="1613"/>
        <w:gridCol w:w="3041"/>
        <w:gridCol w:w="2628"/>
      </w:tblGrid>
      <w:tr w:rsidR="003E6372" w14:paraId="2F2F7FB2" w14:textId="77777777" w:rsidTr="003E6372">
        <w:trPr>
          <w:cnfStyle w:val="100000000000" w:firstRow="1" w:lastRow="0" w:firstColumn="0" w:lastColumn="0" w:oddVBand="0" w:evenVBand="0" w:oddHBand="0" w:evenHBand="0" w:firstRowFirstColumn="0" w:firstRowLastColumn="0" w:lastRowFirstColumn="0" w:lastRowLastColumn="0"/>
        </w:trPr>
        <w:tc>
          <w:tcPr>
            <w:tcW w:w="1348" w:type="dxa"/>
          </w:tcPr>
          <w:p w14:paraId="7992AB69"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Sprint</w:t>
            </w:r>
          </w:p>
        </w:tc>
        <w:tc>
          <w:tcPr>
            <w:tcW w:w="1613" w:type="dxa"/>
          </w:tcPr>
          <w:p w14:paraId="0AC6D548"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No. of Scrums</w:t>
            </w:r>
          </w:p>
        </w:tc>
        <w:tc>
          <w:tcPr>
            <w:tcW w:w="3041" w:type="dxa"/>
          </w:tcPr>
          <w:p w14:paraId="08F0E1A2"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Deliverables</w:t>
            </w:r>
          </w:p>
        </w:tc>
        <w:tc>
          <w:tcPr>
            <w:tcW w:w="2628" w:type="dxa"/>
          </w:tcPr>
          <w:p w14:paraId="1C0CB95A"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Duration</w:t>
            </w:r>
          </w:p>
        </w:tc>
      </w:tr>
      <w:tr w:rsidR="003E6372" w14:paraId="67D9739E" w14:textId="77777777" w:rsidTr="003E6372">
        <w:tc>
          <w:tcPr>
            <w:tcW w:w="1348" w:type="dxa"/>
          </w:tcPr>
          <w:p w14:paraId="4C42ACE0"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1</w:t>
            </w:r>
          </w:p>
        </w:tc>
        <w:tc>
          <w:tcPr>
            <w:tcW w:w="1613" w:type="dxa"/>
          </w:tcPr>
          <w:p w14:paraId="34EEE5B7"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2</w:t>
            </w:r>
          </w:p>
        </w:tc>
        <w:tc>
          <w:tcPr>
            <w:tcW w:w="3041" w:type="dxa"/>
          </w:tcPr>
          <w:p w14:paraId="4BEF7D3D"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POC of the project</w:t>
            </w:r>
          </w:p>
        </w:tc>
        <w:tc>
          <w:tcPr>
            <w:tcW w:w="2628" w:type="dxa"/>
          </w:tcPr>
          <w:p w14:paraId="3DA46C3F"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2 weeks</w:t>
            </w:r>
          </w:p>
        </w:tc>
      </w:tr>
      <w:tr w:rsidR="003E6372" w14:paraId="6F3DA20E" w14:textId="77777777" w:rsidTr="003E6372">
        <w:tc>
          <w:tcPr>
            <w:tcW w:w="1348" w:type="dxa"/>
          </w:tcPr>
          <w:p w14:paraId="1C356039"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2</w:t>
            </w:r>
          </w:p>
        </w:tc>
        <w:tc>
          <w:tcPr>
            <w:tcW w:w="1613" w:type="dxa"/>
          </w:tcPr>
          <w:p w14:paraId="46B92CCB"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3</w:t>
            </w:r>
          </w:p>
        </w:tc>
        <w:tc>
          <w:tcPr>
            <w:tcW w:w="3041" w:type="dxa"/>
          </w:tcPr>
          <w:p w14:paraId="48F84987"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Minimum Viable Project</w:t>
            </w:r>
          </w:p>
        </w:tc>
        <w:tc>
          <w:tcPr>
            <w:tcW w:w="2628" w:type="dxa"/>
          </w:tcPr>
          <w:p w14:paraId="78299B74"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3 weeks</w:t>
            </w:r>
          </w:p>
        </w:tc>
      </w:tr>
      <w:tr w:rsidR="003E6372" w14:paraId="61F59A21" w14:textId="77777777" w:rsidTr="003E6372">
        <w:tc>
          <w:tcPr>
            <w:tcW w:w="1348" w:type="dxa"/>
          </w:tcPr>
          <w:p w14:paraId="2A7EE91A"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3</w:t>
            </w:r>
          </w:p>
        </w:tc>
        <w:tc>
          <w:tcPr>
            <w:tcW w:w="1613" w:type="dxa"/>
          </w:tcPr>
          <w:p w14:paraId="61C14137" w14:textId="77777777" w:rsidR="003E6372" w:rsidRDefault="00712158" w:rsidP="00073245">
            <w:pPr>
              <w:pStyle w:val="NoSpacing"/>
              <w:jc w:val="both"/>
              <w:rPr>
                <w:rFonts w:ascii="Calibri" w:hAnsi="Calibri" w:cs="Calibri"/>
                <w:sz w:val="22"/>
                <w:szCs w:val="22"/>
              </w:rPr>
            </w:pPr>
            <w:r>
              <w:rPr>
                <w:rFonts w:ascii="Calibri" w:hAnsi="Calibri" w:cs="Calibri"/>
                <w:sz w:val="22"/>
                <w:szCs w:val="22"/>
              </w:rPr>
              <w:t>2</w:t>
            </w:r>
          </w:p>
        </w:tc>
        <w:tc>
          <w:tcPr>
            <w:tcW w:w="3041" w:type="dxa"/>
          </w:tcPr>
          <w:p w14:paraId="4DEFD2B7"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Scaled enterprise level project</w:t>
            </w:r>
          </w:p>
        </w:tc>
        <w:tc>
          <w:tcPr>
            <w:tcW w:w="2628" w:type="dxa"/>
          </w:tcPr>
          <w:p w14:paraId="04739A5D" w14:textId="77777777" w:rsidR="003E6372" w:rsidRDefault="003E6372" w:rsidP="00073245">
            <w:pPr>
              <w:pStyle w:val="NoSpacing"/>
              <w:jc w:val="both"/>
              <w:rPr>
                <w:rFonts w:ascii="Calibri" w:hAnsi="Calibri" w:cs="Calibri"/>
                <w:sz w:val="22"/>
                <w:szCs w:val="22"/>
              </w:rPr>
            </w:pPr>
            <w:r>
              <w:rPr>
                <w:rFonts w:ascii="Calibri" w:hAnsi="Calibri" w:cs="Calibri"/>
                <w:sz w:val="22"/>
                <w:szCs w:val="22"/>
              </w:rPr>
              <w:t>2 weeks</w:t>
            </w:r>
          </w:p>
        </w:tc>
      </w:tr>
    </w:tbl>
    <w:p w14:paraId="2626D49B" w14:textId="77777777" w:rsidR="003E6372" w:rsidRDefault="003E6372" w:rsidP="00073245">
      <w:pPr>
        <w:pStyle w:val="NoSpacing"/>
        <w:ind w:left="720"/>
        <w:jc w:val="both"/>
        <w:rPr>
          <w:rFonts w:ascii="Calibri" w:hAnsi="Calibri" w:cs="Calibri"/>
          <w:sz w:val="22"/>
          <w:szCs w:val="22"/>
        </w:rPr>
      </w:pPr>
    </w:p>
    <w:p w14:paraId="3AB71860" w14:textId="77777777" w:rsidR="002E17D5" w:rsidRDefault="002E17D5" w:rsidP="00073245">
      <w:pPr>
        <w:pStyle w:val="NoSpacing"/>
        <w:numPr>
          <w:ilvl w:val="0"/>
          <w:numId w:val="16"/>
        </w:numPr>
        <w:jc w:val="both"/>
        <w:rPr>
          <w:rFonts w:ascii="Calibri" w:hAnsi="Calibri" w:cs="Calibri"/>
          <w:b/>
          <w:bCs/>
          <w:sz w:val="22"/>
          <w:szCs w:val="22"/>
        </w:rPr>
      </w:pPr>
      <w:r w:rsidRPr="006239B2">
        <w:rPr>
          <w:rFonts w:ascii="Calibri" w:hAnsi="Calibri" w:cs="Calibri"/>
          <w:b/>
          <w:bCs/>
          <w:sz w:val="22"/>
          <w:szCs w:val="22"/>
        </w:rPr>
        <w:t xml:space="preserve">Testing </w:t>
      </w:r>
      <w:r w:rsidR="00AF0F7A">
        <w:rPr>
          <w:rFonts w:ascii="Calibri" w:hAnsi="Calibri" w:cs="Calibri"/>
          <w:b/>
          <w:bCs/>
          <w:sz w:val="22"/>
          <w:szCs w:val="22"/>
        </w:rPr>
        <w:t xml:space="preserve">and User Evaluation </w:t>
      </w:r>
      <w:r w:rsidRPr="006239B2">
        <w:rPr>
          <w:rFonts w:ascii="Calibri" w:hAnsi="Calibri" w:cs="Calibri"/>
          <w:b/>
          <w:bCs/>
          <w:sz w:val="22"/>
          <w:szCs w:val="22"/>
        </w:rPr>
        <w:t>Phase</w:t>
      </w:r>
      <w:r>
        <w:rPr>
          <w:rFonts w:ascii="Calibri" w:hAnsi="Calibri" w:cs="Calibri"/>
          <w:b/>
          <w:bCs/>
          <w:sz w:val="22"/>
          <w:szCs w:val="22"/>
        </w:rPr>
        <w:t>-</w:t>
      </w:r>
    </w:p>
    <w:p w14:paraId="1D2EDB17" w14:textId="77777777" w:rsidR="002E17D5" w:rsidRDefault="002E17D5" w:rsidP="00073245">
      <w:pPr>
        <w:pStyle w:val="NoSpacing"/>
        <w:ind w:left="720"/>
        <w:jc w:val="both"/>
        <w:rPr>
          <w:rFonts w:ascii="Calibri" w:hAnsi="Calibri" w:cs="Calibri"/>
          <w:sz w:val="22"/>
          <w:szCs w:val="22"/>
        </w:rPr>
      </w:pPr>
      <w:r w:rsidRPr="006239B2">
        <w:rPr>
          <w:rFonts w:ascii="Calibri" w:hAnsi="Calibri" w:cs="Calibri"/>
          <w:sz w:val="22"/>
          <w:szCs w:val="22"/>
        </w:rPr>
        <w:t xml:space="preserve">This phase will last for </w:t>
      </w:r>
      <w:r w:rsidR="00AF0F7A">
        <w:rPr>
          <w:rFonts w:ascii="Calibri" w:hAnsi="Calibri" w:cs="Calibri"/>
          <w:sz w:val="22"/>
          <w:szCs w:val="22"/>
        </w:rPr>
        <w:t>2</w:t>
      </w:r>
      <w:r w:rsidRPr="006239B2">
        <w:rPr>
          <w:rFonts w:ascii="Calibri" w:hAnsi="Calibri" w:cs="Calibri"/>
          <w:sz w:val="22"/>
          <w:szCs w:val="22"/>
        </w:rPr>
        <w:t xml:space="preserve"> week</w:t>
      </w:r>
      <w:r w:rsidR="00E46527">
        <w:rPr>
          <w:rFonts w:ascii="Calibri" w:hAnsi="Calibri" w:cs="Calibri"/>
          <w:sz w:val="22"/>
          <w:szCs w:val="22"/>
        </w:rPr>
        <w:t>s</w:t>
      </w:r>
      <w:r w:rsidRPr="006239B2">
        <w:rPr>
          <w:rFonts w:ascii="Calibri" w:hAnsi="Calibri" w:cs="Calibri"/>
          <w:sz w:val="22"/>
          <w:szCs w:val="22"/>
        </w:rPr>
        <w:t>.</w:t>
      </w:r>
    </w:p>
    <w:p w14:paraId="3FD554F3" w14:textId="1AD2D056" w:rsidR="007E6882" w:rsidRDefault="002E17D5" w:rsidP="00073245">
      <w:pPr>
        <w:pStyle w:val="NoSpacing"/>
        <w:ind w:left="720"/>
        <w:jc w:val="both"/>
        <w:rPr>
          <w:rFonts w:ascii="Calibri" w:hAnsi="Calibri" w:cs="Calibri"/>
          <w:sz w:val="22"/>
          <w:szCs w:val="22"/>
        </w:rPr>
      </w:pPr>
      <w:r>
        <w:rPr>
          <w:rFonts w:ascii="Calibri" w:hAnsi="Calibri" w:cs="Calibri"/>
          <w:sz w:val="22"/>
          <w:szCs w:val="22"/>
        </w:rPr>
        <w:t>In this phase we will test our application against several users and different input sets of symptoms to check the results of our model. This phase will also be used to analyze the results with respect to our confusion matrix.</w:t>
      </w:r>
    </w:p>
    <w:p w14:paraId="248F2A04" w14:textId="77777777" w:rsidR="00073245" w:rsidRDefault="00073245" w:rsidP="00073245">
      <w:pPr>
        <w:pStyle w:val="NoSpacing"/>
        <w:ind w:left="720"/>
        <w:jc w:val="both"/>
        <w:rPr>
          <w:rFonts w:ascii="Calibri" w:hAnsi="Calibri" w:cs="Calibri"/>
          <w:sz w:val="22"/>
          <w:szCs w:val="22"/>
        </w:rPr>
      </w:pPr>
    </w:p>
    <w:p w14:paraId="7628D5D3" w14:textId="77777777" w:rsidR="002E17D5" w:rsidRPr="00BF740A" w:rsidRDefault="002E17D5" w:rsidP="00073245">
      <w:pPr>
        <w:pStyle w:val="NoSpacing"/>
        <w:numPr>
          <w:ilvl w:val="0"/>
          <w:numId w:val="16"/>
        </w:numPr>
        <w:jc w:val="both"/>
        <w:rPr>
          <w:rFonts w:ascii="Calibri" w:hAnsi="Calibri" w:cs="Calibri"/>
          <w:b/>
          <w:bCs/>
          <w:sz w:val="22"/>
          <w:szCs w:val="22"/>
        </w:rPr>
      </w:pPr>
      <w:r w:rsidRPr="00BF740A">
        <w:rPr>
          <w:rFonts w:ascii="Calibri" w:hAnsi="Calibri" w:cs="Calibri"/>
          <w:b/>
          <w:bCs/>
          <w:sz w:val="22"/>
          <w:szCs w:val="22"/>
        </w:rPr>
        <w:t xml:space="preserve">Deployment Phase- </w:t>
      </w:r>
    </w:p>
    <w:p w14:paraId="17A000E8" w14:textId="77777777" w:rsidR="002E17D5" w:rsidRPr="00C22EA3" w:rsidRDefault="002E17D5" w:rsidP="00073245">
      <w:pPr>
        <w:pStyle w:val="NoSpacing"/>
        <w:ind w:left="720"/>
        <w:jc w:val="both"/>
        <w:rPr>
          <w:rFonts w:ascii="Calibri" w:hAnsi="Calibri" w:cs="Calibri"/>
          <w:sz w:val="22"/>
          <w:szCs w:val="22"/>
        </w:rPr>
      </w:pPr>
      <w:r>
        <w:rPr>
          <w:rFonts w:ascii="Calibri" w:hAnsi="Calibri" w:cs="Calibri"/>
          <w:sz w:val="22"/>
          <w:szCs w:val="22"/>
        </w:rPr>
        <w:t xml:space="preserve">This phase will last </w:t>
      </w:r>
      <w:r w:rsidR="00A8709C">
        <w:rPr>
          <w:rFonts w:ascii="Calibri" w:hAnsi="Calibri" w:cs="Calibri"/>
          <w:sz w:val="22"/>
          <w:szCs w:val="22"/>
        </w:rPr>
        <w:t>2</w:t>
      </w:r>
      <w:r>
        <w:rPr>
          <w:rFonts w:ascii="Calibri" w:hAnsi="Calibri" w:cs="Calibri"/>
          <w:sz w:val="22"/>
          <w:szCs w:val="22"/>
        </w:rPr>
        <w:t xml:space="preserve"> weeks. In this phase we will make the web app available to use, also we will write the final report for the project and prepare the presentation</w:t>
      </w:r>
      <w:r w:rsidR="00987C4F">
        <w:rPr>
          <w:rFonts w:ascii="Calibri" w:hAnsi="Calibri" w:cs="Calibri"/>
          <w:sz w:val="22"/>
          <w:szCs w:val="22"/>
        </w:rPr>
        <w:t>/Demo</w:t>
      </w:r>
      <w:r>
        <w:rPr>
          <w:rFonts w:ascii="Calibri" w:hAnsi="Calibri" w:cs="Calibri"/>
          <w:sz w:val="22"/>
          <w:szCs w:val="22"/>
        </w:rPr>
        <w:t>.</w:t>
      </w:r>
    </w:p>
    <w:p w14:paraId="2DF6270C" w14:textId="4CF958E5" w:rsidR="00073245" w:rsidRDefault="00820F38" w:rsidP="00073245">
      <w:pPr>
        <w:pStyle w:val="Heading2"/>
        <w:jc w:val="both"/>
      </w:pPr>
      <w:sdt>
        <w:sdtPr>
          <w:alias w:val="Project Deliverables:"/>
          <w:tag w:val="Project Deliverables:"/>
          <w:id w:val="1450042905"/>
          <w:placeholder>
            <w:docPart w:val="93857307C2904A33A2FC418E333F358E"/>
          </w:placeholder>
          <w:temporary/>
          <w:showingPlcHdr/>
        </w:sdtPr>
        <w:sdtEndPr/>
        <w:sdtContent>
          <w:r w:rsidR="00FC68B0">
            <w:t>Project Deliverables</w:t>
          </w:r>
        </w:sdtContent>
      </w:sdt>
    </w:p>
    <w:p w14:paraId="14D431B8" w14:textId="77777777" w:rsidR="00073245" w:rsidRPr="00073245" w:rsidRDefault="00073245" w:rsidP="00073245"/>
    <w:tbl>
      <w:tblPr>
        <w:tblStyle w:val="ProposalTable"/>
        <w:tblW w:w="5000" w:type="pct"/>
        <w:tblLook w:val="04A0" w:firstRow="1" w:lastRow="0" w:firstColumn="1" w:lastColumn="0" w:noHBand="0" w:noVBand="1"/>
      </w:tblPr>
      <w:tblGrid>
        <w:gridCol w:w="2873"/>
        <w:gridCol w:w="6775"/>
      </w:tblGrid>
      <w:tr w:rsidR="001273C1" w14:paraId="1ADD64DD" w14:textId="77777777" w:rsidTr="001273C1">
        <w:trPr>
          <w:cnfStyle w:val="100000000000" w:firstRow="1" w:lastRow="0" w:firstColumn="0" w:lastColumn="0" w:oddVBand="0" w:evenVBand="0" w:oddHBand="0" w:evenHBand="0" w:firstRowFirstColumn="0" w:firstRowLastColumn="0" w:lastRowFirstColumn="0" w:lastRowLastColumn="0"/>
        </w:trPr>
        <w:tc>
          <w:tcPr>
            <w:tcW w:w="1489" w:type="pct"/>
          </w:tcPr>
          <w:p w14:paraId="359AC92A" w14:textId="77777777" w:rsidR="001273C1" w:rsidRDefault="00820F38" w:rsidP="00073245">
            <w:pPr>
              <w:jc w:val="both"/>
            </w:pPr>
            <w:sdt>
              <w:sdtPr>
                <w:alias w:val="Deliverable:"/>
                <w:tag w:val="Deliverable:"/>
                <w:id w:val="355699831"/>
                <w:placeholder>
                  <w:docPart w:val="AFDBE6BBA5F047A788B968B8FDDDB892"/>
                </w:placeholder>
                <w:temporary/>
                <w:showingPlcHdr/>
              </w:sdtPr>
              <w:sdtEndPr/>
              <w:sdtContent>
                <w:r w:rsidR="00FC68B0">
                  <w:t>Deliverable</w:t>
                </w:r>
              </w:sdtContent>
            </w:sdt>
          </w:p>
        </w:tc>
        <w:tc>
          <w:tcPr>
            <w:tcW w:w="3511" w:type="pct"/>
          </w:tcPr>
          <w:p w14:paraId="0E241F9C" w14:textId="77777777" w:rsidR="001273C1" w:rsidRDefault="00820F38" w:rsidP="00073245">
            <w:pPr>
              <w:jc w:val="both"/>
            </w:pPr>
            <w:sdt>
              <w:sdtPr>
                <w:alias w:val="Description:"/>
                <w:tag w:val="Description:"/>
                <w:id w:val="1446037421"/>
                <w:placeholder>
                  <w:docPart w:val="0F3DF307BC0542C987DD3D0A7B6F40E5"/>
                </w:placeholder>
                <w:temporary/>
                <w:showingPlcHdr/>
              </w:sdtPr>
              <w:sdtEndPr/>
              <w:sdtContent>
                <w:r w:rsidR="00FC68B0">
                  <w:t>Description</w:t>
                </w:r>
              </w:sdtContent>
            </w:sdt>
          </w:p>
        </w:tc>
      </w:tr>
      <w:tr w:rsidR="001273C1" w14:paraId="4074F473" w14:textId="77777777" w:rsidTr="001273C1">
        <w:tc>
          <w:tcPr>
            <w:tcW w:w="1489" w:type="pct"/>
          </w:tcPr>
          <w:p w14:paraId="3A7326D0" w14:textId="77777777" w:rsidR="001273C1" w:rsidRPr="006A1568" w:rsidRDefault="002D4D53" w:rsidP="00073245">
            <w:pPr>
              <w:jc w:val="both"/>
              <w:rPr>
                <w:rFonts w:ascii="Calibri" w:hAnsi="Calibri" w:cs="Calibri"/>
                <w:sz w:val="22"/>
                <w:szCs w:val="22"/>
              </w:rPr>
            </w:pPr>
            <w:r w:rsidRPr="006A1568">
              <w:rPr>
                <w:rFonts w:ascii="Calibri" w:hAnsi="Calibri" w:cs="Calibri"/>
                <w:sz w:val="22"/>
                <w:szCs w:val="22"/>
              </w:rPr>
              <w:t>Web Application</w:t>
            </w:r>
          </w:p>
        </w:tc>
        <w:tc>
          <w:tcPr>
            <w:tcW w:w="3511" w:type="pct"/>
          </w:tcPr>
          <w:p w14:paraId="6EA4B9B3" w14:textId="77777777" w:rsidR="001273C1" w:rsidRPr="006A1568" w:rsidRDefault="002D4D53" w:rsidP="00073245">
            <w:pPr>
              <w:jc w:val="both"/>
              <w:rPr>
                <w:rFonts w:ascii="Calibri" w:hAnsi="Calibri" w:cs="Calibri"/>
                <w:sz w:val="22"/>
                <w:szCs w:val="22"/>
              </w:rPr>
            </w:pPr>
            <w:r w:rsidRPr="006A1568">
              <w:rPr>
                <w:rFonts w:ascii="Calibri" w:hAnsi="Calibri" w:cs="Calibri"/>
                <w:sz w:val="22"/>
                <w:szCs w:val="22"/>
              </w:rPr>
              <w:t>This is the deployed application which can be access through internet to everyone.</w:t>
            </w:r>
          </w:p>
        </w:tc>
      </w:tr>
      <w:tr w:rsidR="001273C1" w14:paraId="1B19311E" w14:textId="77777777" w:rsidTr="001273C1">
        <w:tc>
          <w:tcPr>
            <w:tcW w:w="1489" w:type="pct"/>
          </w:tcPr>
          <w:p w14:paraId="61D2B352" w14:textId="77777777" w:rsidR="001273C1" w:rsidRPr="006A1568" w:rsidRDefault="002D4D53" w:rsidP="00073245">
            <w:pPr>
              <w:jc w:val="both"/>
              <w:rPr>
                <w:rFonts w:ascii="Calibri" w:hAnsi="Calibri" w:cs="Calibri"/>
                <w:sz w:val="22"/>
                <w:szCs w:val="22"/>
              </w:rPr>
            </w:pPr>
            <w:r w:rsidRPr="006A1568">
              <w:rPr>
                <w:rFonts w:ascii="Calibri" w:hAnsi="Calibri" w:cs="Calibri"/>
                <w:sz w:val="22"/>
                <w:szCs w:val="22"/>
              </w:rPr>
              <w:t>Project Report</w:t>
            </w:r>
          </w:p>
        </w:tc>
        <w:tc>
          <w:tcPr>
            <w:tcW w:w="3511" w:type="pct"/>
          </w:tcPr>
          <w:p w14:paraId="6B363EEE" w14:textId="77777777" w:rsidR="001273C1" w:rsidRPr="006A1568" w:rsidRDefault="004F3538" w:rsidP="00073245">
            <w:pPr>
              <w:jc w:val="both"/>
              <w:rPr>
                <w:rFonts w:ascii="Calibri" w:hAnsi="Calibri" w:cs="Calibri"/>
                <w:sz w:val="22"/>
                <w:szCs w:val="22"/>
              </w:rPr>
            </w:pPr>
            <w:r w:rsidRPr="006A1568">
              <w:rPr>
                <w:rFonts w:ascii="Calibri" w:hAnsi="Calibri" w:cs="Calibri"/>
                <w:sz w:val="22"/>
                <w:szCs w:val="22"/>
              </w:rPr>
              <w:t>The final report including the technical and non-technical aspect of the project as well as the conclusion.</w:t>
            </w:r>
          </w:p>
        </w:tc>
      </w:tr>
      <w:tr w:rsidR="001273C1" w14:paraId="21DE4A08" w14:textId="77777777" w:rsidTr="001273C1">
        <w:tc>
          <w:tcPr>
            <w:tcW w:w="1489" w:type="pct"/>
          </w:tcPr>
          <w:p w14:paraId="307DFABB" w14:textId="77777777" w:rsidR="001273C1" w:rsidRPr="006A1568" w:rsidRDefault="004F3538" w:rsidP="00073245">
            <w:pPr>
              <w:jc w:val="both"/>
              <w:rPr>
                <w:rFonts w:ascii="Calibri" w:hAnsi="Calibri" w:cs="Calibri"/>
                <w:sz w:val="22"/>
                <w:szCs w:val="22"/>
              </w:rPr>
            </w:pPr>
            <w:r w:rsidRPr="006A1568">
              <w:rPr>
                <w:rFonts w:ascii="Calibri" w:hAnsi="Calibri" w:cs="Calibri"/>
                <w:sz w:val="22"/>
                <w:szCs w:val="22"/>
              </w:rPr>
              <w:t>Project presentation</w:t>
            </w:r>
          </w:p>
        </w:tc>
        <w:tc>
          <w:tcPr>
            <w:tcW w:w="3511" w:type="pct"/>
          </w:tcPr>
          <w:p w14:paraId="6C089F90" w14:textId="77777777" w:rsidR="001273C1" w:rsidRPr="006A1568" w:rsidRDefault="004F3538" w:rsidP="00073245">
            <w:pPr>
              <w:jc w:val="both"/>
              <w:rPr>
                <w:rFonts w:ascii="Calibri" w:hAnsi="Calibri" w:cs="Calibri"/>
                <w:sz w:val="22"/>
                <w:szCs w:val="22"/>
              </w:rPr>
            </w:pPr>
            <w:r w:rsidRPr="006A1568">
              <w:rPr>
                <w:rFonts w:ascii="Calibri" w:hAnsi="Calibri" w:cs="Calibri"/>
                <w:sz w:val="22"/>
                <w:szCs w:val="22"/>
              </w:rPr>
              <w:t>The show and tell of the project done by the actors.</w:t>
            </w:r>
          </w:p>
        </w:tc>
      </w:tr>
      <w:tr w:rsidR="004F3538" w14:paraId="224E1693" w14:textId="77777777" w:rsidTr="001273C1">
        <w:tc>
          <w:tcPr>
            <w:tcW w:w="1489" w:type="pct"/>
          </w:tcPr>
          <w:p w14:paraId="67CACBFA" w14:textId="77777777" w:rsidR="004F3538" w:rsidRPr="006A1568" w:rsidRDefault="004F3538" w:rsidP="00073245">
            <w:pPr>
              <w:jc w:val="both"/>
              <w:rPr>
                <w:rFonts w:ascii="Calibri" w:hAnsi="Calibri" w:cs="Calibri"/>
                <w:sz w:val="22"/>
                <w:szCs w:val="22"/>
              </w:rPr>
            </w:pPr>
            <w:r w:rsidRPr="006A1568">
              <w:rPr>
                <w:rFonts w:ascii="Calibri" w:hAnsi="Calibri" w:cs="Calibri"/>
                <w:sz w:val="22"/>
                <w:szCs w:val="22"/>
              </w:rPr>
              <w:t>Zip file</w:t>
            </w:r>
          </w:p>
        </w:tc>
        <w:tc>
          <w:tcPr>
            <w:tcW w:w="3511" w:type="pct"/>
          </w:tcPr>
          <w:p w14:paraId="6A002310" w14:textId="77777777" w:rsidR="004F3538" w:rsidRPr="006A1568" w:rsidRDefault="003C720B" w:rsidP="00073245">
            <w:pPr>
              <w:jc w:val="both"/>
              <w:rPr>
                <w:rFonts w:ascii="Calibri" w:hAnsi="Calibri" w:cs="Calibri"/>
                <w:sz w:val="22"/>
                <w:szCs w:val="22"/>
              </w:rPr>
            </w:pPr>
            <w:r w:rsidRPr="006A1568">
              <w:rPr>
                <w:rFonts w:ascii="Calibri" w:hAnsi="Calibri" w:cs="Calibri"/>
                <w:sz w:val="22"/>
                <w:szCs w:val="22"/>
              </w:rPr>
              <w:t>Zips file</w:t>
            </w:r>
            <w:r w:rsidR="004F3538" w:rsidRPr="006A1568">
              <w:rPr>
                <w:rFonts w:ascii="Calibri" w:hAnsi="Calibri" w:cs="Calibri"/>
                <w:sz w:val="22"/>
                <w:szCs w:val="22"/>
              </w:rPr>
              <w:t xml:space="preserve"> containing all the deliverables including the code, </w:t>
            </w:r>
            <w:r w:rsidR="003C6526" w:rsidRPr="006A1568">
              <w:rPr>
                <w:rFonts w:ascii="Calibri" w:hAnsi="Calibri" w:cs="Calibri"/>
                <w:sz w:val="22"/>
                <w:szCs w:val="22"/>
              </w:rPr>
              <w:t>report,</w:t>
            </w:r>
            <w:r w:rsidR="004F3538" w:rsidRPr="006A1568">
              <w:rPr>
                <w:rFonts w:ascii="Calibri" w:hAnsi="Calibri" w:cs="Calibri"/>
                <w:sz w:val="22"/>
                <w:szCs w:val="22"/>
              </w:rPr>
              <w:t xml:space="preserve"> and presentation.</w:t>
            </w:r>
          </w:p>
        </w:tc>
      </w:tr>
    </w:tbl>
    <w:p w14:paraId="28C4BF40" w14:textId="77777777" w:rsidR="001273C1" w:rsidRDefault="00820F38" w:rsidP="00073245">
      <w:pPr>
        <w:pStyle w:val="Heading2"/>
        <w:jc w:val="both"/>
      </w:pPr>
      <w:sdt>
        <w:sdtPr>
          <w:alias w:val="Timeline for Execution:"/>
          <w:tag w:val="Timeline for Execution:"/>
          <w:id w:val="-1282346054"/>
          <w:placeholder>
            <w:docPart w:val="FE529153C2D74407B44D0F0557F4494E"/>
          </w:placeholder>
          <w:temporary/>
          <w:showingPlcHdr/>
        </w:sdtPr>
        <w:sdtEndPr/>
        <w:sdtContent>
          <w:r w:rsidR="00FC68B0">
            <w:t>Timeline for Execution</w:t>
          </w:r>
        </w:sdtContent>
      </w:sdt>
    </w:p>
    <w:p w14:paraId="1EE9B66B" w14:textId="77777777" w:rsidR="001273C1" w:rsidRPr="0082457E" w:rsidRDefault="001273C1" w:rsidP="00073245">
      <w:pPr>
        <w:pStyle w:val="NoSpacing"/>
        <w:jc w:val="both"/>
        <w:rPr>
          <w:rFonts w:ascii="Calibri" w:hAnsi="Calibri" w:cs="Calibri"/>
          <w:sz w:val="22"/>
          <w:szCs w:val="22"/>
        </w:rPr>
      </w:pPr>
    </w:p>
    <w:p w14:paraId="0707FB3F" w14:textId="77777777" w:rsidR="001273C1" w:rsidRPr="0082457E" w:rsidRDefault="008D138A" w:rsidP="00073245">
      <w:pPr>
        <w:jc w:val="both"/>
        <w:rPr>
          <w:rFonts w:ascii="Calibri" w:hAnsi="Calibri" w:cs="Calibri"/>
          <w:sz w:val="22"/>
          <w:szCs w:val="22"/>
        </w:rPr>
      </w:pPr>
      <w:r w:rsidRPr="0082457E">
        <w:rPr>
          <w:rFonts w:ascii="Calibri" w:hAnsi="Calibri" w:cs="Calibri"/>
          <w:sz w:val="22"/>
          <w:szCs w:val="22"/>
        </w:rPr>
        <w:t xml:space="preserve">The total duration allotted to the group project is that of 13 weeks. As mentioned earlier we are dividing </w:t>
      </w:r>
      <w:r w:rsidR="00875568" w:rsidRPr="0082457E">
        <w:rPr>
          <w:rFonts w:ascii="Calibri" w:hAnsi="Calibri" w:cs="Calibri"/>
          <w:sz w:val="22"/>
          <w:szCs w:val="22"/>
        </w:rPr>
        <w:t>the project into 3 phases which amounts to a total of 12 weeks, the remaining 1 week is the buffer which we have allocated to the project.</w:t>
      </w:r>
    </w:p>
    <w:p w14:paraId="583E413B" w14:textId="77777777" w:rsidR="001273C1" w:rsidRDefault="00A85074" w:rsidP="00073245">
      <w:pPr>
        <w:pStyle w:val="NoSpacing"/>
        <w:jc w:val="both"/>
        <w:rPr>
          <w:rFonts w:ascii="Calibri" w:hAnsi="Calibri" w:cs="Calibri"/>
          <w:sz w:val="22"/>
          <w:szCs w:val="22"/>
        </w:rPr>
      </w:pPr>
      <w:r w:rsidRPr="0082457E">
        <w:rPr>
          <w:rFonts w:ascii="Calibri" w:hAnsi="Calibri" w:cs="Calibri"/>
          <w:sz w:val="22"/>
          <w:szCs w:val="22"/>
        </w:rPr>
        <w:t xml:space="preserve">Please find the Gantt </w:t>
      </w:r>
      <w:r w:rsidR="00C86391" w:rsidRPr="0082457E">
        <w:rPr>
          <w:rFonts w:ascii="Calibri" w:hAnsi="Calibri" w:cs="Calibri"/>
          <w:sz w:val="22"/>
          <w:szCs w:val="22"/>
        </w:rPr>
        <w:t>chart</w:t>
      </w:r>
      <w:r w:rsidRPr="0082457E">
        <w:rPr>
          <w:rFonts w:ascii="Calibri" w:hAnsi="Calibri" w:cs="Calibri"/>
          <w:sz w:val="22"/>
          <w:szCs w:val="22"/>
        </w:rPr>
        <w:t xml:space="preserve"> shows a clearer picture of the timelines-</w:t>
      </w:r>
    </w:p>
    <w:p w14:paraId="675947C0" w14:textId="77777777" w:rsidR="00C86391" w:rsidRPr="0082457E" w:rsidRDefault="00C86391" w:rsidP="00073245">
      <w:pPr>
        <w:pStyle w:val="NoSpacing"/>
        <w:jc w:val="both"/>
        <w:rPr>
          <w:rFonts w:ascii="Calibri" w:hAnsi="Calibri" w:cs="Calibri"/>
          <w:sz w:val="22"/>
          <w:szCs w:val="22"/>
        </w:rPr>
      </w:pPr>
    </w:p>
    <w:p w14:paraId="6722905A" w14:textId="77777777" w:rsidR="00A85074" w:rsidRDefault="00141305" w:rsidP="00073245">
      <w:pPr>
        <w:pStyle w:val="NoSpacing"/>
        <w:jc w:val="both"/>
      </w:pPr>
      <w:r>
        <w:rPr>
          <w:noProof/>
          <w:lang w:val="en-IN" w:eastAsia="en-IN"/>
        </w:rPr>
        <w:drawing>
          <wp:inline distT="0" distB="0" distL="0" distR="0" wp14:anchorId="7C21AC6A" wp14:editId="32E05BF0">
            <wp:extent cx="6719692" cy="23812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3601" cy="2382635"/>
                    </a:xfrm>
                    <a:prstGeom prst="rect">
                      <a:avLst/>
                    </a:prstGeom>
                    <a:noFill/>
                    <a:ln>
                      <a:noFill/>
                    </a:ln>
                  </pic:spPr>
                </pic:pic>
              </a:graphicData>
            </a:graphic>
          </wp:inline>
        </w:drawing>
      </w:r>
    </w:p>
    <w:p w14:paraId="3408B359" w14:textId="77777777" w:rsidR="005621FE" w:rsidRDefault="005621FE" w:rsidP="00073245">
      <w:pPr>
        <w:pStyle w:val="NoSpacing"/>
        <w:jc w:val="both"/>
      </w:pPr>
      <w:r>
        <w:t xml:space="preserve">*A clearer picture of this Gantt </w:t>
      </w:r>
      <w:r w:rsidR="0017390C">
        <w:t>chart</w:t>
      </w:r>
      <w:r>
        <w:t xml:space="preserve"> can be found in the attached excel</w:t>
      </w:r>
      <w:r w:rsidR="00935D68">
        <w:t xml:space="preserve"> below</w:t>
      </w:r>
    </w:p>
    <w:p w14:paraId="4CD53154" w14:textId="72D8B360" w:rsidR="000A1818" w:rsidRDefault="007504A1" w:rsidP="00073245">
      <w:pPr>
        <w:pStyle w:val="Heading2"/>
        <w:ind w:left="720"/>
        <w:jc w:val="both"/>
      </w:pPr>
      <w:r>
        <w:object w:dxaOrig="1088" w:dyaOrig="704" w14:anchorId="6433E2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8.5pt" o:ole="">
            <v:imagedata r:id="rId9" o:title=""/>
          </v:shape>
          <o:OLEObject Type="Embed" ProgID="Excel.Sheet.12" ShapeID="_x0000_i1025" DrawAspect="Icon" ObjectID="_1663042180" r:id="rId10"/>
        </w:object>
      </w:r>
    </w:p>
    <w:p w14:paraId="31D9A8D8" w14:textId="77777777" w:rsidR="007504A1" w:rsidRPr="007504A1" w:rsidRDefault="007504A1" w:rsidP="007504A1"/>
    <w:p w14:paraId="29D22EBF" w14:textId="34C103A2" w:rsidR="006D7D29" w:rsidRPr="006D7D29" w:rsidRDefault="006D7D29" w:rsidP="00073245">
      <w:pPr>
        <w:pStyle w:val="Heading2"/>
        <w:jc w:val="both"/>
      </w:pPr>
      <w:r w:rsidRPr="006D7D29">
        <w:lastRenderedPageBreak/>
        <w:t>Success</w:t>
      </w:r>
    </w:p>
    <w:p w14:paraId="7F5816F2" w14:textId="77777777" w:rsidR="000A1818" w:rsidRPr="006C081D" w:rsidRDefault="007559B4" w:rsidP="00073245">
      <w:pPr>
        <w:jc w:val="both"/>
        <w:rPr>
          <w:rFonts w:ascii="Calibri" w:hAnsi="Calibri"/>
          <w:sz w:val="22"/>
          <w:szCs w:val="22"/>
        </w:rPr>
      </w:pPr>
      <w:r w:rsidRPr="006C081D">
        <w:rPr>
          <w:rFonts w:ascii="Calibri" w:hAnsi="Calibri"/>
          <w:sz w:val="22"/>
          <w:szCs w:val="22"/>
        </w:rPr>
        <w:t>Success for us can be defined as the following</w:t>
      </w:r>
    </w:p>
    <w:p w14:paraId="71753FA4" w14:textId="77777777" w:rsidR="007559B4" w:rsidRPr="006C081D" w:rsidRDefault="007559B4" w:rsidP="00073245">
      <w:pPr>
        <w:pStyle w:val="ListParagraph"/>
        <w:numPr>
          <w:ilvl w:val="0"/>
          <w:numId w:val="20"/>
        </w:numPr>
        <w:jc w:val="both"/>
        <w:rPr>
          <w:rFonts w:ascii="Calibri" w:hAnsi="Calibri"/>
          <w:sz w:val="22"/>
          <w:szCs w:val="22"/>
        </w:rPr>
      </w:pPr>
      <w:r w:rsidRPr="006C081D">
        <w:rPr>
          <w:rFonts w:ascii="Calibri" w:hAnsi="Calibri"/>
          <w:sz w:val="22"/>
          <w:szCs w:val="22"/>
        </w:rPr>
        <w:t>Adhering to timelines</w:t>
      </w:r>
    </w:p>
    <w:p w14:paraId="3A176EFD" w14:textId="77777777" w:rsidR="007559B4" w:rsidRPr="006C081D" w:rsidRDefault="007559B4" w:rsidP="00073245">
      <w:pPr>
        <w:pStyle w:val="ListParagraph"/>
        <w:numPr>
          <w:ilvl w:val="0"/>
          <w:numId w:val="20"/>
        </w:numPr>
        <w:jc w:val="both"/>
        <w:rPr>
          <w:rFonts w:ascii="Calibri" w:hAnsi="Calibri"/>
          <w:sz w:val="22"/>
          <w:szCs w:val="22"/>
        </w:rPr>
      </w:pPr>
      <w:r w:rsidRPr="006C081D">
        <w:rPr>
          <w:rFonts w:ascii="Calibri" w:hAnsi="Calibri"/>
          <w:sz w:val="22"/>
          <w:szCs w:val="22"/>
        </w:rPr>
        <w:t>Delivering a fully functioning project with all the features</w:t>
      </w:r>
    </w:p>
    <w:p w14:paraId="3009B5DB" w14:textId="77777777" w:rsidR="007559B4" w:rsidRPr="006C081D" w:rsidRDefault="007559B4" w:rsidP="00073245">
      <w:pPr>
        <w:pStyle w:val="ListParagraph"/>
        <w:numPr>
          <w:ilvl w:val="0"/>
          <w:numId w:val="20"/>
        </w:numPr>
        <w:jc w:val="both"/>
        <w:rPr>
          <w:rFonts w:ascii="Calibri" w:hAnsi="Calibri"/>
          <w:sz w:val="22"/>
          <w:szCs w:val="22"/>
        </w:rPr>
      </w:pPr>
      <w:r w:rsidRPr="006C081D">
        <w:rPr>
          <w:rFonts w:ascii="Calibri" w:hAnsi="Calibri"/>
          <w:sz w:val="22"/>
          <w:szCs w:val="22"/>
        </w:rPr>
        <w:t xml:space="preserve">A fulfilling and harmonic </w:t>
      </w:r>
      <w:r w:rsidR="006C081D" w:rsidRPr="006C081D">
        <w:rPr>
          <w:rFonts w:ascii="Calibri" w:hAnsi="Calibri"/>
          <w:sz w:val="22"/>
          <w:szCs w:val="22"/>
        </w:rPr>
        <w:t>collaboration</w:t>
      </w:r>
      <w:r w:rsidRPr="006C081D">
        <w:rPr>
          <w:rFonts w:ascii="Calibri" w:hAnsi="Calibri"/>
          <w:sz w:val="22"/>
          <w:szCs w:val="22"/>
        </w:rPr>
        <w:t xml:space="preserve"> between all the actors in the group</w:t>
      </w:r>
    </w:p>
    <w:p w14:paraId="7F925325" w14:textId="77777777" w:rsidR="006C081D" w:rsidRDefault="006C081D" w:rsidP="00073245">
      <w:pPr>
        <w:pStyle w:val="ListParagraph"/>
        <w:numPr>
          <w:ilvl w:val="0"/>
          <w:numId w:val="20"/>
        </w:numPr>
        <w:jc w:val="both"/>
        <w:rPr>
          <w:rFonts w:ascii="Calibri" w:hAnsi="Calibri"/>
          <w:sz w:val="22"/>
          <w:szCs w:val="22"/>
        </w:rPr>
      </w:pPr>
      <w:r w:rsidRPr="006C081D">
        <w:rPr>
          <w:rFonts w:ascii="Calibri" w:hAnsi="Calibri"/>
          <w:sz w:val="22"/>
          <w:szCs w:val="22"/>
        </w:rPr>
        <w:t>A good final demo/ presentation and report.</w:t>
      </w:r>
    </w:p>
    <w:p w14:paraId="2B8CA250" w14:textId="77777777" w:rsidR="00FA074C" w:rsidRDefault="00FA074C" w:rsidP="00073245">
      <w:pPr>
        <w:pStyle w:val="Heading2"/>
        <w:jc w:val="both"/>
      </w:pPr>
      <w:r>
        <w:t>Stakeholders</w:t>
      </w:r>
    </w:p>
    <w:p w14:paraId="4D3B91E1" w14:textId="77777777" w:rsidR="006D3C4E" w:rsidRPr="006D3C4E" w:rsidRDefault="006D3C4E" w:rsidP="00073245">
      <w:pPr>
        <w:jc w:val="both"/>
      </w:pPr>
    </w:p>
    <w:tbl>
      <w:tblPr>
        <w:tblStyle w:val="ProposalTable"/>
        <w:tblW w:w="9918" w:type="dxa"/>
        <w:tblLook w:val="04A0" w:firstRow="1" w:lastRow="0" w:firstColumn="1" w:lastColumn="0" w:noHBand="0" w:noVBand="1"/>
      </w:tblPr>
      <w:tblGrid>
        <w:gridCol w:w="2095"/>
        <w:gridCol w:w="3105"/>
        <w:gridCol w:w="4718"/>
      </w:tblGrid>
      <w:tr w:rsidR="00FA074C" w14:paraId="32806D07" w14:textId="77777777" w:rsidTr="00E6391C">
        <w:trPr>
          <w:cnfStyle w:val="100000000000" w:firstRow="1" w:lastRow="0" w:firstColumn="0" w:lastColumn="0" w:oddVBand="0" w:evenVBand="0" w:oddHBand="0" w:evenHBand="0" w:firstRowFirstColumn="0" w:firstRowLastColumn="0" w:lastRowFirstColumn="0" w:lastRowLastColumn="0"/>
        </w:trPr>
        <w:tc>
          <w:tcPr>
            <w:tcW w:w="2122" w:type="dxa"/>
          </w:tcPr>
          <w:p w14:paraId="01585523" w14:textId="77777777" w:rsidR="00FA074C" w:rsidRDefault="00FA074C" w:rsidP="00073245">
            <w:pPr>
              <w:jc w:val="both"/>
            </w:pPr>
            <w:r>
              <w:t>Name</w:t>
            </w:r>
          </w:p>
        </w:tc>
        <w:tc>
          <w:tcPr>
            <w:tcW w:w="2976" w:type="dxa"/>
          </w:tcPr>
          <w:p w14:paraId="34C6BE83" w14:textId="77777777" w:rsidR="00FA074C" w:rsidRDefault="00FA074C" w:rsidP="00073245">
            <w:pPr>
              <w:jc w:val="both"/>
            </w:pPr>
            <w:r>
              <w:t>Email</w:t>
            </w:r>
          </w:p>
        </w:tc>
        <w:tc>
          <w:tcPr>
            <w:tcW w:w="4820" w:type="dxa"/>
          </w:tcPr>
          <w:p w14:paraId="4787742B" w14:textId="77777777" w:rsidR="00FA074C" w:rsidRDefault="00FA074C" w:rsidP="00073245">
            <w:pPr>
              <w:jc w:val="both"/>
            </w:pPr>
            <w:r>
              <w:t>Role</w:t>
            </w:r>
          </w:p>
        </w:tc>
      </w:tr>
      <w:tr w:rsidR="00FA074C" w14:paraId="2C0298A5" w14:textId="77777777" w:rsidTr="00E6391C">
        <w:tc>
          <w:tcPr>
            <w:tcW w:w="2122" w:type="dxa"/>
          </w:tcPr>
          <w:p w14:paraId="03E367C9" w14:textId="77777777" w:rsidR="00FA074C" w:rsidRPr="00E279B7" w:rsidRDefault="00FA074C" w:rsidP="00073245">
            <w:pPr>
              <w:jc w:val="both"/>
              <w:rPr>
                <w:rFonts w:ascii="Calibri" w:hAnsi="Calibri"/>
                <w:sz w:val="22"/>
                <w:szCs w:val="22"/>
              </w:rPr>
            </w:pPr>
            <w:r w:rsidRPr="00E279B7">
              <w:rPr>
                <w:rFonts w:ascii="Calibri" w:hAnsi="Calibri"/>
                <w:sz w:val="22"/>
                <w:szCs w:val="22"/>
              </w:rPr>
              <w:t>Geetika Agarwal</w:t>
            </w:r>
          </w:p>
        </w:tc>
        <w:tc>
          <w:tcPr>
            <w:tcW w:w="2976" w:type="dxa"/>
          </w:tcPr>
          <w:p w14:paraId="46112D03"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D18128873@mytudublin.ie</w:t>
            </w:r>
          </w:p>
        </w:tc>
        <w:tc>
          <w:tcPr>
            <w:tcW w:w="4820" w:type="dxa"/>
          </w:tcPr>
          <w:p w14:paraId="1BF89F43" w14:textId="77777777" w:rsidR="00FA074C" w:rsidRPr="00E279B7" w:rsidRDefault="00F46116" w:rsidP="00073245">
            <w:pPr>
              <w:jc w:val="both"/>
              <w:rPr>
                <w:rFonts w:ascii="Calibri" w:hAnsi="Calibri"/>
                <w:sz w:val="22"/>
                <w:szCs w:val="22"/>
              </w:rPr>
            </w:pPr>
            <w:r w:rsidRPr="00E279B7">
              <w:rPr>
                <w:rFonts w:ascii="Calibri" w:hAnsi="Calibri"/>
                <w:sz w:val="22"/>
                <w:szCs w:val="22"/>
              </w:rPr>
              <w:t xml:space="preserve">Data Scientist / </w:t>
            </w:r>
            <w:r w:rsidR="00C11021">
              <w:rPr>
                <w:rFonts w:ascii="Calibri" w:hAnsi="Calibri"/>
                <w:sz w:val="22"/>
                <w:szCs w:val="22"/>
              </w:rPr>
              <w:t xml:space="preserve">Full Stack Developer </w:t>
            </w:r>
            <w:r w:rsidR="00B915C0">
              <w:rPr>
                <w:rFonts w:ascii="Calibri" w:hAnsi="Calibri"/>
                <w:sz w:val="22"/>
                <w:szCs w:val="22"/>
              </w:rPr>
              <w:t>(</w:t>
            </w:r>
            <w:r w:rsidR="00C11021">
              <w:rPr>
                <w:rFonts w:ascii="Calibri" w:hAnsi="Calibri"/>
                <w:sz w:val="22"/>
                <w:szCs w:val="22"/>
              </w:rPr>
              <w:t>Agile</w:t>
            </w:r>
            <w:r w:rsidR="00B915C0">
              <w:rPr>
                <w:rFonts w:ascii="Calibri" w:hAnsi="Calibri"/>
                <w:sz w:val="22"/>
                <w:szCs w:val="22"/>
              </w:rPr>
              <w:t>)</w:t>
            </w:r>
          </w:p>
        </w:tc>
      </w:tr>
      <w:tr w:rsidR="00FA074C" w14:paraId="66A1F789" w14:textId="77777777" w:rsidTr="00E6391C">
        <w:tc>
          <w:tcPr>
            <w:tcW w:w="2122" w:type="dxa"/>
          </w:tcPr>
          <w:p w14:paraId="7AA6BA78"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Vaibhav Naran Gala</w:t>
            </w:r>
          </w:p>
        </w:tc>
        <w:tc>
          <w:tcPr>
            <w:tcW w:w="2976" w:type="dxa"/>
          </w:tcPr>
          <w:p w14:paraId="694C8733"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D18130272@mytudublin.ie</w:t>
            </w:r>
          </w:p>
        </w:tc>
        <w:tc>
          <w:tcPr>
            <w:tcW w:w="4820" w:type="dxa"/>
          </w:tcPr>
          <w:p w14:paraId="37EBA83D" w14:textId="64033DF1" w:rsidR="00FA074C" w:rsidRPr="00E279B7" w:rsidRDefault="00F46116" w:rsidP="00073245">
            <w:pPr>
              <w:jc w:val="both"/>
              <w:rPr>
                <w:rFonts w:ascii="Calibri" w:hAnsi="Calibri"/>
                <w:sz w:val="22"/>
                <w:szCs w:val="22"/>
              </w:rPr>
            </w:pPr>
            <w:r w:rsidRPr="00E279B7">
              <w:rPr>
                <w:rFonts w:ascii="Calibri" w:hAnsi="Calibri"/>
                <w:sz w:val="22"/>
                <w:szCs w:val="22"/>
              </w:rPr>
              <w:t>Data Scientist /Developer</w:t>
            </w:r>
            <w:r w:rsidR="00073245">
              <w:rPr>
                <w:rFonts w:ascii="Calibri" w:hAnsi="Calibri"/>
                <w:sz w:val="22"/>
                <w:szCs w:val="22"/>
              </w:rPr>
              <w:t xml:space="preserve"> </w:t>
            </w:r>
            <w:r w:rsidR="00B915C0">
              <w:rPr>
                <w:rFonts w:ascii="Calibri" w:hAnsi="Calibri"/>
                <w:sz w:val="22"/>
                <w:szCs w:val="22"/>
              </w:rPr>
              <w:t>(Agile)</w:t>
            </w:r>
          </w:p>
        </w:tc>
      </w:tr>
      <w:tr w:rsidR="00FA074C" w14:paraId="5BC2D67B" w14:textId="77777777" w:rsidTr="00E6391C">
        <w:tc>
          <w:tcPr>
            <w:tcW w:w="2122" w:type="dxa"/>
          </w:tcPr>
          <w:p w14:paraId="6EA238A1"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 Ayushi Nayak</w:t>
            </w:r>
          </w:p>
        </w:tc>
        <w:tc>
          <w:tcPr>
            <w:tcW w:w="2976" w:type="dxa"/>
          </w:tcPr>
          <w:p w14:paraId="60636DF9"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D19123831@mytudublin.ie</w:t>
            </w:r>
          </w:p>
        </w:tc>
        <w:tc>
          <w:tcPr>
            <w:tcW w:w="4820" w:type="dxa"/>
          </w:tcPr>
          <w:p w14:paraId="617EE277" w14:textId="31BC5894" w:rsidR="00FA074C" w:rsidRPr="00E279B7" w:rsidRDefault="00F46116" w:rsidP="00073245">
            <w:pPr>
              <w:jc w:val="both"/>
              <w:rPr>
                <w:rFonts w:ascii="Calibri" w:hAnsi="Calibri"/>
                <w:sz w:val="22"/>
                <w:szCs w:val="22"/>
              </w:rPr>
            </w:pPr>
            <w:r w:rsidRPr="00E279B7">
              <w:rPr>
                <w:rFonts w:ascii="Calibri" w:hAnsi="Calibri"/>
                <w:sz w:val="22"/>
                <w:szCs w:val="22"/>
              </w:rPr>
              <w:t xml:space="preserve">Software Engineer / </w:t>
            </w:r>
            <w:r w:rsidR="00C11021">
              <w:rPr>
                <w:rFonts w:ascii="Calibri" w:hAnsi="Calibri"/>
                <w:sz w:val="22"/>
                <w:szCs w:val="22"/>
              </w:rPr>
              <w:t>Full Stack</w:t>
            </w:r>
            <w:r w:rsidR="00073245">
              <w:rPr>
                <w:rFonts w:ascii="Calibri" w:hAnsi="Calibri"/>
                <w:sz w:val="22"/>
                <w:szCs w:val="22"/>
              </w:rPr>
              <w:t xml:space="preserve"> </w:t>
            </w:r>
            <w:r w:rsidR="00C11021">
              <w:rPr>
                <w:rFonts w:ascii="Calibri" w:hAnsi="Calibri"/>
                <w:sz w:val="22"/>
                <w:szCs w:val="22"/>
              </w:rPr>
              <w:t>Developer</w:t>
            </w:r>
            <w:r w:rsidR="00073245">
              <w:rPr>
                <w:rFonts w:ascii="Calibri" w:hAnsi="Calibri"/>
                <w:sz w:val="22"/>
                <w:szCs w:val="22"/>
              </w:rPr>
              <w:t xml:space="preserve"> </w:t>
            </w:r>
            <w:r w:rsidR="00B915C0">
              <w:rPr>
                <w:rFonts w:ascii="Calibri" w:hAnsi="Calibri"/>
                <w:sz w:val="22"/>
                <w:szCs w:val="22"/>
              </w:rPr>
              <w:t>(Agile)</w:t>
            </w:r>
          </w:p>
        </w:tc>
      </w:tr>
      <w:tr w:rsidR="00FA074C" w14:paraId="66F74B71" w14:textId="77777777" w:rsidTr="00E6391C">
        <w:tc>
          <w:tcPr>
            <w:tcW w:w="2122" w:type="dxa"/>
          </w:tcPr>
          <w:p w14:paraId="5CAB120F" w14:textId="77777777" w:rsidR="00FA074C" w:rsidRPr="00E279B7" w:rsidRDefault="00FA074C" w:rsidP="00073245">
            <w:pPr>
              <w:jc w:val="both"/>
              <w:rPr>
                <w:rFonts w:ascii="Calibri" w:hAnsi="Calibri"/>
                <w:sz w:val="22"/>
                <w:szCs w:val="22"/>
              </w:rPr>
            </w:pPr>
            <w:proofErr w:type="spellStart"/>
            <w:r w:rsidRPr="00E279B7">
              <w:rPr>
                <w:rFonts w:ascii="Calibri" w:hAnsi="Calibri"/>
                <w:color w:val="000000"/>
                <w:sz w:val="22"/>
                <w:szCs w:val="22"/>
                <w:shd w:val="clear" w:color="auto" w:fill="FFFFFF"/>
              </w:rPr>
              <w:t>Avinash</w:t>
            </w:r>
            <w:proofErr w:type="spellEnd"/>
            <w:r w:rsidRPr="00E279B7">
              <w:rPr>
                <w:rFonts w:ascii="Calibri" w:hAnsi="Calibri"/>
                <w:color w:val="000000"/>
                <w:sz w:val="22"/>
                <w:szCs w:val="22"/>
                <w:shd w:val="clear" w:color="auto" w:fill="FFFFFF"/>
              </w:rPr>
              <w:t xml:space="preserve"> </w:t>
            </w:r>
            <w:proofErr w:type="spellStart"/>
            <w:r w:rsidRPr="00E279B7">
              <w:rPr>
                <w:rFonts w:ascii="Calibri" w:hAnsi="Calibri"/>
                <w:color w:val="000000"/>
                <w:sz w:val="22"/>
                <w:szCs w:val="22"/>
                <w:shd w:val="clear" w:color="auto" w:fill="FFFFFF"/>
              </w:rPr>
              <w:t>Peruboina</w:t>
            </w:r>
            <w:proofErr w:type="spellEnd"/>
          </w:p>
        </w:tc>
        <w:tc>
          <w:tcPr>
            <w:tcW w:w="2976" w:type="dxa"/>
          </w:tcPr>
          <w:p w14:paraId="29E0C070"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D19123919@mytudublin.ie</w:t>
            </w:r>
          </w:p>
        </w:tc>
        <w:tc>
          <w:tcPr>
            <w:tcW w:w="4820" w:type="dxa"/>
          </w:tcPr>
          <w:p w14:paraId="2E434D40" w14:textId="1D5C7719" w:rsidR="00FA074C" w:rsidRPr="00E279B7" w:rsidRDefault="00F46116" w:rsidP="00073245">
            <w:pPr>
              <w:jc w:val="both"/>
              <w:rPr>
                <w:rFonts w:ascii="Calibri" w:hAnsi="Calibri"/>
                <w:sz w:val="22"/>
                <w:szCs w:val="22"/>
              </w:rPr>
            </w:pPr>
            <w:r w:rsidRPr="00E279B7">
              <w:rPr>
                <w:rFonts w:ascii="Calibri" w:hAnsi="Calibri"/>
                <w:sz w:val="22"/>
                <w:szCs w:val="22"/>
              </w:rPr>
              <w:t xml:space="preserve">Software Engineer / </w:t>
            </w:r>
            <w:r w:rsidR="00C11021">
              <w:rPr>
                <w:rFonts w:ascii="Calibri" w:hAnsi="Calibri"/>
                <w:sz w:val="22"/>
                <w:szCs w:val="22"/>
              </w:rPr>
              <w:t>Full Stack</w:t>
            </w:r>
            <w:r w:rsidR="00073245">
              <w:rPr>
                <w:rFonts w:ascii="Calibri" w:hAnsi="Calibri"/>
                <w:sz w:val="22"/>
                <w:szCs w:val="22"/>
              </w:rPr>
              <w:t xml:space="preserve"> </w:t>
            </w:r>
            <w:r w:rsidR="00C11021">
              <w:rPr>
                <w:rFonts w:ascii="Calibri" w:hAnsi="Calibri"/>
                <w:sz w:val="22"/>
                <w:szCs w:val="22"/>
              </w:rPr>
              <w:t>Developer</w:t>
            </w:r>
            <w:r w:rsidR="00073245">
              <w:rPr>
                <w:rFonts w:ascii="Calibri" w:hAnsi="Calibri"/>
                <w:sz w:val="22"/>
                <w:szCs w:val="22"/>
              </w:rPr>
              <w:t xml:space="preserve"> </w:t>
            </w:r>
            <w:r w:rsidR="00B915C0">
              <w:rPr>
                <w:rFonts w:ascii="Calibri" w:hAnsi="Calibri"/>
                <w:sz w:val="22"/>
                <w:szCs w:val="22"/>
              </w:rPr>
              <w:t>(Agile)</w:t>
            </w:r>
          </w:p>
        </w:tc>
      </w:tr>
      <w:tr w:rsidR="00FA074C" w14:paraId="1B69168F" w14:textId="77777777" w:rsidTr="00E6391C">
        <w:tc>
          <w:tcPr>
            <w:tcW w:w="2122" w:type="dxa"/>
          </w:tcPr>
          <w:p w14:paraId="38161AEC"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Hassan Yaqoob </w:t>
            </w:r>
          </w:p>
        </w:tc>
        <w:tc>
          <w:tcPr>
            <w:tcW w:w="2976" w:type="dxa"/>
          </w:tcPr>
          <w:p w14:paraId="4313A6A7"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D18130130@mytudublin.ie</w:t>
            </w:r>
          </w:p>
        </w:tc>
        <w:tc>
          <w:tcPr>
            <w:tcW w:w="4820" w:type="dxa"/>
          </w:tcPr>
          <w:p w14:paraId="63ED231E" w14:textId="7F51C7DB" w:rsidR="00FA074C" w:rsidRPr="00E279B7" w:rsidRDefault="00F46116" w:rsidP="00073245">
            <w:pPr>
              <w:jc w:val="both"/>
              <w:rPr>
                <w:rFonts w:ascii="Calibri" w:hAnsi="Calibri"/>
                <w:sz w:val="22"/>
                <w:szCs w:val="22"/>
              </w:rPr>
            </w:pPr>
            <w:r w:rsidRPr="00E279B7">
              <w:rPr>
                <w:rFonts w:ascii="Calibri" w:hAnsi="Calibri"/>
                <w:sz w:val="22"/>
                <w:szCs w:val="22"/>
              </w:rPr>
              <w:t xml:space="preserve">Software Engineer / </w:t>
            </w:r>
            <w:r w:rsidR="00C11021">
              <w:rPr>
                <w:rFonts w:ascii="Calibri" w:hAnsi="Calibri"/>
                <w:sz w:val="22"/>
                <w:szCs w:val="22"/>
              </w:rPr>
              <w:t>Full Stack Developer</w:t>
            </w:r>
            <w:r w:rsidR="00073245">
              <w:rPr>
                <w:rFonts w:ascii="Calibri" w:hAnsi="Calibri"/>
                <w:sz w:val="22"/>
                <w:szCs w:val="22"/>
              </w:rPr>
              <w:t xml:space="preserve"> </w:t>
            </w:r>
            <w:r w:rsidR="00B915C0">
              <w:rPr>
                <w:rFonts w:ascii="Calibri" w:hAnsi="Calibri"/>
                <w:sz w:val="22"/>
                <w:szCs w:val="22"/>
              </w:rPr>
              <w:t>(Agile)</w:t>
            </w:r>
          </w:p>
        </w:tc>
      </w:tr>
      <w:tr w:rsidR="00FA074C" w14:paraId="2FBBC194" w14:textId="77777777" w:rsidTr="00E6391C">
        <w:tc>
          <w:tcPr>
            <w:tcW w:w="2122" w:type="dxa"/>
          </w:tcPr>
          <w:p w14:paraId="29932B91"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Damian Gordon </w:t>
            </w:r>
          </w:p>
        </w:tc>
        <w:tc>
          <w:tcPr>
            <w:tcW w:w="2976" w:type="dxa"/>
          </w:tcPr>
          <w:p w14:paraId="0DFB1552"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Damian.x.Gordon@TUDublin.ie</w:t>
            </w:r>
          </w:p>
        </w:tc>
        <w:tc>
          <w:tcPr>
            <w:tcW w:w="4820" w:type="dxa"/>
          </w:tcPr>
          <w:p w14:paraId="746DB4BE" w14:textId="77777777" w:rsidR="00FA074C" w:rsidRPr="00E279B7" w:rsidRDefault="00F46116" w:rsidP="00073245">
            <w:pPr>
              <w:jc w:val="both"/>
              <w:rPr>
                <w:rFonts w:ascii="Calibri" w:hAnsi="Calibri"/>
                <w:sz w:val="22"/>
                <w:szCs w:val="22"/>
              </w:rPr>
            </w:pPr>
            <w:r w:rsidRPr="00E279B7">
              <w:rPr>
                <w:rFonts w:ascii="Calibri" w:hAnsi="Calibri"/>
                <w:sz w:val="22"/>
                <w:szCs w:val="22"/>
              </w:rPr>
              <w:t>Mentor</w:t>
            </w:r>
          </w:p>
        </w:tc>
      </w:tr>
      <w:tr w:rsidR="00FA074C" w14:paraId="5BB8724B" w14:textId="77777777" w:rsidTr="00E6391C">
        <w:tc>
          <w:tcPr>
            <w:tcW w:w="2122" w:type="dxa"/>
          </w:tcPr>
          <w:p w14:paraId="50FE1B9D"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Andrea Curley</w:t>
            </w:r>
          </w:p>
        </w:tc>
        <w:tc>
          <w:tcPr>
            <w:tcW w:w="2976" w:type="dxa"/>
          </w:tcPr>
          <w:p w14:paraId="3F762F80" w14:textId="77777777" w:rsidR="00FA074C" w:rsidRPr="00E279B7" w:rsidRDefault="00FA074C" w:rsidP="00073245">
            <w:pPr>
              <w:jc w:val="both"/>
              <w:rPr>
                <w:rFonts w:ascii="Calibri" w:hAnsi="Calibri"/>
                <w:sz w:val="22"/>
                <w:szCs w:val="22"/>
              </w:rPr>
            </w:pPr>
            <w:r w:rsidRPr="00E279B7">
              <w:rPr>
                <w:rFonts w:ascii="Calibri" w:hAnsi="Calibri"/>
                <w:color w:val="000000"/>
                <w:sz w:val="22"/>
                <w:szCs w:val="22"/>
                <w:shd w:val="clear" w:color="auto" w:fill="FFFFFF"/>
              </w:rPr>
              <w:t>andrea.f.curley@TUDublin.ie</w:t>
            </w:r>
          </w:p>
        </w:tc>
        <w:tc>
          <w:tcPr>
            <w:tcW w:w="4820" w:type="dxa"/>
          </w:tcPr>
          <w:p w14:paraId="340916B2" w14:textId="77777777" w:rsidR="00FA074C" w:rsidRPr="00E279B7" w:rsidRDefault="00F46116" w:rsidP="00073245">
            <w:pPr>
              <w:jc w:val="both"/>
              <w:rPr>
                <w:rFonts w:ascii="Calibri" w:hAnsi="Calibri"/>
                <w:sz w:val="22"/>
                <w:szCs w:val="22"/>
              </w:rPr>
            </w:pPr>
            <w:r w:rsidRPr="00E279B7">
              <w:rPr>
                <w:rFonts w:ascii="Calibri" w:hAnsi="Calibri"/>
                <w:sz w:val="22"/>
                <w:szCs w:val="22"/>
              </w:rPr>
              <w:t>Mentor</w:t>
            </w:r>
          </w:p>
        </w:tc>
      </w:tr>
      <w:tr w:rsidR="00FA074C" w14:paraId="5D3BF459" w14:textId="77777777" w:rsidTr="00E6391C">
        <w:tc>
          <w:tcPr>
            <w:tcW w:w="2122" w:type="dxa"/>
          </w:tcPr>
          <w:p w14:paraId="4E0599F6" w14:textId="77777777" w:rsidR="00FA074C" w:rsidRPr="00E279B7" w:rsidRDefault="00FA074C" w:rsidP="00073245">
            <w:pPr>
              <w:jc w:val="both"/>
              <w:rPr>
                <w:rFonts w:ascii="Calibri" w:hAnsi="Calibri"/>
                <w:sz w:val="22"/>
                <w:szCs w:val="22"/>
              </w:rPr>
            </w:pPr>
            <w:r w:rsidRPr="00E279B7">
              <w:rPr>
                <w:rFonts w:ascii="Calibri" w:hAnsi="Calibri"/>
                <w:sz w:val="22"/>
                <w:szCs w:val="22"/>
              </w:rPr>
              <w:t>Paul Kelly</w:t>
            </w:r>
          </w:p>
        </w:tc>
        <w:tc>
          <w:tcPr>
            <w:tcW w:w="2976" w:type="dxa"/>
          </w:tcPr>
          <w:p w14:paraId="47F04FBA" w14:textId="77777777" w:rsidR="00FA074C" w:rsidRPr="00E279B7" w:rsidRDefault="00FA074C" w:rsidP="00073245">
            <w:pPr>
              <w:jc w:val="both"/>
              <w:rPr>
                <w:rFonts w:ascii="Calibri" w:hAnsi="Calibri"/>
                <w:sz w:val="22"/>
                <w:szCs w:val="22"/>
              </w:rPr>
            </w:pPr>
            <w:r w:rsidRPr="00E279B7">
              <w:rPr>
                <w:rFonts w:ascii="Calibri" w:hAnsi="Calibri"/>
                <w:sz w:val="22"/>
                <w:szCs w:val="22"/>
              </w:rPr>
              <w:t>paul.kelly2@tudublin.ie</w:t>
            </w:r>
          </w:p>
        </w:tc>
        <w:tc>
          <w:tcPr>
            <w:tcW w:w="4820" w:type="dxa"/>
          </w:tcPr>
          <w:p w14:paraId="692F78D8" w14:textId="77777777" w:rsidR="00FA074C" w:rsidRPr="00E279B7" w:rsidRDefault="00F46116" w:rsidP="00073245">
            <w:pPr>
              <w:jc w:val="both"/>
              <w:rPr>
                <w:rFonts w:ascii="Calibri" w:hAnsi="Calibri"/>
                <w:sz w:val="22"/>
                <w:szCs w:val="22"/>
              </w:rPr>
            </w:pPr>
            <w:r w:rsidRPr="00E279B7">
              <w:rPr>
                <w:rFonts w:ascii="Calibri" w:hAnsi="Calibri"/>
                <w:sz w:val="22"/>
                <w:szCs w:val="22"/>
              </w:rPr>
              <w:t>Mentor</w:t>
            </w:r>
          </w:p>
        </w:tc>
      </w:tr>
    </w:tbl>
    <w:p w14:paraId="6019DA2A" w14:textId="77777777" w:rsidR="00FA074C" w:rsidRPr="00FA074C" w:rsidRDefault="00FA074C" w:rsidP="00073245">
      <w:pPr>
        <w:jc w:val="both"/>
      </w:pPr>
    </w:p>
    <w:p w14:paraId="5AD3634F" w14:textId="77777777" w:rsidR="001C6D77" w:rsidRDefault="001C6D77" w:rsidP="00073245">
      <w:pPr>
        <w:pStyle w:val="Heading1"/>
        <w:jc w:val="both"/>
      </w:pPr>
    </w:p>
    <w:p w14:paraId="7A95B6AC" w14:textId="77777777" w:rsidR="001C6D77" w:rsidRDefault="001C6D77" w:rsidP="00073245">
      <w:pPr>
        <w:pStyle w:val="Heading1"/>
        <w:jc w:val="both"/>
      </w:pPr>
    </w:p>
    <w:p w14:paraId="5C8DD0AE" w14:textId="43BA9D7C" w:rsidR="001C6D77" w:rsidRDefault="001C6D77" w:rsidP="00073245">
      <w:pPr>
        <w:jc w:val="both"/>
      </w:pPr>
    </w:p>
    <w:p w14:paraId="69386D2B" w14:textId="6CDB2667" w:rsidR="007504A1" w:rsidRDefault="007504A1" w:rsidP="00073245">
      <w:pPr>
        <w:jc w:val="both"/>
      </w:pPr>
    </w:p>
    <w:p w14:paraId="2E5D4138" w14:textId="4A9BC84D" w:rsidR="007504A1" w:rsidRDefault="007504A1" w:rsidP="00073245">
      <w:pPr>
        <w:jc w:val="both"/>
      </w:pPr>
    </w:p>
    <w:p w14:paraId="55600C56" w14:textId="77777777" w:rsidR="007504A1" w:rsidRPr="001C6D77" w:rsidRDefault="007504A1" w:rsidP="00073245">
      <w:pPr>
        <w:jc w:val="both"/>
      </w:pPr>
    </w:p>
    <w:p w14:paraId="478B8824" w14:textId="77777777" w:rsidR="002D5290" w:rsidRPr="00EC689B" w:rsidRDefault="002D5290" w:rsidP="00073245">
      <w:pPr>
        <w:pStyle w:val="Heading1"/>
        <w:jc w:val="both"/>
      </w:pPr>
      <w:r>
        <w:lastRenderedPageBreak/>
        <w:t>Ref</w:t>
      </w:r>
      <w:r w:rsidR="00935D68">
        <w:t>e</w:t>
      </w:r>
      <w:r>
        <w:t>rences</w:t>
      </w:r>
    </w:p>
    <w:p w14:paraId="4EF29A41" w14:textId="77777777" w:rsidR="00FA074C" w:rsidRPr="00F0472B" w:rsidRDefault="002D5290" w:rsidP="00073245">
      <w:pPr>
        <w:pStyle w:val="ListParagraph"/>
        <w:numPr>
          <w:ilvl w:val="0"/>
          <w:numId w:val="21"/>
        </w:numPr>
        <w:jc w:val="both"/>
        <w:rPr>
          <w:rFonts w:ascii="Calibri" w:hAnsi="Calibri" w:cs="Calibri"/>
          <w:color w:val="auto"/>
          <w:sz w:val="22"/>
          <w:szCs w:val="22"/>
        </w:rPr>
      </w:pPr>
      <w:r w:rsidRPr="00F0472B">
        <w:rPr>
          <w:rFonts w:ascii="Arial" w:hAnsi="Arial" w:cs="Arial"/>
          <w:color w:val="1D1C1D"/>
          <w:sz w:val="23"/>
          <w:szCs w:val="23"/>
          <w:shd w:val="clear" w:color="auto" w:fill="F8F8F8"/>
        </w:rPr>
        <w:t> </w:t>
      </w:r>
      <w:hyperlink r:id="rId11" w:tgtFrame="_blank" w:history="1">
        <w:r w:rsidRPr="00F0472B">
          <w:rPr>
            <w:rStyle w:val="Hyperlink"/>
            <w:rFonts w:ascii="Calibri" w:hAnsi="Calibri" w:cs="Calibri"/>
            <w:color w:val="auto"/>
            <w:sz w:val="22"/>
            <w:szCs w:val="22"/>
            <w:shd w:val="clear" w:color="auto" w:fill="F8F8F8"/>
          </w:rPr>
          <w:t>https://github.com/adalca/medical-datasets</w:t>
        </w:r>
      </w:hyperlink>
    </w:p>
    <w:p w14:paraId="4C148CE6" w14:textId="77777777" w:rsidR="002D5290" w:rsidRPr="00F0472B" w:rsidRDefault="00820F38" w:rsidP="00073245">
      <w:pPr>
        <w:pStyle w:val="ListParagraph"/>
        <w:numPr>
          <w:ilvl w:val="0"/>
          <w:numId w:val="21"/>
        </w:numPr>
        <w:jc w:val="both"/>
        <w:rPr>
          <w:rFonts w:ascii="Calibri" w:hAnsi="Calibri" w:cs="Calibri"/>
          <w:color w:val="auto"/>
          <w:sz w:val="22"/>
          <w:szCs w:val="22"/>
        </w:rPr>
      </w:pPr>
      <w:hyperlink r:id="rId12" w:tgtFrame="_blank" w:history="1">
        <w:r w:rsidR="002D5290" w:rsidRPr="00F0472B">
          <w:rPr>
            <w:rStyle w:val="Hyperlink"/>
            <w:rFonts w:ascii="Calibri" w:hAnsi="Calibri" w:cs="Calibri"/>
            <w:color w:val="auto"/>
            <w:sz w:val="22"/>
            <w:szCs w:val="22"/>
            <w:shd w:val="clear" w:color="auto" w:fill="F8F8F8"/>
          </w:rPr>
          <w:t>https://www.kaggle.com/itachi9604/disease-symptom-description-dataset</w:t>
        </w:r>
      </w:hyperlink>
    </w:p>
    <w:p w14:paraId="4B6E32DD" w14:textId="77777777" w:rsidR="002D5290" w:rsidRPr="00F0472B" w:rsidRDefault="00820F38" w:rsidP="00073245">
      <w:pPr>
        <w:pStyle w:val="ListParagraph"/>
        <w:numPr>
          <w:ilvl w:val="0"/>
          <w:numId w:val="21"/>
        </w:numPr>
        <w:jc w:val="both"/>
        <w:rPr>
          <w:rFonts w:ascii="Calibri" w:hAnsi="Calibri" w:cs="Calibri"/>
          <w:color w:val="auto"/>
          <w:sz w:val="22"/>
          <w:szCs w:val="22"/>
        </w:rPr>
      </w:pPr>
      <w:hyperlink r:id="rId13" w:tgtFrame="_blank" w:history="1">
        <w:r w:rsidR="002D5290" w:rsidRPr="00F0472B">
          <w:rPr>
            <w:rStyle w:val="Hyperlink"/>
            <w:rFonts w:ascii="Calibri" w:hAnsi="Calibri" w:cs="Calibri"/>
            <w:color w:val="auto"/>
            <w:sz w:val="22"/>
            <w:szCs w:val="22"/>
            <w:shd w:val="clear" w:color="auto" w:fill="F8F8F8"/>
          </w:rPr>
          <w:t>https://hpo.jax.org/app/download/annotation</w:t>
        </w:r>
      </w:hyperlink>
    </w:p>
    <w:p w14:paraId="5DA223EC" w14:textId="77777777" w:rsidR="002D5290" w:rsidRPr="00F0472B" w:rsidRDefault="00820F38" w:rsidP="00073245">
      <w:pPr>
        <w:pStyle w:val="ListParagraph"/>
        <w:numPr>
          <w:ilvl w:val="0"/>
          <w:numId w:val="21"/>
        </w:numPr>
        <w:jc w:val="both"/>
        <w:rPr>
          <w:rFonts w:ascii="Calibri" w:hAnsi="Calibri" w:cs="Calibri"/>
          <w:color w:val="auto"/>
          <w:sz w:val="22"/>
          <w:szCs w:val="22"/>
        </w:rPr>
      </w:pPr>
      <w:hyperlink r:id="rId14" w:tgtFrame="_blank" w:history="1">
        <w:r w:rsidR="002D5290" w:rsidRPr="00F0472B">
          <w:rPr>
            <w:rStyle w:val="Hyperlink"/>
            <w:rFonts w:ascii="Calibri" w:hAnsi="Calibri" w:cs="Calibri"/>
            <w:color w:val="auto"/>
            <w:sz w:val="22"/>
            <w:szCs w:val="22"/>
            <w:shd w:val="clear" w:color="auto" w:fill="F8F8F8"/>
          </w:rPr>
          <w:t>https://github.com/leanderme/sytora</w:t>
        </w:r>
      </w:hyperlink>
    </w:p>
    <w:p w14:paraId="3048F432" w14:textId="77777777" w:rsidR="002D5290" w:rsidRPr="00F0472B" w:rsidRDefault="00820F38" w:rsidP="00073245">
      <w:pPr>
        <w:pStyle w:val="ListParagraph"/>
        <w:numPr>
          <w:ilvl w:val="0"/>
          <w:numId w:val="21"/>
        </w:numPr>
        <w:jc w:val="both"/>
        <w:rPr>
          <w:rFonts w:ascii="Calibri" w:hAnsi="Calibri" w:cs="Calibri"/>
          <w:color w:val="auto"/>
          <w:sz w:val="22"/>
          <w:szCs w:val="22"/>
        </w:rPr>
      </w:pPr>
      <w:hyperlink r:id="rId15" w:tgtFrame="_blank" w:history="1">
        <w:r w:rsidR="002D5290" w:rsidRPr="00F0472B">
          <w:rPr>
            <w:rStyle w:val="Hyperlink"/>
            <w:rFonts w:ascii="Calibri" w:hAnsi="Calibri" w:cs="Calibri"/>
            <w:color w:val="auto"/>
            <w:sz w:val="22"/>
            <w:szCs w:val="22"/>
            <w:shd w:val="clear" w:color="auto" w:fill="F8F8F8"/>
          </w:rPr>
          <w:t>https://www.kaggle.com/plarmuseau/sdsort/home</w:t>
        </w:r>
      </w:hyperlink>
    </w:p>
    <w:p w14:paraId="79CCE55F" w14:textId="77777777" w:rsidR="002D5290" w:rsidRPr="00F0472B" w:rsidRDefault="00820F38" w:rsidP="00073245">
      <w:pPr>
        <w:pStyle w:val="ListParagraph"/>
        <w:numPr>
          <w:ilvl w:val="0"/>
          <w:numId w:val="21"/>
        </w:numPr>
        <w:jc w:val="both"/>
        <w:rPr>
          <w:rFonts w:ascii="Calibri" w:hAnsi="Calibri" w:cs="Calibri"/>
          <w:color w:val="auto"/>
          <w:sz w:val="22"/>
          <w:szCs w:val="22"/>
        </w:rPr>
      </w:pPr>
      <w:hyperlink r:id="rId16" w:tgtFrame="_blank" w:history="1">
        <w:r w:rsidR="002D5290" w:rsidRPr="00F0472B">
          <w:rPr>
            <w:rStyle w:val="Hyperlink"/>
            <w:rFonts w:ascii="Calibri" w:hAnsi="Calibri" w:cs="Calibri"/>
            <w:color w:val="auto"/>
            <w:sz w:val="22"/>
            <w:szCs w:val="22"/>
            <w:shd w:val="clear" w:color="auto" w:fill="F8F8F8"/>
          </w:rPr>
          <w:t>https://www.kaggle.com/plarmuseau/primer</w:t>
        </w:r>
      </w:hyperlink>
    </w:p>
    <w:p w14:paraId="44886B17" w14:textId="77777777" w:rsidR="002D5290" w:rsidRPr="00F0472B" w:rsidRDefault="00820F38" w:rsidP="00073245">
      <w:pPr>
        <w:pStyle w:val="ListParagraph"/>
        <w:numPr>
          <w:ilvl w:val="0"/>
          <w:numId w:val="21"/>
        </w:numPr>
        <w:jc w:val="both"/>
        <w:rPr>
          <w:rFonts w:ascii="Calibri" w:hAnsi="Calibri" w:cs="Calibri"/>
          <w:color w:val="auto"/>
          <w:sz w:val="22"/>
          <w:szCs w:val="22"/>
        </w:rPr>
      </w:pPr>
      <w:hyperlink r:id="rId17" w:tgtFrame="_blank" w:history="1">
        <w:r w:rsidR="002D5290" w:rsidRPr="00F0472B">
          <w:rPr>
            <w:rStyle w:val="Hyperlink"/>
            <w:rFonts w:ascii="Calibri" w:hAnsi="Calibri" w:cs="Calibri"/>
            <w:color w:val="auto"/>
            <w:sz w:val="22"/>
            <w:szCs w:val="22"/>
            <w:shd w:val="clear" w:color="auto" w:fill="F8F8F8"/>
          </w:rPr>
          <w:t>https://www.kaggle.com/plarmuseau/symptom-disease-recommender</w:t>
        </w:r>
      </w:hyperlink>
    </w:p>
    <w:p w14:paraId="40813BAE" w14:textId="77777777" w:rsidR="002D5290" w:rsidRPr="00F0472B" w:rsidRDefault="00820F38" w:rsidP="00073245">
      <w:pPr>
        <w:pStyle w:val="ListParagraph"/>
        <w:numPr>
          <w:ilvl w:val="0"/>
          <w:numId w:val="21"/>
        </w:numPr>
        <w:jc w:val="both"/>
        <w:rPr>
          <w:rFonts w:ascii="Calibri" w:hAnsi="Calibri" w:cs="Calibri"/>
          <w:color w:val="auto"/>
          <w:sz w:val="22"/>
          <w:szCs w:val="22"/>
        </w:rPr>
      </w:pPr>
      <w:hyperlink r:id="rId18" w:tgtFrame="_blank" w:history="1">
        <w:r w:rsidR="002D5290" w:rsidRPr="00F0472B">
          <w:rPr>
            <w:rStyle w:val="Hyperlink"/>
            <w:rFonts w:ascii="Calibri" w:hAnsi="Calibri" w:cs="Calibri"/>
            <w:color w:val="auto"/>
            <w:sz w:val="22"/>
            <w:szCs w:val="22"/>
            <w:shd w:val="clear" w:color="auto" w:fill="F8F8F8"/>
          </w:rPr>
          <w:t>https://github.com/Aniruddha-Tapas/Predicting-Diseases-From-Symptoms</w:t>
        </w:r>
      </w:hyperlink>
    </w:p>
    <w:p w14:paraId="38DB5263" w14:textId="77777777" w:rsidR="002D5290" w:rsidRPr="00F0472B" w:rsidRDefault="00820F38" w:rsidP="00073245">
      <w:pPr>
        <w:pStyle w:val="ListParagraph"/>
        <w:numPr>
          <w:ilvl w:val="0"/>
          <w:numId w:val="21"/>
        </w:numPr>
        <w:jc w:val="both"/>
        <w:rPr>
          <w:rFonts w:ascii="Calibri" w:hAnsi="Calibri" w:cs="Calibri"/>
          <w:color w:val="auto"/>
          <w:sz w:val="22"/>
          <w:szCs w:val="22"/>
        </w:rPr>
      </w:pPr>
      <w:hyperlink r:id="rId19" w:tgtFrame="_blank" w:history="1">
        <w:r w:rsidR="00EC7103" w:rsidRPr="00F0472B">
          <w:rPr>
            <w:rStyle w:val="Hyperlink"/>
            <w:rFonts w:ascii="Calibri" w:hAnsi="Calibri" w:cs="Calibri"/>
            <w:color w:val="auto"/>
            <w:sz w:val="22"/>
            <w:szCs w:val="22"/>
            <w:shd w:val="clear" w:color="auto" w:fill="F8F8F8"/>
          </w:rPr>
          <w:t>https://themanifest.com/mobile-apps/how-develop-healthcare-app</w:t>
        </w:r>
      </w:hyperlink>
    </w:p>
    <w:p w14:paraId="50F46114" w14:textId="77777777" w:rsidR="00EC7103" w:rsidRPr="00F0472B" w:rsidRDefault="00820F38" w:rsidP="00073245">
      <w:pPr>
        <w:pStyle w:val="ListParagraph"/>
        <w:numPr>
          <w:ilvl w:val="0"/>
          <w:numId w:val="21"/>
        </w:numPr>
        <w:jc w:val="both"/>
        <w:rPr>
          <w:rFonts w:ascii="Calibri" w:hAnsi="Calibri" w:cs="Calibri"/>
          <w:color w:val="auto"/>
          <w:sz w:val="22"/>
          <w:szCs w:val="22"/>
        </w:rPr>
      </w:pPr>
      <w:hyperlink r:id="rId20" w:tgtFrame="_blank" w:history="1">
        <w:r w:rsidR="00EC7103" w:rsidRPr="00F0472B">
          <w:rPr>
            <w:rStyle w:val="Hyperlink"/>
            <w:rFonts w:ascii="Calibri" w:hAnsi="Calibri" w:cs="Calibri"/>
            <w:color w:val="auto"/>
            <w:sz w:val="22"/>
            <w:szCs w:val="22"/>
            <w:shd w:val="clear" w:color="auto" w:fill="F8F8F8"/>
          </w:rPr>
          <w:t>https://www.malacards.org/</w:t>
        </w:r>
      </w:hyperlink>
    </w:p>
    <w:p w14:paraId="4A3D102F" w14:textId="77777777" w:rsidR="00EC7103" w:rsidRPr="00F0472B" w:rsidRDefault="00820F38" w:rsidP="00073245">
      <w:pPr>
        <w:pStyle w:val="ListParagraph"/>
        <w:numPr>
          <w:ilvl w:val="0"/>
          <w:numId w:val="21"/>
        </w:numPr>
        <w:jc w:val="both"/>
        <w:rPr>
          <w:rFonts w:ascii="Calibri" w:hAnsi="Calibri" w:cs="Calibri"/>
          <w:color w:val="auto"/>
          <w:sz w:val="22"/>
          <w:szCs w:val="22"/>
          <w:shd w:val="clear" w:color="auto" w:fill="F8F8F8"/>
        </w:rPr>
      </w:pPr>
      <w:hyperlink r:id="rId21" w:tgtFrame="_blank" w:history="1">
        <w:r w:rsidR="00EC7103" w:rsidRPr="00F0472B">
          <w:rPr>
            <w:rStyle w:val="Hyperlink"/>
            <w:rFonts w:ascii="Calibri" w:hAnsi="Calibri" w:cs="Calibri"/>
            <w:color w:val="auto"/>
            <w:sz w:val="22"/>
            <w:szCs w:val="22"/>
            <w:shd w:val="clear" w:color="auto" w:fill="F8F8F8"/>
          </w:rPr>
          <w:t>https://www.kaggle.com/moradnejad/nhanes-questionnaires-datasets-20172018-csv</w:t>
        </w:r>
      </w:hyperlink>
      <w:r w:rsidR="00EC7103" w:rsidRPr="00F0472B">
        <w:rPr>
          <w:rFonts w:ascii="Calibri" w:hAnsi="Calibri" w:cs="Calibri"/>
          <w:color w:val="auto"/>
          <w:sz w:val="22"/>
          <w:szCs w:val="22"/>
          <w:shd w:val="clear" w:color="auto" w:fill="F8F8F8"/>
        </w:rPr>
        <w:t>? </w:t>
      </w:r>
    </w:p>
    <w:p w14:paraId="23A2C5B3" w14:textId="77777777" w:rsidR="00EC7103" w:rsidRPr="00F0472B" w:rsidRDefault="00820F38" w:rsidP="00073245">
      <w:pPr>
        <w:pStyle w:val="ListParagraph"/>
        <w:numPr>
          <w:ilvl w:val="0"/>
          <w:numId w:val="21"/>
        </w:numPr>
        <w:jc w:val="both"/>
        <w:rPr>
          <w:rFonts w:ascii="Calibri" w:hAnsi="Calibri" w:cs="Calibri"/>
          <w:color w:val="auto"/>
          <w:sz w:val="22"/>
          <w:szCs w:val="22"/>
          <w:shd w:val="clear" w:color="auto" w:fill="F8F8F8"/>
        </w:rPr>
      </w:pPr>
      <w:hyperlink r:id="rId22" w:history="1">
        <w:r w:rsidR="00EC7103" w:rsidRPr="00F0472B">
          <w:rPr>
            <w:rStyle w:val="Hyperlink"/>
            <w:rFonts w:ascii="Calibri" w:hAnsi="Calibri" w:cs="Calibri"/>
            <w:color w:val="auto"/>
            <w:sz w:val="22"/>
            <w:szCs w:val="22"/>
            <w:shd w:val="clear" w:color="auto" w:fill="F8F8F8"/>
          </w:rPr>
          <w:t>https://www.kaggle.com/johnsmith88/heart-disease-dataset</w:t>
        </w:r>
      </w:hyperlink>
      <w:r w:rsidR="00EC7103" w:rsidRPr="00F0472B">
        <w:rPr>
          <w:rFonts w:ascii="Calibri" w:hAnsi="Calibri" w:cs="Calibri"/>
          <w:color w:val="auto"/>
          <w:sz w:val="22"/>
          <w:szCs w:val="22"/>
          <w:shd w:val="clear" w:color="auto" w:fill="F8F8F8"/>
        </w:rPr>
        <w:t> </w:t>
      </w:r>
    </w:p>
    <w:p w14:paraId="368729B6" w14:textId="77777777" w:rsidR="00EC7103" w:rsidRPr="00F0472B" w:rsidRDefault="00820F38" w:rsidP="00073245">
      <w:pPr>
        <w:pStyle w:val="ListParagraph"/>
        <w:numPr>
          <w:ilvl w:val="0"/>
          <w:numId w:val="21"/>
        </w:numPr>
        <w:jc w:val="both"/>
        <w:rPr>
          <w:rFonts w:ascii="Calibri" w:hAnsi="Calibri" w:cs="Calibri"/>
          <w:color w:val="auto"/>
          <w:sz w:val="22"/>
          <w:szCs w:val="22"/>
        </w:rPr>
      </w:pPr>
      <w:hyperlink r:id="rId23" w:history="1">
        <w:r w:rsidR="00EC7103" w:rsidRPr="00F0472B">
          <w:rPr>
            <w:rStyle w:val="Hyperlink"/>
            <w:rFonts w:ascii="Calibri" w:hAnsi="Calibri" w:cs="Calibri"/>
            <w:color w:val="auto"/>
            <w:sz w:val="22"/>
            <w:szCs w:val="22"/>
            <w:shd w:val="clear" w:color="auto" w:fill="F8F8F8"/>
          </w:rPr>
          <w:t>https://www.kaggle.com/mansoordaku/ckdisease</w:t>
        </w:r>
      </w:hyperlink>
      <w:r w:rsidR="00EC7103" w:rsidRPr="00F0472B">
        <w:rPr>
          <w:rFonts w:ascii="Calibri" w:hAnsi="Calibri" w:cs="Calibri"/>
          <w:color w:val="auto"/>
          <w:sz w:val="22"/>
          <w:szCs w:val="22"/>
          <w:shd w:val="clear" w:color="auto" w:fill="F8F8F8"/>
        </w:rPr>
        <w:t> </w:t>
      </w:r>
      <w:hyperlink r:id="rId24" w:tgtFrame="_blank" w:history="1">
        <w:r w:rsidR="00EC7103" w:rsidRPr="00F0472B">
          <w:rPr>
            <w:rStyle w:val="Hyperlink"/>
            <w:rFonts w:ascii="Calibri" w:hAnsi="Calibri" w:cs="Calibri"/>
            <w:color w:val="auto"/>
            <w:sz w:val="22"/>
            <w:szCs w:val="22"/>
            <w:shd w:val="clear" w:color="auto" w:fill="F8F8F8"/>
          </w:rPr>
          <w:t>https://www.kaggle.com/priya1207/diseases-dataset</w:t>
        </w:r>
      </w:hyperlink>
    </w:p>
    <w:p w14:paraId="7A58021B" w14:textId="77777777" w:rsidR="00EC7103" w:rsidRPr="00F0472B" w:rsidRDefault="00820F38" w:rsidP="00073245">
      <w:pPr>
        <w:pStyle w:val="ListParagraph"/>
        <w:numPr>
          <w:ilvl w:val="0"/>
          <w:numId w:val="21"/>
        </w:numPr>
        <w:shd w:val="clear" w:color="auto" w:fill="FFFFFF"/>
        <w:jc w:val="both"/>
        <w:rPr>
          <w:rFonts w:ascii="Calibri" w:hAnsi="Calibri" w:cs="Calibri"/>
          <w:color w:val="auto"/>
          <w:sz w:val="22"/>
          <w:szCs w:val="22"/>
        </w:rPr>
      </w:pPr>
      <w:hyperlink r:id="rId25" w:tgtFrame="_blank" w:history="1">
        <w:r w:rsidR="00EC7103" w:rsidRPr="00F0472B">
          <w:rPr>
            <w:rStyle w:val="Hyperlink"/>
            <w:rFonts w:ascii="Calibri" w:hAnsi="Calibri" w:cs="Calibri"/>
            <w:color w:val="auto"/>
            <w:sz w:val="22"/>
            <w:szCs w:val="22"/>
          </w:rPr>
          <w:t>http://ecg.mit.edu/time-series/</w:t>
        </w:r>
      </w:hyperlink>
    </w:p>
    <w:p w14:paraId="1D55C198" w14:textId="77777777" w:rsidR="00EC7103" w:rsidRPr="00F0472B" w:rsidRDefault="00820F38" w:rsidP="00073245">
      <w:pPr>
        <w:pStyle w:val="ListParagraph"/>
        <w:numPr>
          <w:ilvl w:val="0"/>
          <w:numId w:val="21"/>
        </w:numPr>
        <w:shd w:val="clear" w:color="auto" w:fill="FFFFFF"/>
        <w:jc w:val="both"/>
        <w:rPr>
          <w:rFonts w:ascii="Calibri" w:hAnsi="Calibri" w:cs="Calibri"/>
          <w:color w:val="auto"/>
          <w:sz w:val="22"/>
          <w:szCs w:val="22"/>
        </w:rPr>
      </w:pPr>
      <w:hyperlink r:id="rId26" w:tgtFrame="_blank" w:history="1">
        <w:r w:rsidR="00EC7103" w:rsidRPr="00F0472B">
          <w:rPr>
            <w:rStyle w:val="Hyperlink"/>
            <w:rFonts w:ascii="Calibri" w:hAnsi="Calibri" w:cs="Calibri"/>
            <w:color w:val="auto"/>
            <w:sz w:val="22"/>
            <w:szCs w:val="22"/>
          </w:rPr>
          <w:t>https://archive.ics.uci.edu/ml/datasets/Statlog+%28Heart%29</w:t>
        </w:r>
      </w:hyperlink>
    </w:p>
    <w:p w14:paraId="7DF09A63" w14:textId="77777777" w:rsidR="00EC7103" w:rsidRDefault="00820F38" w:rsidP="00073245">
      <w:pPr>
        <w:pStyle w:val="ListParagraph"/>
        <w:numPr>
          <w:ilvl w:val="0"/>
          <w:numId w:val="21"/>
        </w:numPr>
        <w:shd w:val="clear" w:color="auto" w:fill="FFFFFF"/>
        <w:jc w:val="both"/>
        <w:rPr>
          <w:rFonts w:ascii="Calibri" w:hAnsi="Calibri" w:cs="Calibri"/>
          <w:color w:val="auto"/>
          <w:sz w:val="22"/>
          <w:szCs w:val="22"/>
        </w:rPr>
      </w:pPr>
      <w:hyperlink r:id="rId27" w:tgtFrame="_blank" w:history="1">
        <w:r w:rsidR="00EC7103" w:rsidRPr="00F0472B">
          <w:rPr>
            <w:rStyle w:val="Hyperlink"/>
            <w:rFonts w:ascii="Calibri" w:hAnsi="Calibri" w:cs="Calibri"/>
            <w:color w:val="auto"/>
            <w:sz w:val="22"/>
            <w:szCs w:val="22"/>
          </w:rPr>
          <w:t>https://physionet.org/data/</w:t>
        </w:r>
      </w:hyperlink>
    </w:p>
    <w:p w14:paraId="125FD4AF" w14:textId="77777777" w:rsidR="00472D56" w:rsidRPr="00472D56" w:rsidRDefault="00820F38" w:rsidP="00073245">
      <w:pPr>
        <w:pStyle w:val="ListParagraph"/>
        <w:numPr>
          <w:ilvl w:val="0"/>
          <w:numId w:val="21"/>
        </w:numPr>
        <w:shd w:val="clear" w:color="auto" w:fill="FFFFFF"/>
        <w:jc w:val="both"/>
        <w:rPr>
          <w:rFonts w:ascii="Calibri" w:hAnsi="Calibri" w:cs="Calibri"/>
          <w:color w:val="auto"/>
          <w:sz w:val="22"/>
          <w:szCs w:val="22"/>
        </w:rPr>
      </w:pPr>
      <w:hyperlink r:id="rId28" w:tgtFrame="_blank" w:history="1">
        <w:r w:rsidR="00472D56" w:rsidRPr="00472D56">
          <w:rPr>
            <w:rStyle w:val="Hyperlink"/>
            <w:rFonts w:ascii="Calibri" w:hAnsi="Calibri" w:cs="Calibri"/>
            <w:color w:val="auto"/>
            <w:sz w:val="22"/>
            <w:szCs w:val="22"/>
            <w:shd w:val="clear" w:color="auto" w:fill="F8F8F8"/>
          </w:rPr>
          <w:t>http://47.93.42.104/544#</w:t>
        </w:r>
      </w:hyperlink>
    </w:p>
    <w:p w14:paraId="016EF5D9" w14:textId="77777777" w:rsidR="00472D56" w:rsidRPr="00472D56" w:rsidRDefault="00820F38" w:rsidP="00073245">
      <w:pPr>
        <w:pStyle w:val="ListParagraph"/>
        <w:numPr>
          <w:ilvl w:val="0"/>
          <w:numId w:val="21"/>
        </w:numPr>
        <w:shd w:val="clear" w:color="auto" w:fill="FFFFFF"/>
        <w:jc w:val="both"/>
        <w:rPr>
          <w:rFonts w:ascii="Calibri" w:hAnsi="Calibri" w:cs="Calibri"/>
          <w:color w:val="auto"/>
          <w:sz w:val="22"/>
          <w:szCs w:val="22"/>
        </w:rPr>
      </w:pPr>
      <w:hyperlink r:id="rId29" w:tgtFrame="_blank" w:history="1">
        <w:r w:rsidR="00472D56" w:rsidRPr="00472D56">
          <w:rPr>
            <w:rStyle w:val="Hyperlink"/>
            <w:rFonts w:ascii="Calibri" w:hAnsi="Calibri" w:cs="Calibri"/>
            <w:color w:val="auto"/>
            <w:sz w:val="22"/>
            <w:szCs w:val="22"/>
            <w:shd w:val="clear" w:color="auto" w:fill="F8F8F8"/>
          </w:rPr>
          <w:t>https://ada.com/</w:t>
        </w:r>
      </w:hyperlink>
    </w:p>
    <w:p w14:paraId="18DA491F" w14:textId="77777777" w:rsidR="00472D56" w:rsidRPr="001C6D77" w:rsidRDefault="00820F38" w:rsidP="00073245">
      <w:pPr>
        <w:pStyle w:val="ListParagraph"/>
        <w:numPr>
          <w:ilvl w:val="0"/>
          <w:numId w:val="21"/>
        </w:numPr>
        <w:shd w:val="clear" w:color="auto" w:fill="FFFFFF"/>
        <w:jc w:val="both"/>
        <w:rPr>
          <w:rFonts w:ascii="Calibri" w:hAnsi="Calibri" w:cs="Calibri"/>
          <w:color w:val="auto"/>
          <w:sz w:val="22"/>
          <w:szCs w:val="22"/>
        </w:rPr>
      </w:pPr>
      <w:hyperlink r:id="rId30" w:tgtFrame="_blank" w:history="1">
        <w:r w:rsidR="00472D56" w:rsidRPr="00472D56">
          <w:rPr>
            <w:rStyle w:val="Hyperlink"/>
            <w:rFonts w:ascii="Calibri" w:hAnsi="Calibri" w:cs="Calibri"/>
            <w:color w:val="auto"/>
            <w:sz w:val="22"/>
            <w:szCs w:val="22"/>
            <w:shd w:val="clear" w:color="auto" w:fill="F8F8F8"/>
          </w:rPr>
          <w:t>https://github.com/GroupProjectSem3/synthea</w:t>
        </w:r>
      </w:hyperlink>
    </w:p>
    <w:p w14:paraId="0933E217" w14:textId="77777777" w:rsidR="001C6D77" w:rsidRDefault="001C6D77" w:rsidP="00073245">
      <w:pPr>
        <w:shd w:val="clear" w:color="auto" w:fill="FFFFFF"/>
        <w:jc w:val="both"/>
        <w:rPr>
          <w:rFonts w:ascii="Calibri" w:hAnsi="Calibri" w:cs="Calibri"/>
          <w:color w:val="auto"/>
          <w:sz w:val="22"/>
          <w:szCs w:val="22"/>
        </w:rPr>
      </w:pPr>
    </w:p>
    <w:p w14:paraId="26753156" w14:textId="77777777" w:rsidR="001C6D77" w:rsidRDefault="001C6D77" w:rsidP="00073245">
      <w:pPr>
        <w:shd w:val="clear" w:color="auto" w:fill="FFFFFF"/>
        <w:jc w:val="both"/>
        <w:rPr>
          <w:rFonts w:ascii="Calibri" w:hAnsi="Calibri" w:cs="Calibri"/>
          <w:color w:val="auto"/>
          <w:sz w:val="22"/>
          <w:szCs w:val="22"/>
        </w:rPr>
      </w:pPr>
    </w:p>
    <w:p w14:paraId="78F26912" w14:textId="77777777" w:rsidR="000604BC" w:rsidRDefault="000604BC" w:rsidP="00073245">
      <w:pPr>
        <w:shd w:val="clear" w:color="auto" w:fill="FFFFFF"/>
        <w:jc w:val="both"/>
        <w:rPr>
          <w:rFonts w:ascii="Calibri" w:hAnsi="Calibri" w:cs="Calibri"/>
          <w:color w:val="auto"/>
          <w:sz w:val="22"/>
          <w:szCs w:val="22"/>
        </w:rPr>
      </w:pPr>
    </w:p>
    <w:p w14:paraId="06B5E246" w14:textId="77777777" w:rsidR="000604BC" w:rsidRDefault="000604BC" w:rsidP="00073245">
      <w:pPr>
        <w:shd w:val="clear" w:color="auto" w:fill="FFFFFF"/>
        <w:jc w:val="both"/>
        <w:rPr>
          <w:rFonts w:ascii="Calibri" w:hAnsi="Calibri" w:cs="Calibri"/>
          <w:color w:val="auto"/>
          <w:sz w:val="22"/>
          <w:szCs w:val="22"/>
        </w:rPr>
      </w:pPr>
    </w:p>
    <w:p w14:paraId="0AB64391" w14:textId="77777777" w:rsidR="000604BC" w:rsidRDefault="000604BC" w:rsidP="00073245">
      <w:pPr>
        <w:shd w:val="clear" w:color="auto" w:fill="FFFFFF"/>
        <w:jc w:val="both"/>
        <w:rPr>
          <w:rFonts w:ascii="Calibri" w:hAnsi="Calibri" w:cs="Calibri"/>
          <w:color w:val="auto"/>
          <w:sz w:val="22"/>
          <w:szCs w:val="22"/>
        </w:rPr>
      </w:pPr>
    </w:p>
    <w:p w14:paraId="0D4AC4A1" w14:textId="77777777" w:rsidR="000604BC" w:rsidRDefault="000604BC" w:rsidP="00073245">
      <w:pPr>
        <w:shd w:val="clear" w:color="auto" w:fill="FFFFFF"/>
        <w:jc w:val="both"/>
        <w:rPr>
          <w:rFonts w:ascii="Calibri" w:hAnsi="Calibri" w:cs="Calibri"/>
          <w:color w:val="auto"/>
          <w:sz w:val="22"/>
          <w:szCs w:val="22"/>
        </w:rPr>
      </w:pPr>
    </w:p>
    <w:p w14:paraId="08661BC0" w14:textId="77777777" w:rsidR="000604BC" w:rsidRDefault="000604BC" w:rsidP="00073245">
      <w:pPr>
        <w:shd w:val="clear" w:color="auto" w:fill="FFFFFF"/>
        <w:jc w:val="both"/>
        <w:rPr>
          <w:rFonts w:ascii="Calibri" w:hAnsi="Calibri" w:cs="Calibri"/>
          <w:color w:val="auto"/>
          <w:sz w:val="22"/>
          <w:szCs w:val="22"/>
        </w:rPr>
      </w:pPr>
    </w:p>
    <w:p w14:paraId="50433E42" w14:textId="77777777" w:rsidR="000604BC" w:rsidRDefault="000604BC" w:rsidP="00073245">
      <w:pPr>
        <w:shd w:val="clear" w:color="auto" w:fill="FFFFFF"/>
        <w:jc w:val="both"/>
        <w:rPr>
          <w:rFonts w:ascii="Calibri" w:hAnsi="Calibri" w:cs="Calibri"/>
          <w:color w:val="auto"/>
          <w:sz w:val="22"/>
          <w:szCs w:val="22"/>
        </w:rPr>
      </w:pPr>
    </w:p>
    <w:p w14:paraId="3EB85BF1" w14:textId="77777777" w:rsidR="000604BC" w:rsidRDefault="000604BC" w:rsidP="00073245">
      <w:pPr>
        <w:shd w:val="clear" w:color="auto" w:fill="FFFFFF"/>
        <w:jc w:val="both"/>
        <w:rPr>
          <w:rFonts w:ascii="Calibri" w:hAnsi="Calibri" w:cs="Calibri"/>
          <w:color w:val="auto"/>
          <w:sz w:val="22"/>
          <w:szCs w:val="22"/>
        </w:rPr>
      </w:pPr>
    </w:p>
    <w:p w14:paraId="41AC10F4" w14:textId="77777777" w:rsidR="000604BC" w:rsidRDefault="000604BC" w:rsidP="00073245">
      <w:pPr>
        <w:shd w:val="clear" w:color="auto" w:fill="FFFFFF"/>
        <w:jc w:val="both"/>
        <w:rPr>
          <w:rFonts w:ascii="Calibri" w:hAnsi="Calibri" w:cs="Calibri"/>
          <w:color w:val="auto"/>
          <w:sz w:val="22"/>
          <w:szCs w:val="22"/>
        </w:rPr>
      </w:pPr>
    </w:p>
    <w:p w14:paraId="011349C5" w14:textId="77777777" w:rsidR="00935D68" w:rsidRDefault="00935D68" w:rsidP="00073245">
      <w:pPr>
        <w:pStyle w:val="Heading1"/>
        <w:jc w:val="both"/>
      </w:pPr>
      <w:r w:rsidRPr="00935D68">
        <w:lastRenderedPageBreak/>
        <w:t>APPENDIX</w:t>
      </w:r>
    </w:p>
    <w:p w14:paraId="5C01B7F9" w14:textId="77777777" w:rsidR="00935D68" w:rsidRPr="00B3291A" w:rsidRDefault="00B3291A" w:rsidP="00073245">
      <w:pPr>
        <w:jc w:val="both"/>
        <w:rPr>
          <w:rFonts w:ascii="Times New Roman" w:hAnsi="Times New Roman" w:cs="Times New Roman"/>
          <w:b/>
          <w:sz w:val="28"/>
          <w:szCs w:val="28"/>
        </w:rPr>
      </w:pPr>
      <w:r w:rsidRPr="00B3291A">
        <w:rPr>
          <w:rFonts w:ascii="Times New Roman" w:hAnsi="Times New Roman" w:cs="Times New Roman"/>
          <w:b/>
          <w:sz w:val="28"/>
          <w:szCs w:val="28"/>
        </w:rPr>
        <w:t>Haley System Context Diagram</w:t>
      </w:r>
    </w:p>
    <w:p w14:paraId="48FBA825" w14:textId="77777777" w:rsidR="00757576" w:rsidRDefault="00B3291A" w:rsidP="00073245">
      <w:pPr>
        <w:jc w:val="both"/>
      </w:pPr>
      <w:r>
        <w:rPr>
          <w:noProof/>
          <w:lang w:val="en-IN" w:eastAsia="en-IN"/>
        </w:rPr>
        <w:drawing>
          <wp:inline distT="0" distB="0" distL="0" distR="0" wp14:anchorId="358DB98F" wp14:editId="76615932">
            <wp:extent cx="5940425" cy="3253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943602" cy="3255480"/>
                    </a:xfrm>
                    <a:prstGeom prst="rect">
                      <a:avLst/>
                    </a:prstGeom>
                    <a:noFill/>
                    <a:ln w="9525">
                      <a:noFill/>
                      <a:miter lim="800000"/>
                      <a:headEnd/>
                      <a:tailEnd/>
                    </a:ln>
                  </pic:spPr>
                </pic:pic>
              </a:graphicData>
            </a:graphic>
          </wp:inline>
        </w:drawing>
      </w:r>
    </w:p>
    <w:p w14:paraId="796E6CD4" w14:textId="6086832D" w:rsidR="00B3291A" w:rsidRDefault="00B3291A" w:rsidP="00073245">
      <w:r w:rsidRPr="00B3291A">
        <w:rPr>
          <w:rFonts w:ascii="Times New Roman" w:hAnsi="Times New Roman" w:cs="Times New Roman"/>
          <w:b/>
          <w:sz w:val="28"/>
          <w:szCs w:val="28"/>
        </w:rPr>
        <w:t>Haley</w:t>
      </w:r>
      <w:r w:rsidR="00073245">
        <w:rPr>
          <w:rFonts w:ascii="Times New Roman" w:hAnsi="Times New Roman" w:cs="Times New Roman"/>
          <w:b/>
          <w:sz w:val="28"/>
          <w:szCs w:val="28"/>
        </w:rPr>
        <w:t xml:space="preserve"> </w:t>
      </w:r>
      <w:r w:rsidR="009728A2">
        <w:rPr>
          <w:rFonts w:ascii="Times New Roman" w:hAnsi="Times New Roman" w:cs="Times New Roman"/>
          <w:b/>
          <w:sz w:val="28"/>
          <w:szCs w:val="28"/>
        </w:rPr>
        <w:t>Webapp</w:t>
      </w:r>
      <w:r w:rsidR="00073245">
        <w:rPr>
          <w:rFonts w:ascii="Times New Roman" w:hAnsi="Times New Roman" w:cs="Times New Roman"/>
          <w:b/>
          <w:sz w:val="28"/>
          <w:szCs w:val="28"/>
        </w:rPr>
        <w:t xml:space="preserve"> </w:t>
      </w:r>
      <w:r w:rsidR="009728A2">
        <w:rPr>
          <w:rFonts w:ascii="Times New Roman" w:hAnsi="Times New Roman" w:cs="Times New Roman"/>
          <w:b/>
          <w:sz w:val="28"/>
          <w:szCs w:val="28"/>
        </w:rPr>
        <w:t>Container</w:t>
      </w:r>
      <w:r w:rsidR="00073245">
        <w:rPr>
          <w:rFonts w:ascii="Times New Roman" w:hAnsi="Times New Roman" w:cs="Times New Roman"/>
          <w:b/>
          <w:sz w:val="28"/>
          <w:szCs w:val="28"/>
        </w:rPr>
        <w:t xml:space="preserve"> </w:t>
      </w:r>
      <w:r w:rsidRPr="00B3291A">
        <w:rPr>
          <w:rFonts w:ascii="Times New Roman" w:hAnsi="Times New Roman" w:cs="Times New Roman"/>
          <w:b/>
          <w:sz w:val="28"/>
          <w:szCs w:val="28"/>
        </w:rPr>
        <w:t>Diagram</w:t>
      </w:r>
      <w:r w:rsidR="009728A2">
        <w:rPr>
          <w:noProof/>
          <w:lang w:val="en-IN" w:eastAsia="en-IN"/>
        </w:rPr>
        <w:drawing>
          <wp:inline distT="0" distB="0" distL="0" distR="0" wp14:anchorId="42B65B09" wp14:editId="68CF4EB2">
            <wp:extent cx="5941049" cy="3573780"/>
            <wp:effectExtent l="19050" t="0" r="255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5943600" cy="3575315"/>
                    </a:xfrm>
                    <a:prstGeom prst="rect">
                      <a:avLst/>
                    </a:prstGeom>
                    <a:noFill/>
                    <a:ln w="9525">
                      <a:noFill/>
                      <a:miter lim="800000"/>
                      <a:headEnd/>
                      <a:tailEnd/>
                    </a:ln>
                  </pic:spPr>
                </pic:pic>
              </a:graphicData>
            </a:graphic>
          </wp:inline>
        </w:drawing>
      </w:r>
      <w:r w:rsidR="009728A2" w:rsidRPr="009728A2">
        <w:t xml:space="preserve"> </w:t>
      </w:r>
    </w:p>
    <w:p w14:paraId="1C51F59B" w14:textId="77777777" w:rsidR="00B3291A" w:rsidRDefault="009728A2" w:rsidP="00073245">
      <w:pPr>
        <w:jc w:val="both"/>
      </w:pPr>
      <w:r>
        <w:rPr>
          <w:rFonts w:ascii="Times New Roman" w:hAnsi="Times New Roman" w:cs="Times New Roman"/>
          <w:b/>
          <w:sz w:val="28"/>
          <w:szCs w:val="28"/>
        </w:rPr>
        <w:lastRenderedPageBreak/>
        <w:t xml:space="preserve">Component Diagram for </w:t>
      </w:r>
      <w:r w:rsidRPr="00B3291A">
        <w:rPr>
          <w:rFonts w:ascii="Times New Roman" w:hAnsi="Times New Roman" w:cs="Times New Roman"/>
          <w:b/>
          <w:sz w:val="28"/>
          <w:szCs w:val="28"/>
        </w:rPr>
        <w:t xml:space="preserve">Haley </w:t>
      </w:r>
      <w:r>
        <w:rPr>
          <w:rFonts w:ascii="Times New Roman" w:hAnsi="Times New Roman" w:cs="Times New Roman"/>
          <w:b/>
          <w:sz w:val="28"/>
          <w:szCs w:val="28"/>
        </w:rPr>
        <w:t>Webapp – User Home Page</w:t>
      </w:r>
    </w:p>
    <w:p w14:paraId="0F480710" w14:textId="77777777" w:rsidR="00B3291A" w:rsidRDefault="00B3291A" w:rsidP="00073245">
      <w:pPr>
        <w:jc w:val="both"/>
      </w:pPr>
    </w:p>
    <w:p w14:paraId="5943BCCA" w14:textId="77777777" w:rsidR="00757576" w:rsidRDefault="00FD0BDB" w:rsidP="00073245">
      <w:pPr>
        <w:jc w:val="both"/>
      </w:pPr>
      <w:r>
        <w:rPr>
          <w:noProof/>
          <w:lang w:val="en-IN" w:eastAsia="en-IN"/>
        </w:rPr>
        <w:drawing>
          <wp:inline distT="0" distB="0" distL="0" distR="0" wp14:anchorId="740AE81D" wp14:editId="61779E7D">
            <wp:extent cx="5935980" cy="3329940"/>
            <wp:effectExtent l="1905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srcRect/>
                    <a:stretch>
                      <a:fillRect/>
                    </a:stretch>
                  </pic:blipFill>
                  <pic:spPr bwMode="auto">
                    <a:xfrm>
                      <a:off x="0" y="0"/>
                      <a:ext cx="5935980" cy="3329940"/>
                    </a:xfrm>
                    <a:prstGeom prst="rect">
                      <a:avLst/>
                    </a:prstGeom>
                    <a:noFill/>
                    <a:ln w="9525">
                      <a:noFill/>
                      <a:miter lim="800000"/>
                      <a:headEnd/>
                      <a:tailEnd/>
                    </a:ln>
                  </pic:spPr>
                </pic:pic>
              </a:graphicData>
            </a:graphic>
          </wp:inline>
        </w:drawing>
      </w:r>
    </w:p>
    <w:p w14:paraId="16AE7245" w14:textId="77777777" w:rsidR="00EB03E8" w:rsidRDefault="00EB03E8" w:rsidP="00073245">
      <w:pPr>
        <w:jc w:val="both"/>
      </w:pPr>
    </w:p>
    <w:p w14:paraId="3D626F39" w14:textId="77777777" w:rsidR="00EB03E8" w:rsidRDefault="009728A2" w:rsidP="00073245">
      <w:pPr>
        <w:jc w:val="both"/>
      </w:pPr>
      <w:r>
        <w:rPr>
          <w:rFonts w:ascii="Times New Roman" w:hAnsi="Times New Roman" w:cs="Times New Roman"/>
          <w:b/>
          <w:sz w:val="28"/>
          <w:szCs w:val="28"/>
        </w:rPr>
        <w:t xml:space="preserve">Component Diagram for </w:t>
      </w:r>
      <w:r w:rsidRPr="00B3291A">
        <w:rPr>
          <w:rFonts w:ascii="Times New Roman" w:hAnsi="Times New Roman" w:cs="Times New Roman"/>
          <w:b/>
          <w:sz w:val="28"/>
          <w:szCs w:val="28"/>
        </w:rPr>
        <w:t xml:space="preserve">Haley </w:t>
      </w:r>
      <w:r>
        <w:rPr>
          <w:rFonts w:ascii="Times New Roman" w:hAnsi="Times New Roman" w:cs="Times New Roman"/>
          <w:b/>
          <w:sz w:val="28"/>
          <w:szCs w:val="28"/>
        </w:rPr>
        <w:t xml:space="preserve">Webapp – </w:t>
      </w:r>
      <w:r w:rsidR="00873946">
        <w:rPr>
          <w:rFonts w:ascii="Times New Roman" w:hAnsi="Times New Roman" w:cs="Times New Roman"/>
          <w:b/>
          <w:sz w:val="28"/>
          <w:szCs w:val="28"/>
        </w:rPr>
        <w:t>Diagnostic Tool</w:t>
      </w:r>
    </w:p>
    <w:p w14:paraId="0451B35B" w14:textId="77777777" w:rsidR="00EB03E8" w:rsidRDefault="002F590A" w:rsidP="00073245">
      <w:pPr>
        <w:jc w:val="both"/>
      </w:pPr>
      <w:r>
        <w:rPr>
          <w:noProof/>
          <w:lang w:val="en-IN" w:eastAsia="en-IN"/>
        </w:rPr>
        <w:drawing>
          <wp:inline distT="0" distB="0" distL="0" distR="0" wp14:anchorId="45080849" wp14:editId="6032C16B">
            <wp:extent cx="5676900" cy="33528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5676900" cy="3352800"/>
                    </a:xfrm>
                    <a:prstGeom prst="rect">
                      <a:avLst/>
                    </a:prstGeom>
                    <a:noFill/>
                    <a:ln w="9525">
                      <a:noFill/>
                      <a:miter lim="800000"/>
                      <a:headEnd/>
                      <a:tailEnd/>
                    </a:ln>
                  </pic:spPr>
                </pic:pic>
              </a:graphicData>
            </a:graphic>
          </wp:inline>
        </w:drawing>
      </w:r>
    </w:p>
    <w:p w14:paraId="4D5A4EC6" w14:textId="77777777" w:rsidR="00873946" w:rsidRDefault="00873946" w:rsidP="00073245">
      <w:pPr>
        <w:jc w:val="both"/>
      </w:pPr>
      <w:r>
        <w:rPr>
          <w:rFonts w:ascii="Times New Roman" w:hAnsi="Times New Roman" w:cs="Times New Roman"/>
          <w:b/>
          <w:sz w:val="28"/>
          <w:szCs w:val="28"/>
        </w:rPr>
        <w:lastRenderedPageBreak/>
        <w:t xml:space="preserve">Component Diagram for </w:t>
      </w:r>
      <w:r w:rsidRPr="00B3291A">
        <w:rPr>
          <w:rFonts w:ascii="Times New Roman" w:hAnsi="Times New Roman" w:cs="Times New Roman"/>
          <w:b/>
          <w:sz w:val="28"/>
          <w:szCs w:val="28"/>
        </w:rPr>
        <w:t xml:space="preserve">Haley </w:t>
      </w:r>
      <w:r>
        <w:rPr>
          <w:rFonts w:ascii="Times New Roman" w:hAnsi="Times New Roman" w:cs="Times New Roman"/>
          <w:b/>
          <w:sz w:val="28"/>
          <w:szCs w:val="28"/>
        </w:rPr>
        <w:t>Webapp – After Diagnostic Result</w:t>
      </w:r>
    </w:p>
    <w:p w14:paraId="1C8CDBEC" w14:textId="77777777" w:rsidR="00873946" w:rsidRDefault="00DD45F6" w:rsidP="00073245">
      <w:pPr>
        <w:jc w:val="both"/>
      </w:pPr>
      <w:r>
        <w:rPr>
          <w:noProof/>
          <w:lang w:val="en-IN" w:eastAsia="en-IN"/>
        </w:rPr>
        <w:drawing>
          <wp:inline distT="0" distB="0" distL="0" distR="0" wp14:anchorId="16330B1A" wp14:editId="3F3DA722">
            <wp:extent cx="5943600" cy="351282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5943600" cy="3512820"/>
                    </a:xfrm>
                    <a:prstGeom prst="rect">
                      <a:avLst/>
                    </a:prstGeom>
                    <a:noFill/>
                    <a:ln w="9525">
                      <a:noFill/>
                      <a:miter lim="800000"/>
                      <a:headEnd/>
                      <a:tailEnd/>
                    </a:ln>
                  </pic:spPr>
                </pic:pic>
              </a:graphicData>
            </a:graphic>
          </wp:inline>
        </w:drawing>
      </w:r>
    </w:p>
    <w:p w14:paraId="62DDA5FA" w14:textId="77777777" w:rsidR="00873946" w:rsidRDefault="00873946" w:rsidP="00073245">
      <w:pPr>
        <w:jc w:val="both"/>
      </w:pPr>
    </w:p>
    <w:p w14:paraId="6C355F54" w14:textId="77777777" w:rsidR="00757576" w:rsidRDefault="00873946" w:rsidP="00073245">
      <w:pPr>
        <w:jc w:val="both"/>
        <w:rPr>
          <w:rFonts w:ascii="Times New Roman" w:hAnsi="Times New Roman" w:cs="Times New Roman"/>
          <w:b/>
          <w:sz w:val="28"/>
          <w:szCs w:val="28"/>
        </w:rPr>
      </w:pPr>
      <w:r>
        <w:rPr>
          <w:rFonts w:ascii="Times New Roman" w:hAnsi="Times New Roman" w:cs="Times New Roman"/>
          <w:b/>
          <w:sz w:val="28"/>
          <w:szCs w:val="28"/>
        </w:rPr>
        <w:t xml:space="preserve">Component Diagram for </w:t>
      </w:r>
      <w:r w:rsidRPr="00B3291A">
        <w:rPr>
          <w:rFonts w:ascii="Times New Roman" w:hAnsi="Times New Roman" w:cs="Times New Roman"/>
          <w:b/>
          <w:sz w:val="28"/>
          <w:szCs w:val="28"/>
        </w:rPr>
        <w:t xml:space="preserve">Haley </w:t>
      </w:r>
      <w:r>
        <w:rPr>
          <w:rFonts w:ascii="Times New Roman" w:hAnsi="Times New Roman" w:cs="Times New Roman"/>
          <w:b/>
          <w:sz w:val="28"/>
          <w:szCs w:val="28"/>
        </w:rPr>
        <w:t>Webapp – Historical Details</w:t>
      </w:r>
    </w:p>
    <w:p w14:paraId="56970EDA" w14:textId="77777777" w:rsidR="00873946" w:rsidRDefault="00DD45F6" w:rsidP="00073245">
      <w:pPr>
        <w:jc w:val="both"/>
      </w:pPr>
      <w:r>
        <w:rPr>
          <w:noProof/>
          <w:lang w:val="en-IN" w:eastAsia="en-IN"/>
        </w:rPr>
        <w:drawing>
          <wp:inline distT="0" distB="0" distL="0" distR="0" wp14:anchorId="3B419027" wp14:editId="5D4408F9">
            <wp:extent cx="5935980" cy="3604260"/>
            <wp:effectExtent l="1905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srcRect/>
                    <a:stretch>
                      <a:fillRect/>
                    </a:stretch>
                  </pic:blipFill>
                  <pic:spPr bwMode="auto">
                    <a:xfrm>
                      <a:off x="0" y="0"/>
                      <a:ext cx="5935980" cy="3604260"/>
                    </a:xfrm>
                    <a:prstGeom prst="rect">
                      <a:avLst/>
                    </a:prstGeom>
                    <a:noFill/>
                    <a:ln w="9525">
                      <a:noFill/>
                      <a:miter lim="800000"/>
                      <a:headEnd/>
                      <a:tailEnd/>
                    </a:ln>
                  </pic:spPr>
                </pic:pic>
              </a:graphicData>
            </a:graphic>
          </wp:inline>
        </w:drawing>
      </w:r>
    </w:p>
    <w:sectPr w:rsidR="00873946" w:rsidSect="00757576">
      <w:headerReference w:type="default" r:id="rId37"/>
      <w:footerReference w:type="default" r:id="rId38"/>
      <w:pgSz w:w="12240" w:h="15840" w:code="1"/>
      <w:pgMar w:top="1440" w:right="1440" w:bottom="426"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B2FE7" w14:textId="77777777" w:rsidR="00820F38" w:rsidRDefault="00820F38">
      <w:pPr>
        <w:spacing w:after="0" w:line="240" w:lineRule="auto"/>
      </w:pPr>
      <w:r>
        <w:separator/>
      </w:r>
    </w:p>
  </w:endnote>
  <w:endnote w:type="continuationSeparator" w:id="0">
    <w:p w14:paraId="31376344" w14:textId="77777777" w:rsidR="00820F38" w:rsidRDefault="0082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D310C" w14:textId="77777777" w:rsidR="0088175F" w:rsidRDefault="00414BCF" w:rsidP="0088175F">
    <w:pPr>
      <w:pStyle w:val="Footer"/>
    </w:pPr>
    <w:r>
      <w:fldChar w:fldCharType="begin"/>
    </w:r>
    <w:r w:rsidR="0088175F">
      <w:instrText xml:space="preserve"> PAGE   \* MERGEFORMAT </w:instrText>
    </w:r>
    <w:r>
      <w:fldChar w:fldCharType="separate"/>
    </w:r>
    <w:r w:rsidR="00DD45F6">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EF251" w14:textId="77777777" w:rsidR="00820F38" w:rsidRDefault="00820F38">
      <w:pPr>
        <w:spacing w:after="0" w:line="240" w:lineRule="auto"/>
      </w:pPr>
      <w:r>
        <w:separator/>
      </w:r>
    </w:p>
  </w:footnote>
  <w:footnote w:type="continuationSeparator" w:id="0">
    <w:p w14:paraId="7A24DD06" w14:textId="77777777" w:rsidR="00820F38" w:rsidRDefault="00820F38">
      <w:pPr>
        <w:spacing w:after="0" w:line="240" w:lineRule="auto"/>
      </w:pPr>
      <w:r>
        <w:continuationSeparator/>
      </w:r>
    </w:p>
  </w:footnote>
  <w:footnote w:id="1">
    <w:p w14:paraId="3E3BEF58" w14:textId="77777777" w:rsidR="00E73EEE" w:rsidRPr="002B4240" w:rsidRDefault="00E73EEE" w:rsidP="00E73EEE">
      <w:pPr>
        <w:pStyle w:val="FootnoteText"/>
        <w:rPr>
          <w:rFonts w:ascii="Calibri" w:hAnsi="Calibri" w:cs="Calibri"/>
          <w:color w:val="auto"/>
          <w:sz w:val="16"/>
          <w:szCs w:val="16"/>
        </w:rPr>
      </w:pPr>
      <w:r>
        <w:rPr>
          <w:rStyle w:val="FootnoteReference"/>
        </w:rPr>
        <w:footnoteRef/>
      </w:r>
      <w:hyperlink r:id="rId1" w:history="1">
        <w:r w:rsidRPr="002B4240">
          <w:rPr>
            <w:rStyle w:val="Hyperlink"/>
            <w:rFonts w:ascii="Calibri" w:hAnsi="Calibri" w:cs="Calibri"/>
            <w:color w:val="auto"/>
            <w:sz w:val="16"/>
            <w:szCs w:val="16"/>
          </w:rPr>
          <w:t>https://www.hse.ie/eng/</w:t>
        </w:r>
      </w:hyperlink>
    </w:p>
    <w:p w14:paraId="1C59E966" w14:textId="77777777" w:rsidR="00E73EEE" w:rsidRPr="002B4240" w:rsidRDefault="00820F38" w:rsidP="00E73EEE">
      <w:pPr>
        <w:pStyle w:val="FootnoteText"/>
        <w:rPr>
          <w:rFonts w:ascii="Calibri" w:hAnsi="Calibri" w:cs="Calibri"/>
          <w:color w:val="auto"/>
          <w:sz w:val="16"/>
          <w:szCs w:val="16"/>
          <w:lang w:val="en-GB"/>
        </w:rPr>
      </w:pPr>
      <w:hyperlink r:id="rId2" w:history="1">
        <w:r w:rsidR="00E73EEE" w:rsidRPr="002B4240">
          <w:rPr>
            <w:rStyle w:val="Hyperlink"/>
            <w:rFonts w:ascii="Calibri" w:hAnsi="Calibri" w:cs="Calibri"/>
            <w:color w:val="auto"/>
            <w:sz w:val="16"/>
            <w:szCs w:val="16"/>
            <w:lang w:val="en-GB"/>
          </w:rPr>
          <w:t>https://www.nhs.uk/</w:t>
        </w:r>
      </w:hyperlink>
    </w:p>
    <w:p w14:paraId="405BAD25" w14:textId="77777777" w:rsidR="00E73EEE" w:rsidRPr="007E6882" w:rsidRDefault="00820F38" w:rsidP="00E73EEE">
      <w:pPr>
        <w:pStyle w:val="FootnoteText"/>
        <w:rPr>
          <w:rFonts w:ascii="Calibri" w:hAnsi="Calibri" w:cs="Calibri"/>
          <w:sz w:val="16"/>
          <w:szCs w:val="16"/>
        </w:rPr>
      </w:pPr>
      <w:hyperlink r:id="rId3" w:tgtFrame="_blank" w:history="1">
        <w:r w:rsidR="00E73EEE" w:rsidRPr="002B4240">
          <w:rPr>
            <w:rStyle w:val="Hyperlink"/>
            <w:rFonts w:ascii="Calibri" w:hAnsi="Calibri" w:cs="Calibri"/>
            <w:color w:val="auto"/>
            <w:sz w:val="16"/>
            <w:szCs w:val="16"/>
            <w:shd w:val="clear" w:color="auto" w:fill="F8F8F8"/>
          </w:rPr>
          <w:t>https://www.nhs.uk/using-the-nhs/about-the-nhs/your-health-records/</w:t>
        </w:r>
      </w:hyperlink>
    </w:p>
  </w:footnote>
  <w:footnote w:id="2">
    <w:p w14:paraId="180E3C09" w14:textId="77777777" w:rsidR="00646C10" w:rsidRPr="005C414B" w:rsidRDefault="00646C10">
      <w:pPr>
        <w:pStyle w:val="FootnoteText"/>
        <w:rPr>
          <w:rFonts w:ascii="Calibri" w:hAnsi="Calibri" w:cs="Calibri"/>
          <w:i w:val="0"/>
          <w:iCs w:val="0"/>
          <w:color w:val="auto"/>
          <w:sz w:val="16"/>
          <w:szCs w:val="16"/>
        </w:rPr>
      </w:pPr>
      <w:r w:rsidRPr="00EE44C3">
        <w:rPr>
          <w:rStyle w:val="FootnoteReference"/>
          <w:rFonts w:ascii="Calibri" w:hAnsi="Calibri" w:cs="Calibri"/>
          <w:sz w:val="16"/>
          <w:szCs w:val="16"/>
        </w:rPr>
        <w:footnoteRef/>
      </w:r>
      <w:hyperlink r:id="rId4" w:tgtFrame="_blank" w:history="1">
        <w:r w:rsidRPr="005C414B">
          <w:rPr>
            <w:rFonts w:ascii="Calibri" w:hAnsi="Calibri" w:cs="Calibri"/>
            <w:i w:val="0"/>
            <w:iCs w:val="0"/>
            <w:color w:val="auto"/>
            <w:sz w:val="16"/>
            <w:szCs w:val="16"/>
            <w:u w:val="single"/>
            <w:shd w:val="clear" w:color="auto" w:fill="F8F8F8"/>
          </w:rPr>
          <w:t>https://www.kaggle.com/priya1207/diseases-dataset</w:t>
        </w:r>
      </w:hyperlink>
    </w:p>
    <w:p w14:paraId="7521E5B4" w14:textId="77777777" w:rsidR="00EE44C3" w:rsidRPr="005C414B" w:rsidRDefault="00820F38">
      <w:pPr>
        <w:pStyle w:val="FootnoteText"/>
        <w:rPr>
          <w:rFonts w:ascii="Calibri" w:hAnsi="Calibri" w:cs="Calibri"/>
          <w:i w:val="0"/>
          <w:iCs w:val="0"/>
          <w:color w:val="auto"/>
          <w:sz w:val="16"/>
          <w:szCs w:val="16"/>
          <w:shd w:val="clear" w:color="auto" w:fill="F8F8F8"/>
        </w:rPr>
      </w:pPr>
      <w:hyperlink r:id="rId5" w:tgtFrame="_blank" w:history="1">
        <w:r w:rsidR="00EE44C3" w:rsidRPr="005C414B">
          <w:rPr>
            <w:rFonts w:ascii="Calibri" w:hAnsi="Calibri" w:cs="Calibri"/>
            <w:i w:val="0"/>
            <w:iCs w:val="0"/>
            <w:color w:val="auto"/>
            <w:sz w:val="16"/>
            <w:szCs w:val="16"/>
            <w:u w:val="single"/>
            <w:shd w:val="clear" w:color="auto" w:fill="F8F8F8"/>
          </w:rPr>
          <w:t>https://www.kaggle.com/moradnejad/nhanes-questionnaires-datasets-20172018-csv</w:t>
        </w:r>
      </w:hyperlink>
      <w:r w:rsidR="00EE44C3" w:rsidRPr="005C414B">
        <w:rPr>
          <w:rFonts w:ascii="Calibri" w:hAnsi="Calibri" w:cs="Calibri"/>
          <w:i w:val="0"/>
          <w:iCs w:val="0"/>
          <w:color w:val="auto"/>
          <w:sz w:val="16"/>
          <w:szCs w:val="16"/>
          <w:shd w:val="clear" w:color="auto" w:fill="F8F8F8"/>
        </w:rPr>
        <w:t>?</w:t>
      </w:r>
    </w:p>
    <w:p w14:paraId="307632B0" w14:textId="77777777" w:rsidR="00EE44C3" w:rsidRPr="005C414B" w:rsidRDefault="00EE44C3">
      <w:pPr>
        <w:pStyle w:val="FootnoteText"/>
        <w:rPr>
          <w:rFonts w:ascii="Calibri" w:hAnsi="Calibri" w:cs="Calibri"/>
          <w:i w:val="0"/>
          <w:iCs w:val="0"/>
          <w:color w:val="auto"/>
          <w:sz w:val="16"/>
          <w:szCs w:val="16"/>
          <w:shd w:val="clear" w:color="auto" w:fill="F8F8F8"/>
        </w:rPr>
      </w:pPr>
      <w:r w:rsidRPr="005C414B">
        <w:rPr>
          <w:rFonts w:ascii="Calibri" w:hAnsi="Calibri" w:cs="Calibri"/>
          <w:i w:val="0"/>
          <w:iCs w:val="0"/>
          <w:color w:val="auto"/>
          <w:sz w:val="16"/>
          <w:szCs w:val="16"/>
          <w:shd w:val="clear" w:color="auto" w:fill="F8F8F8"/>
        </w:rPr>
        <w:t> </w:t>
      </w:r>
      <w:hyperlink r:id="rId6" w:tgtFrame="_blank" w:history="1">
        <w:r w:rsidRPr="005C414B">
          <w:rPr>
            <w:rFonts w:ascii="Calibri" w:hAnsi="Calibri" w:cs="Calibri"/>
            <w:i w:val="0"/>
            <w:iCs w:val="0"/>
            <w:color w:val="auto"/>
            <w:sz w:val="16"/>
            <w:szCs w:val="16"/>
            <w:u w:val="single"/>
            <w:shd w:val="clear" w:color="auto" w:fill="F8F8F8"/>
          </w:rPr>
          <w:t>https://www.kaggle.com/johnsmith88/heart-disease-dataset</w:t>
        </w:r>
      </w:hyperlink>
      <w:r w:rsidRPr="005C414B">
        <w:rPr>
          <w:rFonts w:ascii="Calibri" w:hAnsi="Calibri" w:cs="Calibri"/>
          <w:i w:val="0"/>
          <w:iCs w:val="0"/>
          <w:color w:val="auto"/>
          <w:sz w:val="16"/>
          <w:szCs w:val="16"/>
          <w:shd w:val="clear" w:color="auto" w:fill="F8F8F8"/>
        </w:rPr>
        <w:t> </w:t>
      </w:r>
    </w:p>
    <w:p w14:paraId="41834D00" w14:textId="77777777" w:rsidR="00EE44C3" w:rsidRPr="005C414B" w:rsidRDefault="00820F38">
      <w:pPr>
        <w:pStyle w:val="FootnoteText"/>
        <w:rPr>
          <w:rFonts w:ascii="Calibri" w:hAnsi="Calibri" w:cs="Calibri"/>
          <w:i w:val="0"/>
          <w:iCs w:val="0"/>
          <w:color w:val="auto"/>
          <w:sz w:val="16"/>
          <w:szCs w:val="16"/>
          <w:u w:val="single"/>
          <w:shd w:val="clear" w:color="auto" w:fill="F8F8F8"/>
        </w:rPr>
      </w:pPr>
      <w:hyperlink r:id="rId7" w:history="1">
        <w:r w:rsidR="00EE44C3" w:rsidRPr="005C414B">
          <w:rPr>
            <w:rStyle w:val="Hyperlink"/>
            <w:rFonts w:ascii="Calibri" w:hAnsi="Calibri" w:cs="Calibri"/>
            <w:i w:val="0"/>
            <w:iCs w:val="0"/>
            <w:color w:val="auto"/>
            <w:sz w:val="16"/>
            <w:szCs w:val="16"/>
            <w:shd w:val="clear" w:color="auto" w:fill="F8F8F8"/>
          </w:rPr>
          <w:t>https://www.kaggle.com/mansoordaku/ckdisease</w:t>
        </w:r>
      </w:hyperlink>
    </w:p>
    <w:p w14:paraId="7A8454B5" w14:textId="550E510C" w:rsidR="005C414B" w:rsidRPr="00B467AE" w:rsidRDefault="00820F38">
      <w:pPr>
        <w:pStyle w:val="FootnoteText"/>
        <w:rPr>
          <w:rFonts w:ascii="Calibri" w:hAnsi="Calibri" w:cs="Calibri"/>
          <w:i w:val="0"/>
          <w:iCs w:val="0"/>
          <w:color w:val="auto"/>
          <w:sz w:val="16"/>
          <w:szCs w:val="16"/>
        </w:rPr>
      </w:pPr>
      <w:hyperlink r:id="rId8" w:tgtFrame="_blank" w:history="1">
        <w:r w:rsidR="00872775" w:rsidRPr="005C414B">
          <w:rPr>
            <w:rStyle w:val="Hyperlink"/>
            <w:rFonts w:ascii="Calibri" w:hAnsi="Calibri" w:cs="Calibri"/>
            <w:color w:val="auto"/>
            <w:sz w:val="16"/>
            <w:szCs w:val="16"/>
            <w:shd w:val="clear" w:color="auto" w:fill="F8F8F8"/>
          </w:rPr>
          <w:t>https://github.com/adalca/medical-datasets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01812" w14:textId="77777777" w:rsidR="00F23DE7" w:rsidRDefault="00AB489E">
    <w:pPr>
      <w:pStyle w:val="Header"/>
    </w:pPr>
    <w:r>
      <w:t>HALEY</w:t>
    </w:r>
    <w:r w:rsidR="00F23DE7">
      <w:tab/>
    </w:r>
    <w:r>
      <w:tab/>
      <w:t>MSc in Computer Science- Team Project</w:t>
    </w:r>
    <w:r w:rsidR="00F23DE7">
      <w:tab/>
    </w:r>
    <w:r w:rsidR="00F23DE7">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957E7"/>
    <w:multiLevelType w:val="hybridMultilevel"/>
    <w:tmpl w:val="A43E8C14"/>
    <w:lvl w:ilvl="0" w:tplc="70D0416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561B8F"/>
    <w:multiLevelType w:val="hybridMultilevel"/>
    <w:tmpl w:val="D8EEE4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4451893"/>
    <w:multiLevelType w:val="hybridMultilevel"/>
    <w:tmpl w:val="A43E8C14"/>
    <w:lvl w:ilvl="0" w:tplc="70D0416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384DFF"/>
    <w:multiLevelType w:val="hybridMultilevel"/>
    <w:tmpl w:val="98045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CF0849"/>
    <w:multiLevelType w:val="hybridMultilevel"/>
    <w:tmpl w:val="51327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0E4D10"/>
    <w:multiLevelType w:val="hybridMultilevel"/>
    <w:tmpl w:val="49967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AD1E5D"/>
    <w:multiLevelType w:val="hybridMultilevel"/>
    <w:tmpl w:val="2BBE6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78D67CDC"/>
    <w:multiLevelType w:val="hybridMultilevel"/>
    <w:tmpl w:val="A894E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7"/>
  </w:num>
  <w:num w:numId="3">
    <w:abstractNumId w:val="17"/>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1"/>
  </w:num>
  <w:num w:numId="16">
    <w:abstractNumId w:val="12"/>
  </w:num>
  <w:num w:numId="17">
    <w:abstractNumId w:val="13"/>
  </w:num>
  <w:num w:numId="18">
    <w:abstractNumId w:val="14"/>
  </w:num>
  <w:num w:numId="19">
    <w:abstractNumId w:val="10"/>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653E"/>
    <w:rsid w:val="000069A9"/>
    <w:rsid w:val="00020489"/>
    <w:rsid w:val="00024483"/>
    <w:rsid w:val="000322BF"/>
    <w:rsid w:val="0005716D"/>
    <w:rsid w:val="000604BC"/>
    <w:rsid w:val="00066A22"/>
    <w:rsid w:val="00073245"/>
    <w:rsid w:val="000838FE"/>
    <w:rsid w:val="00084D78"/>
    <w:rsid w:val="000940B6"/>
    <w:rsid w:val="000A171C"/>
    <w:rsid w:val="000A1818"/>
    <w:rsid w:val="000B2447"/>
    <w:rsid w:val="000B249C"/>
    <w:rsid w:val="000C6A97"/>
    <w:rsid w:val="000D1DF0"/>
    <w:rsid w:val="000E697B"/>
    <w:rsid w:val="0010514E"/>
    <w:rsid w:val="00117948"/>
    <w:rsid w:val="001238BC"/>
    <w:rsid w:val="001273C1"/>
    <w:rsid w:val="001332C3"/>
    <w:rsid w:val="00141305"/>
    <w:rsid w:val="0014262B"/>
    <w:rsid w:val="00160BBB"/>
    <w:rsid w:val="00167678"/>
    <w:rsid w:val="0017390C"/>
    <w:rsid w:val="00191130"/>
    <w:rsid w:val="001C6D77"/>
    <w:rsid w:val="001E4332"/>
    <w:rsid w:val="001E74AA"/>
    <w:rsid w:val="00202819"/>
    <w:rsid w:val="002129B0"/>
    <w:rsid w:val="00220B30"/>
    <w:rsid w:val="0024500B"/>
    <w:rsid w:val="00252BAA"/>
    <w:rsid w:val="002643EF"/>
    <w:rsid w:val="00295C0C"/>
    <w:rsid w:val="00296208"/>
    <w:rsid w:val="002A04F7"/>
    <w:rsid w:val="002A4390"/>
    <w:rsid w:val="002B173C"/>
    <w:rsid w:val="002B4240"/>
    <w:rsid w:val="002D18AB"/>
    <w:rsid w:val="002D4D53"/>
    <w:rsid w:val="002D5290"/>
    <w:rsid w:val="002E17D5"/>
    <w:rsid w:val="002E40C1"/>
    <w:rsid w:val="002E52EE"/>
    <w:rsid w:val="002F1169"/>
    <w:rsid w:val="002F590A"/>
    <w:rsid w:val="00302E64"/>
    <w:rsid w:val="00323FB0"/>
    <w:rsid w:val="003262F3"/>
    <w:rsid w:val="00326475"/>
    <w:rsid w:val="0033572A"/>
    <w:rsid w:val="00336601"/>
    <w:rsid w:val="00344D37"/>
    <w:rsid w:val="00346FDE"/>
    <w:rsid w:val="00351C6C"/>
    <w:rsid w:val="003676EC"/>
    <w:rsid w:val="00386778"/>
    <w:rsid w:val="003B72B8"/>
    <w:rsid w:val="003C0A3F"/>
    <w:rsid w:val="003C6526"/>
    <w:rsid w:val="003C6992"/>
    <w:rsid w:val="003C720B"/>
    <w:rsid w:val="003D6950"/>
    <w:rsid w:val="003E2840"/>
    <w:rsid w:val="003E32AD"/>
    <w:rsid w:val="003E6372"/>
    <w:rsid w:val="003F0F2D"/>
    <w:rsid w:val="003F7463"/>
    <w:rsid w:val="00401513"/>
    <w:rsid w:val="004016C0"/>
    <w:rsid w:val="004069B6"/>
    <w:rsid w:val="00414BCF"/>
    <w:rsid w:val="004322E9"/>
    <w:rsid w:val="00452521"/>
    <w:rsid w:val="0046310A"/>
    <w:rsid w:val="004651EB"/>
    <w:rsid w:val="00465DD8"/>
    <w:rsid w:val="00472D56"/>
    <w:rsid w:val="004A1A37"/>
    <w:rsid w:val="004B5850"/>
    <w:rsid w:val="004C5981"/>
    <w:rsid w:val="004C6A52"/>
    <w:rsid w:val="004E5035"/>
    <w:rsid w:val="004F3538"/>
    <w:rsid w:val="004F5C8E"/>
    <w:rsid w:val="00517215"/>
    <w:rsid w:val="005404DF"/>
    <w:rsid w:val="005447BF"/>
    <w:rsid w:val="00545041"/>
    <w:rsid w:val="005621FE"/>
    <w:rsid w:val="005834AF"/>
    <w:rsid w:val="00590B0E"/>
    <w:rsid w:val="005C0F75"/>
    <w:rsid w:val="005C414B"/>
    <w:rsid w:val="005D1C40"/>
    <w:rsid w:val="005E4553"/>
    <w:rsid w:val="005E5FEB"/>
    <w:rsid w:val="006239B2"/>
    <w:rsid w:val="00646C10"/>
    <w:rsid w:val="00654479"/>
    <w:rsid w:val="00665AC9"/>
    <w:rsid w:val="00675663"/>
    <w:rsid w:val="00676E07"/>
    <w:rsid w:val="0067716D"/>
    <w:rsid w:val="0069374A"/>
    <w:rsid w:val="006A1568"/>
    <w:rsid w:val="006A444C"/>
    <w:rsid w:val="006A453C"/>
    <w:rsid w:val="006C081D"/>
    <w:rsid w:val="006C1B08"/>
    <w:rsid w:val="006C5ECB"/>
    <w:rsid w:val="006D33DD"/>
    <w:rsid w:val="006D3C4E"/>
    <w:rsid w:val="006D7D29"/>
    <w:rsid w:val="006E3E37"/>
    <w:rsid w:val="006F5E05"/>
    <w:rsid w:val="00712158"/>
    <w:rsid w:val="00713676"/>
    <w:rsid w:val="0071603F"/>
    <w:rsid w:val="0073151B"/>
    <w:rsid w:val="00741991"/>
    <w:rsid w:val="007504A1"/>
    <w:rsid w:val="00755070"/>
    <w:rsid w:val="007559B4"/>
    <w:rsid w:val="007563A1"/>
    <w:rsid w:val="00757576"/>
    <w:rsid w:val="00757788"/>
    <w:rsid w:val="00757D85"/>
    <w:rsid w:val="0076017A"/>
    <w:rsid w:val="00765459"/>
    <w:rsid w:val="00775DF1"/>
    <w:rsid w:val="007827FE"/>
    <w:rsid w:val="00786B39"/>
    <w:rsid w:val="007951AC"/>
    <w:rsid w:val="007A05CB"/>
    <w:rsid w:val="007B5245"/>
    <w:rsid w:val="007C5EB8"/>
    <w:rsid w:val="007C7708"/>
    <w:rsid w:val="007C7AAC"/>
    <w:rsid w:val="007C7E9E"/>
    <w:rsid w:val="007E6882"/>
    <w:rsid w:val="007F7D5D"/>
    <w:rsid w:val="00800C34"/>
    <w:rsid w:val="00805667"/>
    <w:rsid w:val="00807BD6"/>
    <w:rsid w:val="00813588"/>
    <w:rsid w:val="008141DF"/>
    <w:rsid w:val="00814770"/>
    <w:rsid w:val="00820F38"/>
    <w:rsid w:val="0082457E"/>
    <w:rsid w:val="00834C20"/>
    <w:rsid w:val="008438EF"/>
    <w:rsid w:val="00855296"/>
    <w:rsid w:val="0086418F"/>
    <w:rsid w:val="00872775"/>
    <w:rsid w:val="00873946"/>
    <w:rsid w:val="00875568"/>
    <w:rsid w:val="0088175F"/>
    <w:rsid w:val="008819EE"/>
    <w:rsid w:val="008961F2"/>
    <w:rsid w:val="008C2FD2"/>
    <w:rsid w:val="008D138A"/>
    <w:rsid w:val="008D6566"/>
    <w:rsid w:val="008F0E66"/>
    <w:rsid w:val="008F4E62"/>
    <w:rsid w:val="00901B47"/>
    <w:rsid w:val="00910A4A"/>
    <w:rsid w:val="009171BD"/>
    <w:rsid w:val="00935D68"/>
    <w:rsid w:val="00940118"/>
    <w:rsid w:val="00960480"/>
    <w:rsid w:val="00970B1A"/>
    <w:rsid w:val="009728A2"/>
    <w:rsid w:val="00976C1D"/>
    <w:rsid w:val="00987BCC"/>
    <w:rsid w:val="00987C4F"/>
    <w:rsid w:val="009A3E0F"/>
    <w:rsid w:val="009B5D53"/>
    <w:rsid w:val="009C369B"/>
    <w:rsid w:val="009D39B0"/>
    <w:rsid w:val="009D479D"/>
    <w:rsid w:val="00A0112B"/>
    <w:rsid w:val="00A256B8"/>
    <w:rsid w:val="00A541A9"/>
    <w:rsid w:val="00A72D07"/>
    <w:rsid w:val="00A74172"/>
    <w:rsid w:val="00A75075"/>
    <w:rsid w:val="00A756A3"/>
    <w:rsid w:val="00A85074"/>
    <w:rsid w:val="00A8709C"/>
    <w:rsid w:val="00A97CC8"/>
    <w:rsid w:val="00AA4E06"/>
    <w:rsid w:val="00AA528E"/>
    <w:rsid w:val="00AB131D"/>
    <w:rsid w:val="00AB489E"/>
    <w:rsid w:val="00AB765E"/>
    <w:rsid w:val="00AD67A1"/>
    <w:rsid w:val="00AF0F7A"/>
    <w:rsid w:val="00AF2723"/>
    <w:rsid w:val="00AF452C"/>
    <w:rsid w:val="00B0209E"/>
    <w:rsid w:val="00B03B79"/>
    <w:rsid w:val="00B13AE2"/>
    <w:rsid w:val="00B14EB8"/>
    <w:rsid w:val="00B24318"/>
    <w:rsid w:val="00B25700"/>
    <w:rsid w:val="00B3291A"/>
    <w:rsid w:val="00B363D0"/>
    <w:rsid w:val="00B45F7D"/>
    <w:rsid w:val="00B467AE"/>
    <w:rsid w:val="00B476EE"/>
    <w:rsid w:val="00B77EBB"/>
    <w:rsid w:val="00B915C0"/>
    <w:rsid w:val="00BA47BD"/>
    <w:rsid w:val="00BC501E"/>
    <w:rsid w:val="00BC617C"/>
    <w:rsid w:val="00BE3CD6"/>
    <w:rsid w:val="00BF740A"/>
    <w:rsid w:val="00C05343"/>
    <w:rsid w:val="00C05EBC"/>
    <w:rsid w:val="00C11021"/>
    <w:rsid w:val="00C16778"/>
    <w:rsid w:val="00C22EA3"/>
    <w:rsid w:val="00C233DC"/>
    <w:rsid w:val="00C27565"/>
    <w:rsid w:val="00C4511B"/>
    <w:rsid w:val="00C511E6"/>
    <w:rsid w:val="00C54BAB"/>
    <w:rsid w:val="00C62175"/>
    <w:rsid w:val="00C75303"/>
    <w:rsid w:val="00C86391"/>
    <w:rsid w:val="00C92046"/>
    <w:rsid w:val="00C95ABF"/>
    <w:rsid w:val="00CA2A11"/>
    <w:rsid w:val="00CB2F3E"/>
    <w:rsid w:val="00CC4E29"/>
    <w:rsid w:val="00CC612B"/>
    <w:rsid w:val="00CD0FD5"/>
    <w:rsid w:val="00CF6E10"/>
    <w:rsid w:val="00D00567"/>
    <w:rsid w:val="00D12B2D"/>
    <w:rsid w:val="00D232CA"/>
    <w:rsid w:val="00D23D6A"/>
    <w:rsid w:val="00D248C3"/>
    <w:rsid w:val="00D31D4F"/>
    <w:rsid w:val="00D5198E"/>
    <w:rsid w:val="00D6124A"/>
    <w:rsid w:val="00D72ACB"/>
    <w:rsid w:val="00D87790"/>
    <w:rsid w:val="00D94D07"/>
    <w:rsid w:val="00DA4268"/>
    <w:rsid w:val="00DA7857"/>
    <w:rsid w:val="00DD3056"/>
    <w:rsid w:val="00DD45F6"/>
    <w:rsid w:val="00DD57A5"/>
    <w:rsid w:val="00DE1BEB"/>
    <w:rsid w:val="00DE412E"/>
    <w:rsid w:val="00DF5890"/>
    <w:rsid w:val="00E05005"/>
    <w:rsid w:val="00E059DE"/>
    <w:rsid w:val="00E15B86"/>
    <w:rsid w:val="00E216FA"/>
    <w:rsid w:val="00E279B7"/>
    <w:rsid w:val="00E448EE"/>
    <w:rsid w:val="00E46527"/>
    <w:rsid w:val="00E50147"/>
    <w:rsid w:val="00E5332D"/>
    <w:rsid w:val="00E61B35"/>
    <w:rsid w:val="00E6391C"/>
    <w:rsid w:val="00E64F9C"/>
    <w:rsid w:val="00E73EEE"/>
    <w:rsid w:val="00E9434B"/>
    <w:rsid w:val="00EA06FB"/>
    <w:rsid w:val="00EB03E8"/>
    <w:rsid w:val="00EB3674"/>
    <w:rsid w:val="00EC689B"/>
    <w:rsid w:val="00EC7103"/>
    <w:rsid w:val="00ED1F5F"/>
    <w:rsid w:val="00EE44C3"/>
    <w:rsid w:val="00F04402"/>
    <w:rsid w:val="00F0472B"/>
    <w:rsid w:val="00F07B73"/>
    <w:rsid w:val="00F23DE7"/>
    <w:rsid w:val="00F258C5"/>
    <w:rsid w:val="00F3653E"/>
    <w:rsid w:val="00F423EF"/>
    <w:rsid w:val="00F42EAE"/>
    <w:rsid w:val="00F46116"/>
    <w:rsid w:val="00F535B0"/>
    <w:rsid w:val="00F72BFF"/>
    <w:rsid w:val="00F9769D"/>
    <w:rsid w:val="00FA074C"/>
    <w:rsid w:val="00FB2EE0"/>
    <w:rsid w:val="00FB4780"/>
    <w:rsid w:val="00FC2F2A"/>
    <w:rsid w:val="00FC67B8"/>
    <w:rsid w:val="00FC68B0"/>
    <w:rsid w:val="00FC7BE2"/>
    <w:rsid w:val="00FD0BDB"/>
    <w:rsid w:val="00FD365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804AD"/>
  <w15:docId w15:val="{2C79CB12-C59A-4E1F-9546-7A2551C2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rsid w:val="00414BCF"/>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BCF"/>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sid w:val="00414BCF"/>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rsid w:val="00414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414BCF"/>
    <w:rPr>
      <w:b/>
      <w:bCs/>
      <w:caps/>
      <w:color w:val="1F4E79" w:themeColor="accent1" w:themeShade="80"/>
      <w:sz w:val="28"/>
      <w:szCs w:val="28"/>
    </w:rPr>
  </w:style>
  <w:style w:type="table" w:customStyle="1" w:styleId="TipTable">
    <w:name w:val="Tip Table"/>
    <w:basedOn w:val="TableNormal"/>
    <w:uiPriority w:val="99"/>
    <w:rsid w:val="00414BCF"/>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rsid w:val="00414BCF"/>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rsid w:val="00414BCF"/>
    <w:pPr>
      <w:numPr>
        <w:numId w:val="2"/>
      </w:numPr>
      <w:spacing w:after="60"/>
    </w:pPr>
  </w:style>
  <w:style w:type="paragraph" w:styleId="Header">
    <w:name w:val="header"/>
    <w:basedOn w:val="Normal"/>
    <w:link w:val="HeaderChar"/>
    <w:uiPriority w:val="99"/>
    <w:unhideWhenUsed/>
    <w:rsid w:val="00414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BCF"/>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TableNormal"/>
    <w:uiPriority w:val="49"/>
    <w:rsid w:val="00414B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rsid w:val="00414B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414BCF"/>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rsid w:val="00414BCF"/>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414BCF"/>
    <w:rPr>
      <w:i/>
      <w:iCs/>
      <w:sz w:val="14"/>
      <w:szCs w:val="14"/>
    </w:rPr>
  </w:style>
  <w:style w:type="paragraph" w:customStyle="1" w:styleId="TableTextDecimal">
    <w:name w:val="Table Text Decimal"/>
    <w:basedOn w:val="Normal"/>
    <w:uiPriority w:val="12"/>
    <w:qFormat/>
    <w:rsid w:val="00414BCF"/>
    <w:pPr>
      <w:tabs>
        <w:tab w:val="decimal" w:pos="936"/>
      </w:tabs>
      <w:spacing w:before="120" w:after="120" w:line="240" w:lineRule="auto"/>
    </w:pPr>
  </w:style>
  <w:style w:type="paragraph" w:styleId="Signature">
    <w:name w:val="Signature"/>
    <w:basedOn w:val="Normal"/>
    <w:link w:val="SignatureChar"/>
    <w:uiPriority w:val="12"/>
    <w:unhideWhenUsed/>
    <w:qFormat/>
    <w:rsid w:val="00414BCF"/>
    <w:pPr>
      <w:spacing w:before="960" w:after="0" w:line="240" w:lineRule="auto"/>
    </w:pPr>
  </w:style>
  <w:style w:type="character" w:customStyle="1" w:styleId="SignatureChar">
    <w:name w:val="Signature Char"/>
    <w:basedOn w:val="DefaultParagraphFont"/>
    <w:link w:val="Signature"/>
    <w:uiPriority w:val="12"/>
    <w:rsid w:val="00414BCF"/>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NormalWeb">
    <w:name w:val="Normal (Web)"/>
    <w:basedOn w:val="Normal"/>
    <w:uiPriority w:val="99"/>
    <w:unhideWhenUsed/>
    <w:rsid w:val="00F3653E"/>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DF5890"/>
    <w:pPr>
      <w:ind w:left="720"/>
      <w:contextualSpacing/>
    </w:pPr>
  </w:style>
  <w:style w:type="character" w:styleId="FootnoteReference">
    <w:name w:val="footnote reference"/>
    <w:basedOn w:val="DefaultParagraphFont"/>
    <w:uiPriority w:val="99"/>
    <w:semiHidden/>
    <w:unhideWhenUsed/>
    <w:rsid w:val="00646C10"/>
    <w:rPr>
      <w:vertAlign w:val="superscript"/>
    </w:rPr>
  </w:style>
  <w:style w:type="character" w:customStyle="1" w:styleId="UnresolvedMention2">
    <w:name w:val="Unresolved Mention2"/>
    <w:basedOn w:val="DefaultParagraphFont"/>
    <w:uiPriority w:val="99"/>
    <w:semiHidden/>
    <w:unhideWhenUsed/>
    <w:rsid w:val="00EE44C3"/>
    <w:rPr>
      <w:color w:val="605E5C"/>
      <w:shd w:val="clear" w:color="auto" w:fill="E1DFDD"/>
    </w:rPr>
  </w:style>
  <w:style w:type="character" w:customStyle="1" w:styleId="c-timestamplabel">
    <w:name w:val="c-timestamp__label"/>
    <w:basedOn w:val="DefaultParagraphFont"/>
    <w:rsid w:val="00EC7103"/>
  </w:style>
  <w:style w:type="paragraph" w:styleId="BalloonText">
    <w:name w:val="Balloon Text"/>
    <w:basedOn w:val="Normal"/>
    <w:link w:val="BalloonTextChar"/>
    <w:uiPriority w:val="99"/>
    <w:semiHidden/>
    <w:unhideWhenUsed/>
    <w:rsid w:val="007E6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82"/>
    <w:rPr>
      <w:rFonts w:ascii="Tahoma" w:hAnsi="Tahoma" w:cs="Tahoma"/>
      <w:sz w:val="16"/>
      <w:szCs w:val="16"/>
    </w:rPr>
  </w:style>
  <w:style w:type="character" w:styleId="FollowedHyperlink">
    <w:name w:val="FollowedHyperlink"/>
    <w:basedOn w:val="DefaultParagraphFont"/>
    <w:uiPriority w:val="99"/>
    <w:semiHidden/>
    <w:unhideWhenUsed/>
    <w:rsid w:val="007E6882"/>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629824">
      <w:bodyDiv w:val="1"/>
      <w:marLeft w:val="0"/>
      <w:marRight w:val="0"/>
      <w:marTop w:val="0"/>
      <w:marBottom w:val="0"/>
      <w:divBdr>
        <w:top w:val="none" w:sz="0" w:space="0" w:color="auto"/>
        <w:left w:val="none" w:sz="0" w:space="0" w:color="auto"/>
        <w:bottom w:val="none" w:sz="0" w:space="0" w:color="auto"/>
        <w:right w:val="none" w:sz="0" w:space="0" w:color="auto"/>
      </w:divBdr>
      <w:divsChild>
        <w:div w:id="27683914">
          <w:marLeft w:val="0"/>
          <w:marRight w:val="0"/>
          <w:marTop w:val="0"/>
          <w:marBottom w:val="0"/>
          <w:divBdr>
            <w:top w:val="none" w:sz="0" w:space="0" w:color="auto"/>
            <w:left w:val="none" w:sz="0" w:space="0" w:color="auto"/>
            <w:bottom w:val="none" w:sz="0" w:space="0" w:color="auto"/>
            <w:right w:val="none" w:sz="0" w:space="0" w:color="auto"/>
          </w:divBdr>
          <w:divsChild>
            <w:div w:id="1021051190">
              <w:marLeft w:val="0"/>
              <w:marRight w:val="0"/>
              <w:marTop w:val="0"/>
              <w:marBottom w:val="0"/>
              <w:divBdr>
                <w:top w:val="none" w:sz="0" w:space="0" w:color="auto"/>
                <w:left w:val="none" w:sz="0" w:space="0" w:color="auto"/>
                <w:bottom w:val="none" w:sz="0" w:space="0" w:color="auto"/>
                <w:right w:val="none" w:sz="0" w:space="0" w:color="auto"/>
              </w:divBdr>
              <w:divsChild>
                <w:div w:id="1497182823">
                  <w:marLeft w:val="0"/>
                  <w:marRight w:val="0"/>
                  <w:marTop w:val="0"/>
                  <w:marBottom w:val="0"/>
                  <w:divBdr>
                    <w:top w:val="none" w:sz="0" w:space="0" w:color="auto"/>
                    <w:left w:val="none" w:sz="0" w:space="0" w:color="auto"/>
                    <w:bottom w:val="none" w:sz="0" w:space="0" w:color="auto"/>
                    <w:right w:val="none" w:sz="0" w:space="0" w:color="auto"/>
                  </w:divBdr>
                  <w:divsChild>
                    <w:div w:id="839195569">
                      <w:marLeft w:val="0"/>
                      <w:marRight w:val="0"/>
                      <w:marTop w:val="0"/>
                      <w:marBottom w:val="0"/>
                      <w:divBdr>
                        <w:top w:val="none" w:sz="0" w:space="0" w:color="auto"/>
                        <w:left w:val="none" w:sz="0" w:space="0" w:color="auto"/>
                        <w:bottom w:val="none" w:sz="0" w:space="0" w:color="auto"/>
                        <w:right w:val="none" w:sz="0" w:space="0" w:color="auto"/>
                      </w:divBdr>
                      <w:divsChild>
                        <w:div w:id="38479008">
                          <w:marLeft w:val="0"/>
                          <w:marRight w:val="0"/>
                          <w:marTop w:val="0"/>
                          <w:marBottom w:val="0"/>
                          <w:divBdr>
                            <w:top w:val="none" w:sz="0" w:space="0" w:color="auto"/>
                            <w:left w:val="none" w:sz="0" w:space="0" w:color="auto"/>
                            <w:bottom w:val="none" w:sz="0" w:space="0" w:color="auto"/>
                            <w:right w:val="none" w:sz="0" w:space="0" w:color="auto"/>
                          </w:divBdr>
                          <w:divsChild>
                            <w:div w:id="651909970">
                              <w:marLeft w:val="-240"/>
                              <w:marRight w:val="-120"/>
                              <w:marTop w:val="0"/>
                              <w:marBottom w:val="0"/>
                              <w:divBdr>
                                <w:top w:val="none" w:sz="0" w:space="0" w:color="auto"/>
                                <w:left w:val="none" w:sz="0" w:space="0" w:color="auto"/>
                                <w:bottom w:val="none" w:sz="0" w:space="0" w:color="auto"/>
                                <w:right w:val="none" w:sz="0" w:space="0" w:color="auto"/>
                              </w:divBdr>
                              <w:divsChild>
                                <w:div w:id="256595565">
                                  <w:marLeft w:val="0"/>
                                  <w:marRight w:val="0"/>
                                  <w:marTop w:val="0"/>
                                  <w:marBottom w:val="60"/>
                                  <w:divBdr>
                                    <w:top w:val="none" w:sz="0" w:space="0" w:color="auto"/>
                                    <w:left w:val="none" w:sz="0" w:space="0" w:color="auto"/>
                                    <w:bottom w:val="none" w:sz="0" w:space="0" w:color="auto"/>
                                    <w:right w:val="none" w:sz="0" w:space="0" w:color="auto"/>
                                  </w:divBdr>
                                  <w:divsChild>
                                    <w:div w:id="56633694">
                                      <w:marLeft w:val="0"/>
                                      <w:marRight w:val="0"/>
                                      <w:marTop w:val="0"/>
                                      <w:marBottom w:val="0"/>
                                      <w:divBdr>
                                        <w:top w:val="none" w:sz="0" w:space="0" w:color="auto"/>
                                        <w:left w:val="none" w:sz="0" w:space="0" w:color="auto"/>
                                        <w:bottom w:val="none" w:sz="0" w:space="0" w:color="auto"/>
                                        <w:right w:val="none" w:sz="0" w:space="0" w:color="auto"/>
                                      </w:divBdr>
                                      <w:divsChild>
                                        <w:div w:id="1569918627">
                                          <w:marLeft w:val="0"/>
                                          <w:marRight w:val="0"/>
                                          <w:marTop w:val="0"/>
                                          <w:marBottom w:val="0"/>
                                          <w:divBdr>
                                            <w:top w:val="none" w:sz="0" w:space="0" w:color="auto"/>
                                            <w:left w:val="none" w:sz="0" w:space="0" w:color="auto"/>
                                            <w:bottom w:val="none" w:sz="0" w:space="0" w:color="auto"/>
                                            <w:right w:val="none" w:sz="0" w:space="0" w:color="auto"/>
                                          </w:divBdr>
                                          <w:divsChild>
                                            <w:div w:id="1752045919">
                                              <w:marLeft w:val="0"/>
                                              <w:marRight w:val="0"/>
                                              <w:marTop w:val="0"/>
                                              <w:marBottom w:val="0"/>
                                              <w:divBdr>
                                                <w:top w:val="none" w:sz="0" w:space="0" w:color="auto"/>
                                                <w:left w:val="none" w:sz="0" w:space="0" w:color="auto"/>
                                                <w:bottom w:val="none" w:sz="0" w:space="0" w:color="auto"/>
                                                <w:right w:val="none" w:sz="0" w:space="0" w:color="auto"/>
                                              </w:divBdr>
                                              <w:divsChild>
                                                <w:div w:id="6091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273832">
          <w:marLeft w:val="0"/>
          <w:marRight w:val="0"/>
          <w:marTop w:val="0"/>
          <w:marBottom w:val="0"/>
          <w:divBdr>
            <w:top w:val="none" w:sz="0" w:space="0" w:color="auto"/>
            <w:left w:val="none" w:sz="0" w:space="0" w:color="auto"/>
            <w:bottom w:val="none" w:sz="0" w:space="0" w:color="auto"/>
            <w:right w:val="none" w:sz="0" w:space="0" w:color="auto"/>
          </w:divBdr>
          <w:divsChild>
            <w:div w:id="672412594">
              <w:marLeft w:val="0"/>
              <w:marRight w:val="0"/>
              <w:marTop w:val="0"/>
              <w:marBottom w:val="0"/>
              <w:divBdr>
                <w:top w:val="none" w:sz="0" w:space="0" w:color="auto"/>
                <w:left w:val="none" w:sz="0" w:space="0" w:color="auto"/>
                <w:bottom w:val="none" w:sz="0" w:space="0" w:color="auto"/>
                <w:right w:val="none" w:sz="0" w:space="0" w:color="auto"/>
              </w:divBdr>
              <w:divsChild>
                <w:div w:id="382415216">
                  <w:marLeft w:val="0"/>
                  <w:marRight w:val="0"/>
                  <w:marTop w:val="0"/>
                  <w:marBottom w:val="0"/>
                  <w:divBdr>
                    <w:top w:val="none" w:sz="0" w:space="0" w:color="auto"/>
                    <w:left w:val="none" w:sz="0" w:space="0" w:color="auto"/>
                    <w:bottom w:val="none" w:sz="0" w:space="0" w:color="auto"/>
                    <w:right w:val="none" w:sz="0" w:space="0" w:color="auto"/>
                  </w:divBdr>
                  <w:divsChild>
                    <w:div w:id="1015425277">
                      <w:marLeft w:val="0"/>
                      <w:marRight w:val="0"/>
                      <w:marTop w:val="0"/>
                      <w:marBottom w:val="0"/>
                      <w:divBdr>
                        <w:top w:val="none" w:sz="0" w:space="0" w:color="auto"/>
                        <w:left w:val="none" w:sz="0" w:space="0" w:color="auto"/>
                        <w:bottom w:val="none" w:sz="0" w:space="0" w:color="auto"/>
                        <w:right w:val="none" w:sz="0" w:space="0" w:color="auto"/>
                      </w:divBdr>
                      <w:divsChild>
                        <w:div w:id="1263293541">
                          <w:marLeft w:val="0"/>
                          <w:marRight w:val="0"/>
                          <w:marTop w:val="0"/>
                          <w:marBottom w:val="0"/>
                          <w:divBdr>
                            <w:top w:val="none" w:sz="0" w:space="0" w:color="auto"/>
                            <w:left w:val="none" w:sz="0" w:space="0" w:color="auto"/>
                            <w:bottom w:val="none" w:sz="0" w:space="0" w:color="auto"/>
                            <w:right w:val="none" w:sz="0" w:space="0" w:color="auto"/>
                          </w:divBdr>
                          <w:divsChild>
                            <w:div w:id="193616595">
                              <w:marLeft w:val="0"/>
                              <w:marRight w:val="120"/>
                              <w:marTop w:val="0"/>
                              <w:marBottom w:val="0"/>
                              <w:divBdr>
                                <w:top w:val="none" w:sz="0" w:space="0" w:color="auto"/>
                                <w:left w:val="none" w:sz="0" w:space="0" w:color="auto"/>
                                <w:bottom w:val="none" w:sz="0" w:space="0" w:color="auto"/>
                                <w:right w:val="none" w:sz="0" w:space="0" w:color="auto"/>
                              </w:divBdr>
                              <w:divsChild>
                                <w:div w:id="1885018874">
                                  <w:marLeft w:val="-300"/>
                                  <w:marRight w:val="0"/>
                                  <w:marTop w:val="0"/>
                                  <w:marBottom w:val="0"/>
                                  <w:divBdr>
                                    <w:top w:val="none" w:sz="0" w:space="0" w:color="auto"/>
                                    <w:left w:val="none" w:sz="0" w:space="0" w:color="auto"/>
                                    <w:bottom w:val="none" w:sz="0" w:space="0" w:color="auto"/>
                                    <w:right w:val="none" w:sz="0" w:space="0" w:color="auto"/>
                                  </w:divBdr>
                                </w:div>
                              </w:divsChild>
                            </w:div>
                            <w:div w:id="1915703994">
                              <w:marLeft w:val="-240"/>
                              <w:marRight w:val="-120"/>
                              <w:marTop w:val="0"/>
                              <w:marBottom w:val="0"/>
                              <w:divBdr>
                                <w:top w:val="none" w:sz="0" w:space="0" w:color="auto"/>
                                <w:left w:val="none" w:sz="0" w:space="0" w:color="auto"/>
                                <w:bottom w:val="none" w:sz="0" w:space="0" w:color="auto"/>
                                <w:right w:val="none" w:sz="0" w:space="0" w:color="auto"/>
                              </w:divBdr>
                              <w:divsChild>
                                <w:div w:id="1313757170">
                                  <w:marLeft w:val="0"/>
                                  <w:marRight w:val="0"/>
                                  <w:marTop w:val="0"/>
                                  <w:marBottom w:val="60"/>
                                  <w:divBdr>
                                    <w:top w:val="none" w:sz="0" w:space="0" w:color="auto"/>
                                    <w:left w:val="none" w:sz="0" w:space="0" w:color="auto"/>
                                    <w:bottom w:val="none" w:sz="0" w:space="0" w:color="auto"/>
                                    <w:right w:val="none" w:sz="0" w:space="0" w:color="auto"/>
                                  </w:divBdr>
                                  <w:divsChild>
                                    <w:div w:id="1218512091">
                                      <w:marLeft w:val="0"/>
                                      <w:marRight w:val="0"/>
                                      <w:marTop w:val="0"/>
                                      <w:marBottom w:val="0"/>
                                      <w:divBdr>
                                        <w:top w:val="none" w:sz="0" w:space="0" w:color="auto"/>
                                        <w:left w:val="none" w:sz="0" w:space="0" w:color="auto"/>
                                        <w:bottom w:val="none" w:sz="0" w:space="0" w:color="auto"/>
                                        <w:right w:val="none" w:sz="0" w:space="0" w:color="auto"/>
                                      </w:divBdr>
                                      <w:divsChild>
                                        <w:div w:id="309289559">
                                          <w:marLeft w:val="0"/>
                                          <w:marRight w:val="0"/>
                                          <w:marTop w:val="0"/>
                                          <w:marBottom w:val="0"/>
                                          <w:divBdr>
                                            <w:top w:val="none" w:sz="0" w:space="0" w:color="auto"/>
                                            <w:left w:val="none" w:sz="0" w:space="0" w:color="auto"/>
                                            <w:bottom w:val="none" w:sz="0" w:space="0" w:color="auto"/>
                                            <w:right w:val="none" w:sz="0" w:space="0" w:color="auto"/>
                                          </w:divBdr>
                                          <w:divsChild>
                                            <w:div w:id="1379479215">
                                              <w:marLeft w:val="0"/>
                                              <w:marRight w:val="0"/>
                                              <w:marTop w:val="0"/>
                                              <w:marBottom w:val="0"/>
                                              <w:divBdr>
                                                <w:top w:val="none" w:sz="0" w:space="0" w:color="auto"/>
                                                <w:left w:val="none" w:sz="0" w:space="0" w:color="auto"/>
                                                <w:bottom w:val="none" w:sz="0" w:space="0" w:color="auto"/>
                                                <w:right w:val="none" w:sz="0" w:space="0" w:color="auto"/>
                                              </w:divBdr>
                                              <w:divsChild>
                                                <w:div w:id="19005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48108">
          <w:marLeft w:val="0"/>
          <w:marRight w:val="0"/>
          <w:marTop w:val="0"/>
          <w:marBottom w:val="0"/>
          <w:divBdr>
            <w:top w:val="none" w:sz="0" w:space="0" w:color="auto"/>
            <w:left w:val="none" w:sz="0" w:space="0" w:color="auto"/>
            <w:bottom w:val="none" w:sz="0" w:space="0" w:color="auto"/>
            <w:right w:val="none" w:sz="0" w:space="0" w:color="auto"/>
          </w:divBdr>
          <w:divsChild>
            <w:div w:id="2069915996">
              <w:marLeft w:val="0"/>
              <w:marRight w:val="0"/>
              <w:marTop w:val="0"/>
              <w:marBottom w:val="0"/>
              <w:divBdr>
                <w:top w:val="none" w:sz="0" w:space="0" w:color="auto"/>
                <w:left w:val="none" w:sz="0" w:space="0" w:color="auto"/>
                <w:bottom w:val="none" w:sz="0" w:space="0" w:color="auto"/>
                <w:right w:val="none" w:sz="0" w:space="0" w:color="auto"/>
              </w:divBdr>
              <w:divsChild>
                <w:div w:id="41371746">
                  <w:marLeft w:val="0"/>
                  <w:marRight w:val="0"/>
                  <w:marTop w:val="0"/>
                  <w:marBottom w:val="0"/>
                  <w:divBdr>
                    <w:top w:val="none" w:sz="0" w:space="0" w:color="auto"/>
                    <w:left w:val="none" w:sz="0" w:space="0" w:color="auto"/>
                    <w:bottom w:val="none" w:sz="0" w:space="0" w:color="auto"/>
                    <w:right w:val="none" w:sz="0" w:space="0" w:color="auto"/>
                  </w:divBdr>
                  <w:divsChild>
                    <w:div w:id="1882084561">
                      <w:marLeft w:val="0"/>
                      <w:marRight w:val="0"/>
                      <w:marTop w:val="0"/>
                      <w:marBottom w:val="0"/>
                      <w:divBdr>
                        <w:top w:val="none" w:sz="0" w:space="0" w:color="auto"/>
                        <w:left w:val="none" w:sz="0" w:space="0" w:color="auto"/>
                        <w:bottom w:val="none" w:sz="0" w:space="0" w:color="auto"/>
                        <w:right w:val="none" w:sz="0" w:space="0" w:color="auto"/>
                      </w:divBdr>
                      <w:divsChild>
                        <w:div w:id="44724298">
                          <w:marLeft w:val="0"/>
                          <w:marRight w:val="0"/>
                          <w:marTop w:val="0"/>
                          <w:marBottom w:val="0"/>
                          <w:divBdr>
                            <w:top w:val="none" w:sz="0" w:space="0" w:color="auto"/>
                            <w:left w:val="none" w:sz="0" w:space="0" w:color="auto"/>
                            <w:bottom w:val="none" w:sz="0" w:space="0" w:color="auto"/>
                            <w:right w:val="none" w:sz="0" w:space="0" w:color="auto"/>
                          </w:divBdr>
                          <w:divsChild>
                            <w:div w:id="2042781795">
                              <w:marLeft w:val="0"/>
                              <w:marRight w:val="120"/>
                              <w:marTop w:val="0"/>
                              <w:marBottom w:val="0"/>
                              <w:divBdr>
                                <w:top w:val="none" w:sz="0" w:space="0" w:color="auto"/>
                                <w:left w:val="none" w:sz="0" w:space="0" w:color="auto"/>
                                <w:bottom w:val="none" w:sz="0" w:space="0" w:color="auto"/>
                                <w:right w:val="none" w:sz="0" w:space="0" w:color="auto"/>
                              </w:divBdr>
                              <w:divsChild>
                                <w:div w:id="1238904348">
                                  <w:marLeft w:val="-300"/>
                                  <w:marRight w:val="0"/>
                                  <w:marTop w:val="0"/>
                                  <w:marBottom w:val="0"/>
                                  <w:divBdr>
                                    <w:top w:val="none" w:sz="0" w:space="0" w:color="auto"/>
                                    <w:left w:val="none" w:sz="0" w:space="0" w:color="auto"/>
                                    <w:bottom w:val="none" w:sz="0" w:space="0" w:color="auto"/>
                                    <w:right w:val="none" w:sz="0" w:space="0" w:color="auto"/>
                                  </w:divBdr>
                                </w:div>
                              </w:divsChild>
                            </w:div>
                            <w:div w:id="1321498212">
                              <w:marLeft w:val="-240"/>
                              <w:marRight w:val="-120"/>
                              <w:marTop w:val="0"/>
                              <w:marBottom w:val="0"/>
                              <w:divBdr>
                                <w:top w:val="none" w:sz="0" w:space="0" w:color="auto"/>
                                <w:left w:val="none" w:sz="0" w:space="0" w:color="auto"/>
                                <w:bottom w:val="none" w:sz="0" w:space="0" w:color="auto"/>
                                <w:right w:val="none" w:sz="0" w:space="0" w:color="auto"/>
                              </w:divBdr>
                              <w:divsChild>
                                <w:div w:id="647325665">
                                  <w:marLeft w:val="0"/>
                                  <w:marRight w:val="0"/>
                                  <w:marTop w:val="0"/>
                                  <w:marBottom w:val="60"/>
                                  <w:divBdr>
                                    <w:top w:val="none" w:sz="0" w:space="0" w:color="auto"/>
                                    <w:left w:val="none" w:sz="0" w:space="0" w:color="auto"/>
                                    <w:bottom w:val="none" w:sz="0" w:space="0" w:color="auto"/>
                                    <w:right w:val="none" w:sz="0" w:space="0" w:color="auto"/>
                                  </w:divBdr>
                                  <w:divsChild>
                                    <w:div w:id="485785103">
                                      <w:marLeft w:val="0"/>
                                      <w:marRight w:val="0"/>
                                      <w:marTop w:val="0"/>
                                      <w:marBottom w:val="0"/>
                                      <w:divBdr>
                                        <w:top w:val="none" w:sz="0" w:space="0" w:color="auto"/>
                                        <w:left w:val="none" w:sz="0" w:space="0" w:color="auto"/>
                                        <w:bottom w:val="none" w:sz="0" w:space="0" w:color="auto"/>
                                        <w:right w:val="none" w:sz="0" w:space="0" w:color="auto"/>
                                      </w:divBdr>
                                      <w:divsChild>
                                        <w:div w:id="1454865327">
                                          <w:marLeft w:val="0"/>
                                          <w:marRight w:val="0"/>
                                          <w:marTop w:val="0"/>
                                          <w:marBottom w:val="0"/>
                                          <w:divBdr>
                                            <w:top w:val="none" w:sz="0" w:space="0" w:color="auto"/>
                                            <w:left w:val="none" w:sz="0" w:space="0" w:color="auto"/>
                                            <w:bottom w:val="none" w:sz="0" w:space="0" w:color="auto"/>
                                            <w:right w:val="none" w:sz="0" w:space="0" w:color="auto"/>
                                          </w:divBdr>
                                          <w:divsChild>
                                            <w:div w:id="1450509655">
                                              <w:marLeft w:val="0"/>
                                              <w:marRight w:val="0"/>
                                              <w:marTop w:val="0"/>
                                              <w:marBottom w:val="0"/>
                                              <w:divBdr>
                                                <w:top w:val="none" w:sz="0" w:space="0" w:color="auto"/>
                                                <w:left w:val="none" w:sz="0" w:space="0" w:color="auto"/>
                                                <w:bottom w:val="none" w:sz="0" w:space="0" w:color="auto"/>
                                                <w:right w:val="none" w:sz="0" w:space="0" w:color="auto"/>
                                              </w:divBdr>
                                              <w:divsChild>
                                                <w:div w:id="16271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533385">
      <w:bodyDiv w:val="1"/>
      <w:marLeft w:val="0"/>
      <w:marRight w:val="0"/>
      <w:marTop w:val="0"/>
      <w:marBottom w:val="0"/>
      <w:divBdr>
        <w:top w:val="none" w:sz="0" w:space="0" w:color="auto"/>
        <w:left w:val="none" w:sz="0" w:space="0" w:color="auto"/>
        <w:bottom w:val="none" w:sz="0" w:space="0" w:color="auto"/>
        <w:right w:val="none" w:sz="0" w:space="0" w:color="auto"/>
      </w:divBdr>
      <w:divsChild>
        <w:div w:id="1650358704">
          <w:marLeft w:val="0"/>
          <w:marRight w:val="0"/>
          <w:marTop w:val="0"/>
          <w:marBottom w:val="0"/>
          <w:divBdr>
            <w:top w:val="none" w:sz="0" w:space="0" w:color="auto"/>
            <w:left w:val="none" w:sz="0" w:space="0" w:color="auto"/>
            <w:bottom w:val="none" w:sz="0" w:space="0" w:color="auto"/>
            <w:right w:val="none" w:sz="0" w:space="0" w:color="auto"/>
          </w:divBdr>
        </w:div>
        <w:div w:id="134489247">
          <w:marLeft w:val="0"/>
          <w:marRight w:val="0"/>
          <w:marTop w:val="0"/>
          <w:marBottom w:val="0"/>
          <w:divBdr>
            <w:top w:val="none" w:sz="0" w:space="0" w:color="auto"/>
            <w:left w:val="none" w:sz="0" w:space="0" w:color="auto"/>
            <w:bottom w:val="none" w:sz="0" w:space="0" w:color="auto"/>
            <w:right w:val="none" w:sz="0" w:space="0" w:color="auto"/>
          </w:divBdr>
        </w:div>
        <w:div w:id="63572153">
          <w:marLeft w:val="0"/>
          <w:marRight w:val="0"/>
          <w:marTop w:val="0"/>
          <w:marBottom w:val="0"/>
          <w:divBdr>
            <w:top w:val="none" w:sz="0" w:space="0" w:color="auto"/>
            <w:left w:val="none" w:sz="0" w:space="0" w:color="auto"/>
            <w:bottom w:val="none" w:sz="0" w:space="0" w:color="auto"/>
            <w:right w:val="none" w:sz="0" w:space="0" w:color="auto"/>
          </w:divBdr>
        </w:div>
        <w:div w:id="664238981">
          <w:marLeft w:val="0"/>
          <w:marRight w:val="0"/>
          <w:marTop w:val="0"/>
          <w:marBottom w:val="0"/>
          <w:divBdr>
            <w:top w:val="none" w:sz="0" w:space="0" w:color="auto"/>
            <w:left w:val="none" w:sz="0" w:space="0" w:color="auto"/>
            <w:bottom w:val="none" w:sz="0" w:space="0" w:color="auto"/>
            <w:right w:val="none" w:sz="0" w:space="0" w:color="auto"/>
          </w:divBdr>
        </w:div>
      </w:divsChild>
    </w:div>
    <w:div w:id="1491559118">
      <w:bodyDiv w:val="1"/>
      <w:marLeft w:val="0"/>
      <w:marRight w:val="0"/>
      <w:marTop w:val="0"/>
      <w:marBottom w:val="0"/>
      <w:divBdr>
        <w:top w:val="none" w:sz="0" w:space="0" w:color="auto"/>
        <w:left w:val="none" w:sz="0" w:space="0" w:color="auto"/>
        <w:bottom w:val="none" w:sz="0" w:space="0" w:color="auto"/>
        <w:right w:val="none" w:sz="0" w:space="0" w:color="auto"/>
      </w:divBdr>
      <w:divsChild>
        <w:div w:id="1823111984">
          <w:marLeft w:val="0"/>
          <w:marRight w:val="0"/>
          <w:marTop w:val="0"/>
          <w:marBottom w:val="0"/>
          <w:divBdr>
            <w:top w:val="none" w:sz="0" w:space="0" w:color="auto"/>
            <w:left w:val="none" w:sz="0" w:space="0" w:color="auto"/>
            <w:bottom w:val="none" w:sz="0" w:space="0" w:color="auto"/>
            <w:right w:val="none" w:sz="0" w:space="0" w:color="auto"/>
          </w:divBdr>
        </w:div>
        <w:div w:id="480274795">
          <w:marLeft w:val="0"/>
          <w:marRight w:val="0"/>
          <w:marTop w:val="0"/>
          <w:marBottom w:val="0"/>
          <w:divBdr>
            <w:top w:val="none" w:sz="0" w:space="0" w:color="auto"/>
            <w:left w:val="none" w:sz="0" w:space="0" w:color="auto"/>
            <w:bottom w:val="none" w:sz="0" w:space="0" w:color="auto"/>
            <w:right w:val="none" w:sz="0" w:space="0" w:color="auto"/>
          </w:divBdr>
        </w:div>
        <w:div w:id="1181160986">
          <w:marLeft w:val="0"/>
          <w:marRight w:val="0"/>
          <w:marTop w:val="0"/>
          <w:marBottom w:val="0"/>
          <w:divBdr>
            <w:top w:val="none" w:sz="0" w:space="0" w:color="auto"/>
            <w:left w:val="none" w:sz="0" w:space="0" w:color="auto"/>
            <w:bottom w:val="none" w:sz="0" w:space="0" w:color="auto"/>
            <w:right w:val="none" w:sz="0" w:space="0" w:color="auto"/>
          </w:divBdr>
        </w:div>
        <w:div w:id="1750034479">
          <w:marLeft w:val="0"/>
          <w:marRight w:val="0"/>
          <w:marTop w:val="0"/>
          <w:marBottom w:val="0"/>
          <w:divBdr>
            <w:top w:val="none" w:sz="0" w:space="0" w:color="auto"/>
            <w:left w:val="none" w:sz="0" w:space="0" w:color="auto"/>
            <w:bottom w:val="none" w:sz="0" w:space="0" w:color="auto"/>
            <w:right w:val="none" w:sz="0" w:space="0" w:color="auto"/>
          </w:divBdr>
        </w:div>
        <w:div w:id="216288003">
          <w:marLeft w:val="0"/>
          <w:marRight w:val="0"/>
          <w:marTop w:val="0"/>
          <w:marBottom w:val="0"/>
          <w:divBdr>
            <w:top w:val="none" w:sz="0" w:space="0" w:color="auto"/>
            <w:left w:val="none" w:sz="0" w:space="0" w:color="auto"/>
            <w:bottom w:val="none" w:sz="0" w:space="0" w:color="auto"/>
            <w:right w:val="none" w:sz="0" w:space="0" w:color="auto"/>
          </w:divBdr>
        </w:div>
        <w:div w:id="1421679006">
          <w:marLeft w:val="0"/>
          <w:marRight w:val="0"/>
          <w:marTop w:val="0"/>
          <w:marBottom w:val="0"/>
          <w:divBdr>
            <w:top w:val="none" w:sz="0" w:space="0" w:color="auto"/>
            <w:left w:val="none" w:sz="0" w:space="0" w:color="auto"/>
            <w:bottom w:val="none" w:sz="0" w:space="0" w:color="auto"/>
            <w:right w:val="none" w:sz="0" w:space="0" w:color="auto"/>
          </w:divBdr>
        </w:div>
      </w:divsChild>
    </w:div>
    <w:div w:id="1860503660">
      <w:bodyDiv w:val="1"/>
      <w:marLeft w:val="0"/>
      <w:marRight w:val="0"/>
      <w:marTop w:val="0"/>
      <w:marBottom w:val="0"/>
      <w:divBdr>
        <w:top w:val="none" w:sz="0" w:space="0" w:color="auto"/>
        <w:left w:val="none" w:sz="0" w:space="0" w:color="auto"/>
        <w:bottom w:val="none" w:sz="0" w:space="0" w:color="auto"/>
        <w:right w:val="none" w:sz="0" w:space="0" w:color="auto"/>
      </w:divBdr>
      <w:divsChild>
        <w:div w:id="1708677473">
          <w:marLeft w:val="0"/>
          <w:marRight w:val="0"/>
          <w:marTop w:val="0"/>
          <w:marBottom w:val="0"/>
          <w:divBdr>
            <w:top w:val="none" w:sz="0" w:space="0" w:color="auto"/>
            <w:left w:val="none" w:sz="0" w:space="0" w:color="auto"/>
            <w:bottom w:val="none" w:sz="0" w:space="0" w:color="auto"/>
            <w:right w:val="none" w:sz="0" w:space="0" w:color="auto"/>
          </w:divBdr>
        </w:div>
        <w:div w:id="311059442">
          <w:marLeft w:val="0"/>
          <w:marRight w:val="0"/>
          <w:marTop w:val="0"/>
          <w:marBottom w:val="0"/>
          <w:divBdr>
            <w:top w:val="none" w:sz="0" w:space="0" w:color="auto"/>
            <w:left w:val="none" w:sz="0" w:space="0" w:color="auto"/>
            <w:bottom w:val="none" w:sz="0" w:space="0" w:color="auto"/>
            <w:right w:val="none" w:sz="0" w:space="0" w:color="auto"/>
          </w:divBdr>
        </w:div>
      </w:divsChild>
    </w:div>
    <w:div w:id="2111389478">
      <w:bodyDiv w:val="1"/>
      <w:marLeft w:val="0"/>
      <w:marRight w:val="0"/>
      <w:marTop w:val="0"/>
      <w:marBottom w:val="0"/>
      <w:divBdr>
        <w:top w:val="none" w:sz="0" w:space="0" w:color="auto"/>
        <w:left w:val="none" w:sz="0" w:space="0" w:color="auto"/>
        <w:bottom w:val="none" w:sz="0" w:space="0" w:color="auto"/>
        <w:right w:val="none" w:sz="0" w:space="0" w:color="auto"/>
      </w:divBdr>
      <w:divsChild>
        <w:div w:id="432937975">
          <w:marLeft w:val="0"/>
          <w:marRight w:val="0"/>
          <w:marTop w:val="0"/>
          <w:marBottom w:val="0"/>
          <w:divBdr>
            <w:top w:val="none" w:sz="0" w:space="0" w:color="auto"/>
            <w:left w:val="none" w:sz="0" w:space="0" w:color="auto"/>
            <w:bottom w:val="none" w:sz="0" w:space="0" w:color="auto"/>
            <w:right w:val="none" w:sz="0" w:space="0" w:color="auto"/>
          </w:divBdr>
        </w:div>
        <w:div w:id="1592276539">
          <w:marLeft w:val="0"/>
          <w:marRight w:val="0"/>
          <w:marTop w:val="0"/>
          <w:marBottom w:val="0"/>
          <w:divBdr>
            <w:top w:val="none" w:sz="0" w:space="0" w:color="auto"/>
            <w:left w:val="none" w:sz="0" w:space="0" w:color="auto"/>
            <w:bottom w:val="none" w:sz="0" w:space="0" w:color="auto"/>
            <w:right w:val="none" w:sz="0" w:space="0" w:color="auto"/>
          </w:divBdr>
        </w:div>
        <w:div w:id="117647530">
          <w:marLeft w:val="0"/>
          <w:marRight w:val="0"/>
          <w:marTop w:val="0"/>
          <w:marBottom w:val="0"/>
          <w:divBdr>
            <w:top w:val="none" w:sz="0" w:space="0" w:color="auto"/>
            <w:left w:val="none" w:sz="0" w:space="0" w:color="auto"/>
            <w:bottom w:val="none" w:sz="0" w:space="0" w:color="auto"/>
            <w:right w:val="none" w:sz="0" w:space="0" w:color="auto"/>
          </w:divBdr>
        </w:div>
        <w:div w:id="453136933">
          <w:marLeft w:val="0"/>
          <w:marRight w:val="0"/>
          <w:marTop w:val="0"/>
          <w:marBottom w:val="0"/>
          <w:divBdr>
            <w:top w:val="none" w:sz="0" w:space="0" w:color="auto"/>
            <w:left w:val="none" w:sz="0" w:space="0" w:color="auto"/>
            <w:bottom w:val="none" w:sz="0" w:space="0" w:color="auto"/>
            <w:right w:val="none" w:sz="0" w:space="0" w:color="auto"/>
          </w:divBdr>
        </w:div>
        <w:div w:id="2090229684">
          <w:marLeft w:val="0"/>
          <w:marRight w:val="0"/>
          <w:marTop w:val="0"/>
          <w:marBottom w:val="0"/>
          <w:divBdr>
            <w:top w:val="none" w:sz="0" w:space="0" w:color="auto"/>
            <w:left w:val="none" w:sz="0" w:space="0" w:color="auto"/>
            <w:bottom w:val="none" w:sz="0" w:space="0" w:color="auto"/>
            <w:right w:val="none" w:sz="0" w:space="0" w:color="auto"/>
          </w:divBdr>
        </w:div>
        <w:div w:id="479998214">
          <w:marLeft w:val="0"/>
          <w:marRight w:val="0"/>
          <w:marTop w:val="0"/>
          <w:marBottom w:val="0"/>
          <w:divBdr>
            <w:top w:val="none" w:sz="0" w:space="0" w:color="auto"/>
            <w:left w:val="none" w:sz="0" w:space="0" w:color="auto"/>
            <w:bottom w:val="none" w:sz="0" w:space="0" w:color="auto"/>
            <w:right w:val="none" w:sz="0" w:space="0" w:color="auto"/>
          </w:divBdr>
        </w:div>
        <w:div w:id="1442871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po.jax.org/app/download/annotation" TargetMode="External"/><Relationship Id="rId18" Type="http://schemas.openxmlformats.org/officeDocument/2006/relationships/hyperlink" Target="https://github.com/Aniruddha-Tapas/Predicting-Diseases-From-Symptoms" TargetMode="External"/><Relationship Id="rId26" Type="http://schemas.openxmlformats.org/officeDocument/2006/relationships/hyperlink" Target="https://archive.ics.uci.edu/ml/datasets/Statlog+%28Heart%29"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aggle.com/moradnejad/nhanes-questionnaires-datasets-20172018-csv"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kaggle.com/itachi9604/disease-symptom-description-dataset" TargetMode="External"/><Relationship Id="rId17" Type="http://schemas.openxmlformats.org/officeDocument/2006/relationships/hyperlink" Target="https://www.kaggle.com/plarmuseau/symptom-disease-recommender" TargetMode="External"/><Relationship Id="rId25" Type="http://schemas.openxmlformats.org/officeDocument/2006/relationships/hyperlink" Target="http://ecg.mit.edu/time-series/" TargetMode="External"/><Relationship Id="rId33" Type="http://schemas.openxmlformats.org/officeDocument/2006/relationships/image" Target="media/image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aggle.com/plarmuseau/primer" TargetMode="External"/><Relationship Id="rId20" Type="http://schemas.openxmlformats.org/officeDocument/2006/relationships/hyperlink" Target="https://www.malacards.org/" TargetMode="External"/><Relationship Id="rId29" Type="http://schemas.openxmlformats.org/officeDocument/2006/relationships/hyperlink" Target="https://ada.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alca/medical-datasets" TargetMode="External"/><Relationship Id="rId24" Type="http://schemas.openxmlformats.org/officeDocument/2006/relationships/hyperlink" Target="https://www.kaggle.com/priya1207/diseases-dataset" TargetMode="External"/><Relationship Id="rId32" Type="http://schemas.openxmlformats.org/officeDocument/2006/relationships/image" Target="media/image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kaggle.com/plarmuseau/sdsort/home" TargetMode="External"/><Relationship Id="rId23" Type="http://schemas.openxmlformats.org/officeDocument/2006/relationships/hyperlink" Target="https://www.kaggle.com/mansoordaku/ckdisease" TargetMode="External"/><Relationship Id="rId28" Type="http://schemas.openxmlformats.org/officeDocument/2006/relationships/hyperlink" Target="http://47.93.42.104/544" TargetMode="External"/><Relationship Id="rId36" Type="http://schemas.openxmlformats.org/officeDocument/2006/relationships/image" Target="media/image8.png"/><Relationship Id="rId10" Type="http://schemas.openxmlformats.org/officeDocument/2006/relationships/package" Target="embeddings/Microsoft_Excel_Worksheet.xlsx"/><Relationship Id="rId19" Type="http://schemas.openxmlformats.org/officeDocument/2006/relationships/hyperlink" Target="https://themanifest.com/mobile-apps/how-develop-healthcare-app"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leanderme/sytora" TargetMode="External"/><Relationship Id="rId22" Type="http://schemas.openxmlformats.org/officeDocument/2006/relationships/hyperlink" Target="https://www.kaggle.com/johnsmith88/heart-disease-dataset" TargetMode="External"/><Relationship Id="rId27" Type="http://schemas.openxmlformats.org/officeDocument/2006/relationships/hyperlink" Target="https://physionet.org/data/" TargetMode="External"/><Relationship Id="rId30" Type="http://schemas.openxmlformats.org/officeDocument/2006/relationships/hyperlink" Target="https://github.com/GroupProjectSem3/synthea" TargetMode="External"/><Relationship Id="rId35"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adalca/medical-datasets" TargetMode="External"/><Relationship Id="rId3" Type="http://schemas.openxmlformats.org/officeDocument/2006/relationships/hyperlink" Target="https://www.nhs.uk/using-the-nhs/about-the-nhs/your-health-records/" TargetMode="External"/><Relationship Id="rId7" Type="http://schemas.openxmlformats.org/officeDocument/2006/relationships/hyperlink" Target="https://www.kaggle.com/mansoordaku/ckdisease" TargetMode="External"/><Relationship Id="rId2" Type="http://schemas.openxmlformats.org/officeDocument/2006/relationships/hyperlink" Target="https://www.nhs.uk/" TargetMode="External"/><Relationship Id="rId1" Type="http://schemas.openxmlformats.org/officeDocument/2006/relationships/hyperlink" Target="https://www.hse.ie/eng/" TargetMode="External"/><Relationship Id="rId6" Type="http://schemas.openxmlformats.org/officeDocument/2006/relationships/hyperlink" Target="https://www.kaggle.com/johnsmith88/heart-disease-dataset" TargetMode="External"/><Relationship Id="rId5" Type="http://schemas.openxmlformats.org/officeDocument/2006/relationships/hyperlink" Target="https://www.kaggle.com/moradnejad/nhanes-questionnaires-datasets-20172018-csv" TargetMode="External"/><Relationship Id="rId4" Type="http://schemas.openxmlformats.org/officeDocument/2006/relationships/hyperlink" Target="https://www.kaggle.com/priya1207/diseases-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FAD386D36C457A99F6C371356E34A5"/>
        <w:category>
          <w:name w:val="General"/>
          <w:gallery w:val="placeholder"/>
        </w:category>
        <w:types>
          <w:type w:val="bbPlcHdr"/>
        </w:types>
        <w:behaviors>
          <w:behavior w:val="content"/>
        </w:behaviors>
        <w:guid w:val="{A9ED7122-CB09-4F65-8FC1-7D1E553AE16B}"/>
      </w:docPartPr>
      <w:docPartBody>
        <w:p w:rsidR="00CB1D07" w:rsidRDefault="00132471">
          <w:pPr>
            <w:pStyle w:val="4CFAD386D36C457A99F6C371356E34A5"/>
          </w:pPr>
          <w:r>
            <w:t>Your Company</w:t>
          </w:r>
        </w:p>
      </w:docPartBody>
    </w:docPart>
    <w:docPart>
      <w:docPartPr>
        <w:name w:val="00DEC08C5F8440EC972791259E5979CF"/>
        <w:category>
          <w:name w:val="General"/>
          <w:gallery w:val="placeholder"/>
        </w:category>
        <w:types>
          <w:type w:val="bbPlcHdr"/>
        </w:types>
        <w:behaviors>
          <w:behavior w:val="content"/>
        </w:behaviors>
        <w:guid w:val="{91458855-F6B0-4160-B2DD-5132640313CB}"/>
      </w:docPartPr>
      <w:docPartBody>
        <w:p w:rsidR="00CB1D07" w:rsidRDefault="00132471">
          <w:pPr>
            <w:pStyle w:val="00DEC08C5F8440EC972791259E5979CF"/>
          </w:pPr>
          <w:r>
            <w:t>The Objective</w:t>
          </w:r>
        </w:p>
      </w:docPartBody>
    </w:docPart>
    <w:docPart>
      <w:docPartPr>
        <w:name w:val="5A58D152A4D44132AF7D9FAB53B6F30D"/>
        <w:category>
          <w:name w:val="General"/>
          <w:gallery w:val="placeholder"/>
        </w:category>
        <w:types>
          <w:type w:val="bbPlcHdr"/>
        </w:types>
        <w:behaviors>
          <w:behavior w:val="content"/>
        </w:behaviors>
        <w:guid w:val="{B8760C96-E293-4F73-A9FD-5D84DEE07253}"/>
      </w:docPartPr>
      <w:docPartBody>
        <w:p w:rsidR="00CB1D07" w:rsidRDefault="00132471">
          <w:pPr>
            <w:pStyle w:val="5A58D152A4D44132AF7D9FAB53B6F30D"/>
          </w:pPr>
          <w:r>
            <w:t>The Opportunity</w:t>
          </w:r>
        </w:p>
      </w:docPartBody>
    </w:docPart>
    <w:docPart>
      <w:docPartPr>
        <w:name w:val="8BFC57FE5AA14AEC8E0CCED2AE2A8944"/>
        <w:category>
          <w:name w:val="General"/>
          <w:gallery w:val="placeholder"/>
        </w:category>
        <w:types>
          <w:type w:val="bbPlcHdr"/>
        </w:types>
        <w:behaviors>
          <w:behavior w:val="content"/>
        </w:behaviors>
        <w:guid w:val="{D7805FFC-0F6A-4A93-814B-450A219E4425}"/>
      </w:docPartPr>
      <w:docPartBody>
        <w:p w:rsidR="00CB1D07" w:rsidRDefault="00132471">
          <w:pPr>
            <w:pStyle w:val="8BFC57FE5AA14AEC8E0CCED2AE2A8944"/>
          </w:pPr>
          <w:r>
            <w:t>Technical/Project Approach</w:t>
          </w:r>
        </w:p>
      </w:docPartBody>
    </w:docPart>
    <w:docPart>
      <w:docPartPr>
        <w:name w:val="93857307C2904A33A2FC418E333F358E"/>
        <w:category>
          <w:name w:val="General"/>
          <w:gallery w:val="placeholder"/>
        </w:category>
        <w:types>
          <w:type w:val="bbPlcHdr"/>
        </w:types>
        <w:behaviors>
          <w:behavior w:val="content"/>
        </w:behaviors>
        <w:guid w:val="{C5EFF4B7-8268-4F83-8FFA-665774DD2686}"/>
      </w:docPartPr>
      <w:docPartBody>
        <w:p w:rsidR="00CB1D07" w:rsidRDefault="00132471">
          <w:pPr>
            <w:pStyle w:val="93857307C2904A33A2FC418E333F358E"/>
          </w:pPr>
          <w:r>
            <w:t>Project Deliverables</w:t>
          </w:r>
        </w:p>
      </w:docPartBody>
    </w:docPart>
    <w:docPart>
      <w:docPartPr>
        <w:name w:val="AFDBE6BBA5F047A788B968B8FDDDB892"/>
        <w:category>
          <w:name w:val="General"/>
          <w:gallery w:val="placeholder"/>
        </w:category>
        <w:types>
          <w:type w:val="bbPlcHdr"/>
        </w:types>
        <w:behaviors>
          <w:behavior w:val="content"/>
        </w:behaviors>
        <w:guid w:val="{4DC6FDFE-0280-41B4-B5BD-C99690D14C2F}"/>
      </w:docPartPr>
      <w:docPartBody>
        <w:p w:rsidR="00CB1D07" w:rsidRDefault="00132471">
          <w:pPr>
            <w:pStyle w:val="AFDBE6BBA5F047A788B968B8FDDDB892"/>
          </w:pPr>
          <w:r>
            <w:t>Deliverable</w:t>
          </w:r>
        </w:p>
      </w:docPartBody>
    </w:docPart>
    <w:docPart>
      <w:docPartPr>
        <w:name w:val="0F3DF307BC0542C987DD3D0A7B6F40E5"/>
        <w:category>
          <w:name w:val="General"/>
          <w:gallery w:val="placeholder"/>
        </w:category>
        <w:types>
          <w:type w:val="bbPlcHdr"/>
        </w:types>
        <w:behaviors>
          <w:behavior w:val="content"/>
        </w:behaviors>
        <w:guid w:val="{32A5EA26-432F-4763-9FEF-5F67B182EA2D}"/>
      </w:docPartPr>
      <w:docPartBody>
        <w:p w:rsidR="00CB1D07" w:rsidRDefault="00132471">
          <w:pPr>
            <w:pStyle w:val="0F3DF307BC0542C987DD3D0A7B6F40E5"/>
          </w:pPr>
          <w:r>
            <w:t>Description</w:t>
          </w:r>
        </w:p>
      </w:docPartBody>
    </w:docPart>
    <w:docPart>
      <w:docPartPr>
        <w:name w:val="FE529153C2D74407B44D0F0557F4494E"/>
        <w:category>
          <w:name w:val="General"/>
          <w:gallery w:val="placeholder"/>
        </w:category>
        <w:types>
          <w:type w:val="bbPlcHdr"/>
        </w:types>
        <w:behaviors>
          <w:behavior w:val="content"/>
        </w:behaviors>
        <w:guid w:val="{3B1931E3-7680-4D54-8140-CF2E1660802A}"/>
      </w:docPartPr>
      <w:docPartBody>
        <w:p w:rsidR="00CB1D07" w:rsidRDefault="00132471">
          <w:pPr>
            <w:pStyle w:val="FE529153C2D74407B44D0F0557F4494E"/>
          </w:pPr>
          <w:r>
            <w:t>Timeline for Execution</w:t>
          </w:r>
        </w:p>
      </w:docPartBody>
    </w:docPart>
    <w:docPart>
      <w:docPartPr>
        <w:name w:val="436FBD9D5AC54D449A7E355DCB0D8E32"/>
        <w:category>
          <w:name w:val="General"/>
          <w:gallery w:val="placeholder"/>
        </w:category>
        <w:types>
          <w:type w:val="bbPlcHdr"/>
        </w:types>
        <w:behaviors>
          <w:behavior w:val="content"/>
        </w:behaviors>
        <w:guid w:val="{4D527692-6466-4FCC-B9C3-4FBF1E51671D}"/>
      </w:docPartPr>
      <w:docPartBody>
        <w:p w:rsidR="00331B3F" w:rsidRDefault="00CB1D07" w:rsidP="00CB1D07">
          <w:pPr>
            <w:pStyle w:val="436FBD9D5AC54D449A7E355DCB0D8E32"/>
          </w:pPr>
          <w:r>
            <w:t>Execution Strategy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2471"/>
    <w:rsid w:val="0004414E"/>
    <w:rsid w:val="00132471"/>
    <w:rsid w:val="00141375"/>
    <w:rsid w:val="00331B3F"/>
    <w:rsid w:val="0053323E"/>
    <w:rsid w:val="007153FC"/>
    <w:rsid w:val="008C28D0"/>
    <w:rsid w:val="00C73EAE"/>
    <w:rsid w:val="00CB1D07"/>
    <w:rsid w:val="00F660C5"/>
    <w:rsid w:val="00FE608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FAD386D36C457A99F6C371356E34A5">
    <w:name w:val="4CFAD386D36C457A99F6C371356E34A5"/>
    <w:rsid w:val="0004414E"/>
  </w:style>
  <w:style w:type="paragraph" w:customStyle="1" w:styleId="11F1C65F429D4E67AB6D90554BB5369D">
    <w:name w:val="11F1C65F429D4E67AB6D90554BB5369D"/>
    <w:rsid w:val="0004414E"/>
  </w:style>
  <w:style w:type="paragraph" w:customStyle="1" w:styleId="A504BD56F085440BAC42842AAD6C071B">
    <w:name w:val="A504BD56F085440BAC42842AAD6C071B"/>
    <w:rsid w:val="0004414E"/>
  </w:style>
  <w:style w:type="paragraph" w:customStyle="1" w:styleId="725908E6F1564768ADE9543694E61744">
    <w:name w:val="725908E6F1564768ADE9543694E61744"/>
    <w:rsid w:val="0004414E"/>
  </w:style>
  <w:style w:type="paragraph" w:customStyle="1" w:styleId="TipText">
    <w:name w:val="Tip Text"/>
    <w:basedOn w:val="Normal"/>
    <w:uiPriority w:val="99"/>
    <w:rsid w:val="0004414E"/>
    <w:pPr>
      <w:spacing w:line="264" w:lineRule="auto"/>
      <w:ind w:right="576"/>
    </w:pPr>
    <w:rPr>
      <w:rFonts w:eastAsiaTheme="minorHAnsi"/>
      <w:i/>
      <w:iCs/>
      <w:color w:val="595959" w:themeColor="text1" w:themeTint="A6"/>
      <w:sz w:val="16"/>
      <w:szCs w:val="16"/>
      <w:lang w:val="en-US" w:eastAsia="ja-JP"/>
    </w:rPr>
  </w:style>
  <w:style w:type="paragraph" w:customStyle="1" w:styleId="B40A3605CDEF4022B3863CF3089BADFA">
    <w:name w:val="B40A3605CDEF4022B3863CF3089BADFA"/>
    <w:rsid w:val="0004414E"/>
  </w:style>
  <w:style w:type="paragraph" w:customStyle="1" w:styleId="5EBDFFCE8C5640A3BF9B0C66D109901F">
    <w:name w:val="5EBDFFCE8C5640A3BF9B0C66D109901F"/>
    <w:rsid w:val="0004414E"/>
  </w:style>
  <w:style w:type="paragraph" w:customStyle="1" w:styleId="4AD37F8002AA4B34916874B84EF255C8">
    <w:name w:val="4AD37F8002AA4B34916874B84EF255C8"/>
    <w:rsid w:val="0004414E"/>
  </w:style>
  <w:style w:type="paragraph" w:customStyle="1" w:styleId="4DF5D80DE0B54E6C9B1C13DFC0891D63">
    <w:name w:val="4DF5D80DE0B54E6C9B1C13DFC0891D63"/>
    <w:rsid w:val="0004414E"/>
  </w:style>
  <w:style w:type="character" w:styleId="PlaceholderText">
    <w:name w:val="Placeholder Text"/>
    <w:basedOn w:val="DefaultParagraphFont"/>
    <w:uiPriority w:val="99"/>
    <w:semiHidden/>
    <w:rsid w:val="0004414E"/>
    <w:rPr>
      <w:color w:val="595959" w:themeColor="text1" w:themeTint="A6"/>
    </w:rPr>
  </w:style>
  <w:style w:type="paragraph" w:customStyle="1" w:styleId="2838F21E4C944923954A684B6DE306AF">
    <w:name w:val="2838F21E4C944923954A684B6DE306AF"/>
    <w:rsid w:val="0004414E"/>
  </w:style>
  <w:style w:type="paragraph" w:customStyle="1" w:styleId="9542BB23E4B04FFBA035892F6965BC1B">
    <w:name w:val="9542BB23E4B04FFBA035892F6965BC1B"/>
    <w:rsid w:val="0004414E"/>
  </w:style>
  <w:style w:type="paragraph" w:customStyle="1" w:styleId="3525918DB693434F9B776D791EEA4B7B">
    <w:name w:val="3525918DB693434F9B776D791EEA4B7B"/>
    <w:rsid w:val="0004414E"/>
  </w:style>
  <w:style w:type="paragraph" w:customStyle="1" w:styleId="483F3CC15B5D48388623628BA7751248">
    <w:name w:val="483F3CC15B5D48388623628BA7751248"/>
    <w:rsid w:val="0004414E"/>
  </w:style>
  <w:style w:type="paragraph" w:customStyle="1" w:styleId="A8E415B76C93435C902A0E266D0A60D9">
    <w:name w:val="A8E415B76C93435C902A0E266D0A60D9"/>
    <w:rsid w:val="0004414E"/>
  </w:style>
  <w:style w:type="paragraph" w:customStyle="1" w:styleId="00DEC08C5F8440EC972791259E5979CF">
    <w:name w:val="00DEC08C5F8440EC972791259E5979CF"/>
    <w:rsid w:val="0004414E"/>
  </w:style>
  <w:style w:type="paragraph" w:customStyle="1" w:styleId="04E38B4C9E6E4965B0411DA070078977">
    <w:name w:val="04E38B4C9E6E4965B0411DA070078977"/>
    <w:rsid w:val="0004414E"/>
  </w:style>
  <w:style w:type="paragraph" w:customStyle="1" w:styleId="7DF426B370D74EDCB9C8DB84172CB054">
    <w:name w:val="7DF426B370D74EDCB9C8DB84172CB054"/>
    <w:rsid w:val="0004414E"/>
  </w:style>
  <w:style w:type="paragraph" w:customStyle="1" w:styleId="F3EE24046D114A6BAFB0395A2FDB79E0">
    <w:name w:val="F3EE24046D114A6BAFB0395A2FDB79E0"/>
    <w:rsid w:val="0004414E"/>
  </w:style>
  <w:style w:type="paragraph" w:customStyle="1" w:styleId="E6F5C09631684AFAB29066CCF4EA5250">
    <w:name w:val="E6F5C09631684AFAB29066CCF4EA5250"/>
    <w:rsid w:val="0004414E"/>
  </w:style>
  <w:style w:type="paragraph" w:customStyle="1" w:styleId="B0765CA9AB3E47A58CF603D9D42CACA0">
    <w:name w:val="B0765CA9AB3E47A58CF603D9D42CACA0"/>
    <w:rsid w:val="0004414E"/>
  </w:style>
  <w:style w:type="paragraph" w:customStyle="1" w:styleId="FDA6D885BA504D3DA4FC35F3FE88D032">
    <w:name w:val="FDA6D885BA504D3DA4FC35F3FE88D032"/>
    <w:rsid w:val="0004414E"/>
  </w:style>
  <w:style w:type="paragraph" w:customStyle="1" w:styleId="5FF98D9DE32C442EA45A19BF72AFF123">
    <w:name w:val="5FF98D9DE32C442EA45A19BF72AFF123"/>
    <w:rsid w:val="0004414E"/>
  </w:style>
  <w:style w:type="paragraph" w:customStyle="1" w:styleId="5A58D152A4D44132AF7D9FAB53B6F30D">
    <w:name w:val="5A58D152A4D44132AF7D9FAB53B6F30D"/>
    <w:rsid w:val="0004414E"/>
  </w:style>
  <w:style w:type="paragraph" w:customStyle="1" w:styleId="730ADEA6CEAC467EB5132240E6A0F36C">
    <w:name w:val="730ADEA6CEAC467EB5132240E6A0F36C"/>
    <w:rsid w:val="0004414E"/>
  </w:style>
  <w:style w:type="paragraph" w:customStyle="1" w:styleId="98CC664C22E04B669833BF1A35B4747B">
    <w:name w:val="98CC664C22E04B669833BF1A35B4747B"/>
    <w:rsid w:val="0004414E"/>
  </w:style>
  <w:style w:type="paragraph" w:customStyle="1" w:styleId="FCEF5E1E33624ED08B2EDCD854921157">
    <w:name w:val="FCEF5E1E33624ED08B2EDCD854921157"/>
    <w:rsid w:val="0004414E"/>
  </w:style>
  <w:style w:type="paragraph" w:customStyle="1" w:styleId="18F91AEE42194032AEF0EE0C02ED09E6">
    <w:name w:val="18F91AEE42194032AEF0EE0C02ED09E6"/>
    <w:rsid w:val="0004414E"/>
  </w:style>
  <w:style w:type="paragraph" w:customStyle="1" w:styleId="A981CD8606EE4C58AF6600C68C09CE2E">
    <w:name w:val="A981CD8606EE4C58AF6600C68C09CE2E"/>
    <w:rsid w:val="0004414E"/>
  </w:style>
  <w:style w:type="paragraph" w:customStyle="1" w:styleId="5182A939DA524C619D0F7D4F27CCDE64">
    <w:name w:val="5182A939DA524C619D0F7D4F27CCDE64"/>
    <w:rsid w:val="0004414E"/>
  </w:style>
  <w:style w:type="paragraph" w:customStyle="1" w:styleId="D0FBC40118AA4366ABD04AFF8EA4C262">
    <w:name w:val="D0FBC40118AA4366ABD04AFF8EA4C262"/>
    <w:rsid w:val="0004414E"/>
  </w:style>
  <w:style w:type="paragraph" w:customStyle="1" w:styleId="D0FDA11B44AE470C8BE9278850B66171">
    <w:name w:val="D0FDA11B44AE470C8BE9278850B66171"/>
    <w:rsid w:val="0004414E"/>
  </w:style>
  <w:style w:type="paragraph" w:customStyle="1" w:styleId="8E1A4D85D0AA4E41B3A60274A019A639">
    <w:name w:val="8E1A4D85D0AA4E41B3A60274A019A639"/>
    <w:rsid w:val="0004414E"/>
  </w:style>
  <w:style w:type="paragraph" w:customStyle="1" w:styleId="0DF792A992764B6F9A7AEBF4DEE917A7">
    <w:name w:val="0DF792A992764B6F9A7AEBF4DEE917A7"/>
    <w:rsid w:val="0004414E"/>
  </w:style>
  <w:style w:type="paragraph" w:customStyle="1" w:styleId="65417087DD4C4E2E9579D7962C6DB129">
    <w:name w:val="65417087DD4C4E2E9579D7962C6DB129"/>
    <w:rsid w:val="0004414E"/>
  </w:style>
  <w:style w:type="paragraph" w:customStyle="1" w:styleId="0CDF0971F5AC44C8ADC8F0CC1BF824B5">
    <w:name w:val="0CDF0971F5AC44C8ADC8F0CC1BF824B5"/>
    <w:rsid w:val="0004414E"/>
  </w:style>
  <w:style w:type="paragraph" w:customStyle="1" w:styleId="7EC02E056D744F15B3A208C3AB1DF917">
    <w:name w:val="7EC02E056D744F15B3A208C3AB1DF917"/>
    <w:rsid w:val="0004414E"/>
  </w:style>
  <w:style w:type="paragraph" w:customStyle="1" w:styleId="F971ADB29C464563AE069044FD2E92C5">
    <w:name w:val="F971ADB29C464563AE069044FD2E92C5"/>
    <w:rsid w:val="0004414E"/>
  </w:style>
  <w:style w:type="paragraph" w:customStyle="1" w:styleId="597C249D3502415FA8C7C4BBA243180E">
    <w:name w:val="597C249D3502415FA8C7C4BBA243180E"/>
    <w:rsid w:val="0004414E"/>
  </w:style>
  <w:style w:type="paragraph" w:customStyle="1" w:styleId="A3577B6001984C1195565C86E991020C">
    <w:name w:val="A3577B6001984C1195565C86E991020C"/>
    <w:rsid w:val="0004414E"/>
  </w:style>
  <w:style w:type="paragraph" w:customStyle="1" w:styleId="A1A2EF6A1A9A4D9EA72412A9A17517E4">
    <w:name w:val="A1A2EF6A1A9A4D9EA72412A9A17517E4"/>
    <w:rsid w:val="0004414E"/>
  </w:style>
  <w:style w:type="paragraph" w:customStyle="1" w:styleId="695D62254AF74E388C63397D075AB8D2">
    <w:name w:val="695D62254AF74E388C63397D075AB8D2"/>
    <w:rsid w:val="0004414E"/>
  </w:style>
  <w:style w:type="paragraph" w:customStyle="1" w:styleId="69D8CBA647CE4974A0E61080DD280541">
    <w:name w:val="69D8CBA647CE4974A0E61080DD280541"/>
    <w:rsid w:val="0004414E"/>
  </w:style>
  <w:style w:type="paragraph" w:customStyle="1" w:styleId="120A14B54B6E45B2BED0177C173E572D">
    <w:name w:val="120A14B54B6E45B2BED0177C173E572D"/>
    <w:rsid w:val="0004414E"/>
  </w:style>
  <w:style w:type="paragraph" w:customStyle="1" w:styleId="5264DA63F7484FD58E511A9895F087C9">
    <w:name w:val="5264DA63F7484FD58E511A9895F087C9"/>
    <w:rsid w:val="0004414E"/>
  </w:style>
  <w:style w:type="paragraph" w:customStyle="1" w:styleId="392FCF13F9D24075BACA59B94F8ABFF3">
    <w:name w:val="392FCF13F9D24075BACA59B94F8ABFF3"/>
    <w:rsid w:val="0004414E"/>
  </w:style>
  <w:style w:type="paragraph" w:customStyle="1" w:styleId="B562F60362724633BA0A4F8A23AD89C5">
    <w:name w:val="B562F60362724633BA0A4F8A23AD89C5"/>
    <w:rsid w:val="0004414E"/>
  </w:style>
  <w:style w:type="paragraph" w:customStyle="1" w:styleId="AB12913FA85F46E9A9F75A9A21E57EC8">
    <w:name w:val="AB12913FA85F46E9A9F75A9A21E57EC8"/>
    <w:rsid w:val="0004414E"/>
  </w:style>
  <w:style w:type="paragraph" w:customStyle="1" w:styleId="538E4B45B5904402B0C8775D4E7D9465">
    <w:name w:val="538E4B45B5904402B0C8775D4E7D9465"/>
    <w:rsid w:val="0004414E"/>
  </w:style>
  <w:style w:type="paragraph" w:customStyle="1" w:styleId="B55DA92809EA43AE9A7C1F77316D78CB">
    <w:name w:val="B55DA92809EA43AE9A7C1F77316D78CB"/>
    <w:rsid w:val="0004414E"/>
  </w:style>
  <w:style w:type="paragraph" w:customStyle="1" w:styleId="0568418301D0458E8598E683BFFAC6B9">
    <w:name w:val="0568418301D0458E8598E683BFFAC6B9"/>
    <w:rsid w:val="0004414E"/>
  </w:style>
  <w:style w:type="paragraph" w:customStyle="1" w:styleId="841FA1CA081047F5BEE2B5341A4E3CCA">
    <w:name w:val="841FA1CA081047F5BEE2B5341A4E3CCA"/>
    <w:rsid w:val="0004414E"/>
  </w:style>
  <w:style w:type="paragraph" w:customStyle="1" w:styleId="058F9D9E1D2E4DBDBF247B3001D1DC88">
    <w:name w:val="058F9D9E1D2E4DBDBF247B3001D1DC88"/>
    <w:rsid w:val="0004414E"/>
  </w:style>
  <w:style w:type="paragraph" w:customStyle="1" w:styleId="C4FDE9E8E5EE4C2DAA7DE1998A3F79E4">
    <w:name w:val="C4FDE9E8E5EE4C2DAA7DE1998A3F79E4"/>
    <w:rsid w:val="0004414E"/>
  </w:style>
  <w:style w:type="paragraph" w:customStyle="1" w:styleId="59CB2F41E54643AB8F0ECCC869C4D6E2">
    <w:name w:val="59CB2F41E54643AB8F0ECCC869C4D6E2"/>
    <w:rsid w:val="0004414E"/>
  </w:style>
  <w:style w:type="paragraph" w:customStyle="1" w:styleId="EBB4187930724A349489A6966714DBFA">
    <w:name w:val="EBB4187930724A349489A6966714DBFA"/>
    <w:rsid w:val="0004414E"/>
  </w:style>
  <w:style w:type="paragraph" w:customStyle="1" w:styleId="13147163E2FA4027A9C80BC4C74C18C5">
    <w:name w:val="13147163E2FA4027A9C80BC4C74C18C5"/>
    <w:rsid w:val="0004414E"/>
  </w:style>
  <w:style w:type="paragraph" w:customStyle="1" w:styleId="F434EF5251274A7EA053407C2E2372FF">
    <w:name w:val="F434EF5251274A7EA053407C2E2372FF"/>
    <w:rsid w:val="0004414E"/>
  </w:style>
  <w:style w:type="paragraph" w:customStyle="1" w:styleId="840BDFD77FA344D5A70C18B31D88A86B">
    <w:name w:val="840BDFD77FA344D5A70C18B31D88A86B"/>
    <w:rsid w:val="0004414E"/>
  </w:style>
  <w:style w:type="paragraph" w:customStyle="1" w:styleId="2F13CCF63CD445D0876E508041CBB82F">
    <w:name w:val="2F13CCF63CD445D0876E508041CBB82F"/>
    <w:rsid w:val="0004414E"/>
  </w:style>
  <w:style w:type="paragraph" w:customStyle="1" w:styleId="23D28FD2B7CC4B6BBB7C78DD9D96B8E5">
    <w:name w:val="23D28FD2B7CC4B6BBB7C78DD9D96B8E5"/>
    <w:rsid w:val="0004414E"/>
  </w:style>
  <w:style w:type="paragraph" w:customStyle="1" w:styleId="8BFC57FE5AA14AEC8E0CCED2AE2A8944">
    <w:name w:val="8BFC57FE5AA14AEC8E0CCED2AE2A8944"/>
    <w:rsid w:val="0004414E"/>
  </w:style>
  <w:style w:type="paragraph" w:customStyle="1" w:styleId="B7BED70DC2EF417580556D2150C23497">
    <w:name w:val="B7BED70DC2EF417580556D2150C23497"/>
    <w:rsid w:val="0004414E"/>
  </w:style>
  <w:style w:type="paragraph" w:customStyle="1" w:styleId="4E1C79F56A2E437D9DC9AF717E3D7AAE">
    <w:name w:val="4E1C79F56A2E437D9DC9AF717E3D7AAE"/>
    <w:rsid w:val="0004414E"/>
  </w:style>
  <w:style w:type="paragraph" w:customStyle="1" w:styleId="C0A3D99DCEE8483E90BDB74D00DFD30D">
    <w:name w:val="C0A3D99DCEE8483E90BDB74D00DFD30D"/>
    <w:rsid w:val="0004414E"/>
  </w:style>
  <w:style w:type="paragraph" w:customStyle="1" w:styleId="8311B7222345406EB4ED8CA85ABF021C">
    <w:name w:val="8311B7222345406EB4ED8CA85ABF021C"/>
    <w:rsid w:val="0004414E"/>
  </w:style>
  <w:style w:type="paragraph" w:customStyle="1" w:styleId="93857307C2904A33A2FC418E333F358E">
    <w:name w:val="93857307C2904A33A2FC418E333F358E"/>
    <w:rsid w:val="0004414E"/>
  </w:style>
  <w:style w:type="paragraph" w:customStyle="1" w:styleId="A65E9751B7A047DA96E862EE42F6675E">
    <w:name w:val="A65E9751B7A047DA96E862EE42F6675E"/>
    <w:rsid w:val="0004414E"/>
  </w:style>
  <w:style w:type="paragraph" w:customStyle="1" w:styleId="AFDBE6BBA5F047A788B968B8FDDDB892">
    <w:name w:val="AFDBE6BBA5F047A788B968B8FDDDB892"/>
    <w:rsid w:val="0004414E"/>
  </w:style>
  <w:style w:type="paragraph" w:customStyle="1" w:styleId="0F3DF307BC0542C987DD3D0A7B6F40E5">
    <w:name w:val="0F3DF307BC0542C987DD3D0A7B6F40E5"/>
    <w:rsid w:val="0004414E"/>
  </w:style>
  <w:style w:type="paragraph" w:customStyle="1" w:styleId="4A220D8F09D94D76A81653E31DAD9464">
    <w:name w:val="4A220D8F09D94D76A81653E31DAD9464"/>
    <w:rsid w:val="0004414E"/>
  </w:style>
  <w:style w:type="paragraph" w:customStyle="1" w:styleId="923F6BBCCBDE4EBC8151B7B5F808681B">
    <w:name w:val="923F6BBCCBDE4EBC8151B7B5F808681B"/>
    <w:rsid w:val="0004414E"/>
  </w:style>
  <w:style w:type="paragraph" w:customStyle="1" w:styleId="FE529153C2D74407B44D0F0557F4494E">
    <w:name w:val="FE529153C2D74407B44D0F0557F4494E"/>
    <w:rsid w:val="0004414E"/>
  </w:style>
  <w:style w:type="paragraph" w:customStyle="1" w:styleId="9E7D045FE1AA4BA189234363AC6A79E4">
    <w:name w:val="9E7D045FE1AA4BA189234363AC6A79E4"/>
    <w:rsid w:val="0004414E"/>
  </w:style>
  <w:style w:type="paragraph" w:customStyle="1" w:styleId="C6FC435376D84959B4BD19CACB4D01F8">
    <w:name w:val="C6FC435376D84959B4BD19CACB4D01F8"/>
    <w:rsid w:val="0004414E"/>
  </w:style>
  <w:style w:type="paragraph" w:customStyle="1" w:styleId="7D619920EC394E429126805C39D48464">
    <w:name w:val="7D619920EC394E429126805C39D48464"/>
    <w:rsid w:val="0004414E"/>
  </w:style>
  <w:style w:type="paragraph" w:customStyle="1" w:styleId="E45B61E3158A4E22B16CECFF8996D0C5">
    <w:name w:val="E45B61E3158A4E22B16CECFF8996D0C5"/>
    <w:rsid w:val="0004414E"/>
  </w:style>
  <w:style w:type="paragraph" w:customStyle="1" w:styleId="E23BD0FEF0724A228823C05FBC2C0D77">
    <w:name w:val="E23BD0FEF0724A228823C05FBC2C0D77"/>
    <w:rsid w:val="0004414E"/>
  </w:style>
  <w:style w:type="paragraph" w:customStyle="1" w:styleId="B2678B29BC284CCAADB95EBA72989035">
    <w:name w:val="B2678B29BC284CCAADB95EBA72989035"/>
    <w:rsid w:val="0004414E"/>
  </w:style>
  <w:style w:type="paragraph" w:customStyle="1" w:styleId="1026C72E89BD4A6ABEA33E2EC2C86BC1">
    <w:name w:val="1026C72E89BD4A6ABEA33E2EC2C86BC1"/>
    <w:rsid w:val="0004414E"/>
  </w:style>
  <w:style w:type="paragraph" w:customStyle="1" w:styleId="55436C80E66F4D0FBBCD9F9EB9D01572">
    <w:name w:val="55436C80E66F4D0FBBCD9F9EB9D01572"/>
    <w:rsid w:val="0004414E"/>
  </w:style>
  <w:style w:type="paragraph" w:customStyle="1" w:styleId="67FF4ECC2FFB4F768FAED738D8FB7ED0">
    <w:name w:val="67FF4ECC2FFB4F768FAED738D8FB7ED0"/>
    <w:rsid w:val="0004414E"/>
  </w:style>
  <w:style w:type="paragraph" w:customStyle="1" w:styleId="40083B2B107140879FA653F488D88E58">
    <w:name w:val="40083B2B107140879FA653F488D88E58"/>
    <w:rsid w:val="0004414E"/>
  </w:style>
  <w:style w:type="paragraph" w:customStyle="1" w:styleId="70F0A352780B40DC81E27132AB847E3F">
    <w:name w:val="70F0A352780B40DC81E27132AB847E3F"/>
    <w:rsid w:val="0004414E"/>
  </w:style>
  <w:style w:type="paragraph" w:customStyle="1" w:styleId="000E5EAB690942B2AD96D8F554B483C3">
    <w:name w:val="000E5EAB690942B2AD96D8F554B483C3"/>
    <w:rsid w:val="0004414E"/>
  </w:style>
  <w:style w:type="paragraph" w:customStyle="1" w:styleId="EEEE47F03F454A32B3EC04997C7DF6D2">
    <w:name w:val="EEEE47F03F454A32B3EC04997C7DF6D2"/>
    <w:rsid w:val="0004414E"/>
  </w:style>
  <w:style w:type="paragraph" w:customStyle="1" w:styleId="A11D22DF9D2E4D7B9B99C368B5B89019">
    <w:name w:val="A11D22DF9D2E4D7B9B99C368B5B89019"/>
    <w:rsid w:val="0004414E"/>
  </w:style>
  <w:style w:type="paragraph" w:customStyle="1" w:styleId="548A215DF2B6458993F8F612BD7E3E5C">
    <w:name w:val="548A215DF2B6458993F8F612BD7E3E5C"/>
    <w:rsid w:val="0004414E"/>
  </w:style>
  <w:style w:type="paragraph" w:customStyle="1" w:styleId="ADDA800B72834937A4ABA7243A52799F">
    <w:name w:val="ADDA800B72834937A4ABA7243A52799F"/>
    <w:rsid w:val="0004414E"/>
  </w:style>
  <w:style w:type="paragraph" w:customStyle="1" w:styleId="0546854245014B3FAD89B9A41AAC0A04">
    <w:name w:val="0546854245014B3FAD89B9A41AAC0A04"/>
    <w:rsid w:val="0004414E"/>
  </w:style>
  <w:style w:type="paragraph" w:customStyle="1" w:styleId="61A94E1EDA8846F5AA3C2618A902969A">
    <w:name w:val="61A94E1EDA8846F5AA3C2618A902969A"/>
    <w:rsid w:val="0004414E"/>
  </w:style>
  <w:style w:type="paragraph" w:customStyle="1" w:styleId="ECAC0DBF84FF419F993DE72EE69DD28C">
    <w:name w:val="ECAC0DBF84FF419F993DE72EE69DD28C"/>
    <w:rsid w:val="0004414E"/>
  </w:style>
  <w:style w:type="paragraph" w:customStyle="1" w:styleId="7B207C66E0D24FB6A401BD77264FC36A">
    <w:name w:val="7B207C66E0D24FB6A401BD77264FC36A"/>
    <w:rsid w:val="0004414E"/>
  </w:style>
  <w:style w:type="paragraph" w:customStyle="1" w:styleId="91B8DDB73A434A6CAC2331806D424032">
    <w:name w:val="91B8DDB73A434A6CAC2331806D424032"/>
    <w:rsid w:val="0004414E"/>
  </w:style>
  <w:style w:type="paragraph" w:customStyle="1" w:styleId="5B2CEDDC802340CAAF6E12CDC47FFC92">
    <w:name w:val="5B2CEDDC802340CAAF6E12CDC47FFC92"/>
    <w:rsid w:val="0004414E"/>
  </w:style>
  <w:style w:type="paragraph" w:customStyle="1" w:styleId="89092391C486451FB523AD087E5D33CD">
    <w:name w:val="89092391C486451FB523AD087E5D33CD"/>
    <w:rsid w:val="0004414E"/>
  </w:style>
  <w:style w:type="paragraph" w:customStyle="1" w:styleId="EDDA8AB2B1AC461FBA581E6D956F3440">
    <w:name w:val="EDDA8AB2B1AC461FBA581E6D956F3440"/>
    <w:rsid w:val="0004414E"/>
  </w:style>
  <w:style w:type="paragraph" w:customStyle="1" w:styleId="E8F58896D5DB43A59D4454B6F52C2D8E">
    <w:name w:val="E8F58896D5DB43A59D4454B6F52C2D8E"/>
    <w:rsid w:val="0004414E"/>
  </w:style>
  <w:style w:type="paragraph" w:customStyle="1" w:styleId="73322EBECBE148D4A8D84E447D10AB70">
    <w:name w:val="73322EBECBE148D4A8D84E447D10AB70"/>
    <w:rsid w:val="0004414E"/>
  </w:style>
  <w:style w:type="paragraph" w:customStyle="1" w:styleId="960E3D7FD7924983A4B933A29FE98061">
    <w:name w:val="960E3D7FD7924983A4B933A29FE98061"/>
    <w:rsid w:val="0004414E"/>
  </w:style>
  <w:style w:type="paragraph" w:customStyle="1" w:styleId="A9D977D517EC4045A7189A85D5A7C30A">
    <w:name w:val="A9D977D517EC4045A7189A85D5A7C30A"/>
    <w:rsid w:val="0004414E"/>
  </w:style>
  <w:style w:type="paragraph" w:customStyle="1" w:styleId="5CAB250DFAB94403ACD908338F14A1ED">
    <w:name w:val="5CAB250DFAB94403ACD908338F14A1ED"/>
    <w:rsid w:val="0004414E"/>
  </w:style>
  <w:style w:type="paragraph" w:customStyle="1" w:styleId="8BA669A90F3743C9A71F409B7894E26C">
    <w:name w:val="8BA669A90F3743C9A71F409B7894E26C"/>
    <w:rsid w:val="0004414E"/>
  </w:style>
  <w:style w:type="paragraph" w:customStyle="1" w:styleId="1D476D8E4FA34C149F6DAC6D1B6057BB">
    <w:name w:val="1D476D8E4FA34C149F6DAC6D1B6057BB"/>
    <w:rsid w:val="0004414E"/>
  </w:style>
  <w:style w:type="paragraph" w:customStyle="1" w:styleId="63A63159BFB342738EB3C225363F3BFF">
    <w:name w:val="63A63159BFB342738EB3C225363F3BFF"/>
    <w:rsid w:val="0004414E"/>
  </w:style>
  <w:style w:type="paragraph" w:customStyle="1" w:styleId="5E7229F7ABD349B2A0DD52688B934336">
    <w:name w:val="5E7229F7ABD349B2A0DD52688B934336"/>
    <w:rsid w:val="0004414E"/>
  </w:style>
  <w:style w:type="paragraph" w:customStyle="1" w:styleId="03CA289C865C4B9ABCE6AC0B520C5280">
    <w:name w:val="03CA289C865C4B9ABCE6AC0B520C5280"/>
    <w:rsid w:val="0004414E"/>
  </w:style>
  <w:style w:type="paragraph" w:customStyle="1" w:styleId="60535E82A94149FFBF1D8D8AAE8B1E2E">
    <w:name w:val="60535E82A94149FFBF1D8D8AAE8B1E2E"/>
    <w:rsid w:val="0004414E"/>
  </w:style>
  <w:style w:type="paragraph" w:customStyle="1" w:styleId="3A0FB7FF334E44BF9BF148F7AC9D91C1">
    <w:name w:val="3A0FB7FF334E44BF9BF148F7AC9D91C1"/>
    <w:rsid w:val="0004414E"/>
  </w:style>
  <w:style w:type="paragraph" w:customStyle="1" w:styleId="30A0D24B6CA04E03B47E33164C305CC2">
    <w:name w:val="30A0D24B6CA04E03B47E33164C305CC2"/>
    <w:rsid w:val="0004414E"/>
  </w:style>
  <w:style w:type="paragraph" w:customStyle="1" w:styleId="9DDF2AFDFCB64F14BC2471D64E87C024">
    <w:name w:val="9DDF2AFDFCB64F14BC2471D64E87C024"/>
    <w:rsid w:val="0004414E"/>
  </w:style>
  <w:style w:type="paragraph" w:customStyle="1" w:styleId="BBD00815A2BC4732B7B52B1C42565283">
    <w:name w:val="BBD00815A2BC4732B7B52B1C42565283"/>
    <w:rsid w:val="0004414E"/>
  </w:style>
  <w:style w:type="paragraph" w:customStyle="1" w:styleId="5EB7AF9038154BC6BA72AE38F0FEC24F">
    <w:name w:val="5EB7AF9038154BC6BA72AE38F0FEC24F"/>
    <w:rsid w:val="0004414E"/>
  </w:style>
  <w:style w:type="paragraph" w:customStyle="1" w:styleId="1A9C7B6BF55B4BCFA58A1F30B30D6358">
    <w:name w:val="1A9C7B6BF55B4BCFA58A1F30B30D6358"/>
    <w:rsid w:val="0004414E"/>
  </w:style>
  <w:style w:type="paragraph" w:customStyle="1" w:styleId="F0BD16570DAC460B8C8FDE041D1C9B9E">
    <w:name w:val="F0BD16570DAC460B8C8FDE041D1C9B9E"/>
    <w:rsid w:val="0004414E"/>
  </w:style>
  <w:style w:type="paragraph" w:customStyle="1" w:styleId="BCD6337CEF8E4A87853E57F12CD69CA5">
    <w:name w:val="BCD6337CEF8E4A87853E57F12CD69CA5"/>
    <w:rsid w:val="0004414E"/>
  </w:style>
  <w:style w:type="paragraph" w:customStyle="1" w:styleId="02FFD4F5351A4CB1931F8343AB337621">
    <w:name w:val="02FFD4F5351A4CB1931F8343AB337621"/>
    <w:rsid w:val="0004414E"/>
  </w:style>
  <w:style w:type="paragraph" w:customStyle="1" w:styleId="0066BC319710458B8342D6B0D582315D">
    <w:name w:val="0066BC319710458B8342D6B0D582315D"/>
    <w:rsid w:val="0004414E"/>
  </w:style>
  <w:style w:type="paragraph" w:customStyle="1" w:styleId="3A1905B7D7274778B034DB8F26230580">
    <w:name w:val="3A1905B7D7274778B034DB8F26230580"/>
    <w:rsid w:val="0004414E"/>
  </w:style>
  <w:style w:type="paragraph" w:customStyle="1" w:styleId="E83F6953AF9B4564B76ABB1B5F845D58">
    <w:name w:val="E83F6953AF9B4564B76ABB1B5F845D58"/>
    <w:rsid w:val="0004414E"/>
  </w:style>
  <w:style w:type="paragraph" w:customStyle="1" w:styleId="A351EF0943ED4256A6C2AC1711A9A2CC">
    <w:name w:val="A351EF0943ED4256A6C2AC1711A9A2CC"/>
    <w:rsid w:val="0004414E"/>
  </w:style>
  <w:style w:type="paragraph" w:customStyle="1" w:styleId="6BE1DA3B1FAF40828196534E16C79C21">
    <w:name w:val="6BE1DA3B1FAF40828196534E16C79C21"/>
    <w:rsid w:val="0004414E"/>
  </w:style>
  <w:style w:type="paragraph" w:customStyle="1" w:styleId="B9D75A9A0EB9456F93A07D9EFBF8FD2A">
    <w:name w:val="B9D75A9A0EB9456F93A07D9EFBF8FD2A"/>
    <w:rsid w:val="0004414E"/>
  </w:style>
  <w:style w:type="paragraph" w:customStyle="1" w:styleId="4F55E6350DC84C1C9B8A1D2C67E4210C">
    <w:name w:val="4F55E6350DC84C1C9B8A1D2C67E4210C"/>
    <w:rsid w:val="0004414E"/>
  </w:style>
  <w:style w:type="paragraph" w:customStyle="1" w:styleId="A17C446B437644758EBD9B9776F3EE98">
    <w:name w:val="A17C446B437644758EBD9B9776F3EE98"/>
    <w:rsid w:val="0004414E"/>
  </w:style>
  <w:style w:type="paragraph" w:customStyle="1" w:styleId="10D7A300D6F3452F950D6441296D0349">
    <w:name w:val="10D7A300D6F3452F950D6441296D0349"/>
    <w:rsid w:val="0004414E"/>
  </w:style>
  <w:style w:type="paragraph" w:customStyle="1" w:styleId="117C2632044147FBB643D0C8AACB0F11">
    <w:name w:val="117C2632044147FBB643D0C8AACB0F11"/>
    <w:rsid w:val="0004414E"/>
  </w:style>
  <w:style w:type="paragraph" w:customStyle="1" w:styleId="A40D8AFE0E2F421ABB8DA5847D94C7DC">
    <w:name w:val="A40D8AFE0E2F421ABB8DA5847D94C7DC"/>
    <w:rsid w:val="0004414E"/>
  </w:style>
  <w:style w:type="paragraph" w:customStyle="1" w:styleId="E2B835A066284951A2248626844ECE55">
    <w:name w:val="E2B835A066284951A2248626844ECE55"/>
    <w:rsid w:val="0004414E"/>
  </w:style>
  <w:style w:type="character" w:styleId="Strong">
    <w:name w:val="Strong"/>
    <w:basedOn w:val="DefaultParagraphFont"/>
    <w:uiPriority w:val="22"/>
    <w:unhideWhenUsed/>
    <w:qFormat/>
    <w:rsid w:val="0004414E"/>
    <w:rPr>
      <w:b/>
      <w:bCs/>
    </w:rPr>
  </w:style>
  <w:style w:type="paragraph" w:customStyle="1" w:styleId="F5D14456900A469AB99C948ECFD3FB57">
    <w:name w:val="F5D14456900A469AB99C948ECFD3FB57"/>
    <w:rsid w:val="0004414E"/>
  </w:style>
  <w:style w:type="paragraph" w:customStyle="1" w:styleId="E2423AD81FA84165B0A1DA70272F4598">
    <w:name w:val="E2423AD81FA84165B0A1DA70272F4598"/>
    <w:rsid w:val="0004414E"/>
  </w:style>
  <w:style w:type="paragraph" w:customStyle="1" w:styleId="601F5745A7364DB89A121376530FEC7D">
    <w:name w:val="601F5745A7364DB89A121376530FEC7D"/>
    <w:rsid w:val="0004414E"/>
  </w:style>
  <w:style w:type="paragraph" w:customStyle="1" w:styleId="61DABD0A4C074087B018E0286580B787">
    <w:name w:val="61DABD0A4C074087B018E0286580B787"/>
    <w:rsid w:val="0004414E"/>
  </w:style>
  <w:style w:type="paragraph" w:customStyle="1" w:styleId="9D95E120D2FD4B51889AE3CAB37CF74C">
    <w:name w:val="9D95E120D2FD4B51889AE3CAB37CF74C"/>
    <w:rsid w:val="0004414E"/>
  </w:style>
  <w:style w:type="paragraph" w:customStyle="1" w:styleId="09B227C3697F4065A89F3F5E97CF33F6">
    <w:name w:val="09B227C3697F4065A89F3F5E97CF33F6"/>
    <w:rsid w:val="0004414E"/>
  </w:style>
  <w:style w:type="paragraph" w:customStyle="1" w:styleId="6B3105D367B845E8B912BCB250332D2F">
    <w:name w:val="6B3105D367B845E8B912BCB250332D2F"/>
    <w:rsid w:val="0004414E"/>
  </w:style>
  <w:style w:type="paragraph" w:customStyle="1" w:styleId="EE0562ED0B90466FB6091DB1F84CF3D9">
    <w:name w:val="EE0562ED0B90466FB6091DB1F84CF3D9"/>
    <w:rsid w:val="0004414E"/>
  </w:style>
  <w:style w:type="paragraph" w:customStyle="1" w:styleId="C1755CE59A294E9C8729B169CA42A8FC">
    <w:name w:val="C1755CE59A294E9C8729B169CA42A8FC"/>
    <w:rsid w:val="0004414E"/>
  </w:style>
  <w:style w:type="paragraph" w:customStyle="1" w:styleId="C43FF6FC399842379AD688A768B4F3E1">
    <w:name w:val="C43FF6FC399842379AD688A768B4F3E1"/>
    <w:rsid w:val="0004414E"/>
  </w:style>
  <w:style w:type="paragraph" w:customStyle="1" w:styleId="9992A147CB1141BD801BAB827FF43EFC">
    <w:name w:val="9992A147CB1141BD801BAB827FF43EFC"/>
    <w:rsid w:val="0004414E"/>
  </w:style>
  <w:style w:type="paragraph" w:customStyle="1" w:styleId="07320E582A8D4B62A2060E073B315EF3">
    <w:name w:val="07320E582A8D4B62A2060E073B315EF3"/>
    <w:rsid w:val="0004414E"/>
  </w:style>
  <w:style w:type="paragraph" w:customStyle="1" w:styleId="AD28AAE9A49B4D0AAFD1D0448978265B">
    <w:name w:val="AD28AAE9A49B4D0AAFD1D0448978265B"/>
    <w:rsid w:val="0004414E"/>
  </w:style>
  <w:style w:type="paragraph" w:customStyle="1" w:styleId="569E6EB69F08455FA2B86788A72F1549">
    <w:name w:val="569E6EB69F08455FA2B86788A72F1549"/>
    <w:rsid w:val="0004414E"/>
  </w:style>
  <w:style w:type="paragraph" w:customStyle="1" w:styleId="092DC32B57FC4CA184B982B45CF45053">
    <w:name w:val="092DC32B57FC4CA184B982B45CF45053"/>
    <w:rsid w:val="0004414E"/>
  </w:style>
  <w:style w:type="paragraph" w:customStyle="1" w:styleId="FDC17C5D061D4327AA45B2EA95516D1D">
    <w:name w:val="FDC17C5D061D4327AA45B2EA95516D1D"/>
    <w:rsid w:val="0004414E"/>
  </w:style>
  <w:style w:type="paragraph" w:customStyle="1" w:styleId="41226266B80E4825AE094F42F3CF2C9D">
    <w:name w:val="41226266B80E4825AE094F42F3CF2C9D"/>
    <w:rsid w:val="0004414E"/>
  </w:style>
  <w:style w:type="paragraph" w:customStyle="1" w:styleId="DE98B4B1BF404033B52FB1B4E097FCE2">
    <w:name w:val="DE98B4B1BF404033B52FB1B4E097FCE2"/>
    <w:rsid w:val="0004414E"/>
  </w:style>
  <w:style w:type="paragraph" w:customStyle="1" w:styleId="7DABC39B8C684B04BD050EA4EC8AF6F7">
    <w:name w:val="7DABC39B8C684B04BD050EA4EC8AF6F7"/>
    <w:rsid w:val="0004414E"/>
  </w:style>
  <w:style w:type="paragraph" w:customStyle="1" w:styleId="D460115AADD745518443A6E92FE7A35F">
    <w:name w:val="D460115AADD745518443A6E92FE7A35F"/>
    <w:rsid w:val="0004414E"/>
  </w:style>
  <w:style w:type="paragraph" w:customStyle="1" w:styleId="6CF7C31651E6464E9494A72C4E1C1B1F">
    <w:name w:val="6CF7C31651E6464E9494A72C4E1C1B1F"/>
    <w:rsid w:val="0004414E"/>
  </w:style>
  <w:style w:type="paragraph" w:customStyle="1" w:styleId="AC0ABCE2BA144FBCB3C33DA5805B1861">
    <w:name w:val="AC0ABCE2BA144FBCB3C33DA5805B1861"/>
    <w:rsid w:val="0004414E"/>
  </w:style>
  <w:style w:type="paragraph" w:customStyle="1" w:styleId="4E8BCB0E77BE4BF589B2221B2F0838A6">
    <w:name w:val="4E8BCB0E77BE4BF589B2221B2F0838A6"/>
    <w:rsid w:val="0004414E"/>
  </w:style>
  <w:style w:type="paragraph" w:customStyle="1" w:styleId="F2DDB9852E1142E0B1056A323BA312F7">
    <w:name w:val="F2DDB9852E1142E0B1056A323BA312F7"/>
    <w:rsid w:val="0004414E"/>
  </w:style>
  <w:style w:type="paragraph" w:customStyle="1" w:styleId="594F00A21C5446DF9A3A96E2BD32B431">
    <w:name w:val="594F00A21C5446DF9A3A96E2BD32B431"/>
    <w:rsid w:val="0004414E"/>
  </w:style>
  <w:style w:type="paragraph" w:customStyle="1" w:styleId="89524FB0755C4E49A9DF32E9A1F68D71">
    <w:name w:val="89524FB0755C4E49A9DF32E9A1F68D71"/>
    <w:rsid w:val="0004414E"/>
  </w:style>
  <w:style w:type="paragraph" w:customStyle="1" w:styleId="DCE76AD5766D4779BAD6865384A424B1">
    <w:name w:val="DCE76AD5766D4779BAD6865384A424B1"/>
    <w:rsid w:val="0004414E"/>
  </w:style>
  <w:style w:type="paragraph" w:customStyle="1" w:styleId="F78FC5EA433B41D29EC58B9A597280A6">
    <w:name w:val="F78FC5EA433B41D29EC58B9A597280A6"/>
    <w:rsid w:val="0004414E"/>
  </w:style>
  <w:style w:type="paragraph" w:customStyle="1" w:styleId="6EFE0AE8978441A88DE4BE27EE871F9D">
    <w:name w:val="6EFE0AE8978441A88DE4BE27EE871F9D"/>
    <w:rsid w:val="0004414E"/>
  </w:style>
  <w:style w:type="paragraph" w:customStyle="1" w:styleId="0831229A4C074F86A867BE7CE89171B8">
    <w:name w:val="0831229A4C074F86A867BE7CE89171B8"/>
    <w:rsid w:val="0004414E"/>
  </w:style>
  <w:style w:type="paragraph" w:customStyle="1" w:styleId="5249828D889545FFB7FAC9290CD9ACB5">
    <w:name w:val="5249828D889545FFB7FAC9290CD9ACB5"/>
    <w:rsid w:val="0004414E"/>
  </w:style>
  <w:style w:type="paragraph" w:customStyle="1" w:styleId="038871402FBC44A2A99F04ECE5EE6CD4">
    <w:name w:val="038871402FBC44A2A99F04ECE5EE6CD4"/>
    <w:rsid w:val="0004414E"/>
  </w:style>
  <w:style w:type="paragraph" w:customStyle="1" w:styleId="2A77EC2F46B64F65892F41E0E871FA88">
    <w:name w:val="2A77EC2F46B64F65892F41E0E871FA88"/>
    <w:rsid w:val="0004414E"/>
  </w:style>
  <w:style w:type="paragraph" w:customStyle="1" w:styleId="0D21DC9841854ED9BB6E671CFAFB8DF8">
    <w:name w:val="0D21DC9841854ED9BB6E671CFAFB8DF8"/>
    <w:rsid w:val="0004414E"/>
  </w:style>
  <w:style w:type="paragraph" w:customStyle="1" w:styleId="716C0D5242494E2D8625025D524FD913">
    <w:name w:val="716C0D5242494E2D8625025D524FD913"/>
    <w:rsid w:val="0004414E"/>
  </w:style>
  <w:style w:type="paragraph" w:customStyle="1" w:styleId="36736DE29E1942CF9B5C32031C369019">
    <w:name w:val="36736DE29E1942CF9B5C32031C369019"/>
    <w:rsid w:val="0004414E"/>
  </w:style>
  <w:style w:type="paragraph" w:customStyle="1" w:styleId="43FD44944B044E898DB7655BB12ECEEB">
    <w:name w:val="43FD44944B044E898DB7655BB12ECEEB"/>
    <w:rsid w:val="0004414E"/>
  </w:style>
  <w:style w:type="paragraph" w:customStyle="1" w:styleId="8A54C2BF8C044974953F71E25D2E1377">
    <w:name w:val="8A54C2BF8C044974953F71E25D2E1377"/>
    <w:rsid w:val="0004414E"/>
  </w:style>
  <w:style w:type="paragraph" w:customStyle="1" w:styleId="05978A17FA6A4D22B30CE564828DFE44">
    <w:name w:val="05978A17FA6A4D22B30CE564828DFE44"/>
    <w:rsid w:val="0004414E"/>
  </w:style>
  <w:style w:type="paragraph" w:customStyle="1" w:styleId="E0B8578C498D41DB8ABBEBD7E605AA64">
    <w:name w:val="E0B8578C498D41DB8ABBEBD7E605AA64"/>
    <w:rsid w:val="0004414E"/>
  </w:style>
  <w:style w:type="paragraph" w:customStyle="1" w:styleId="BAF4786770644A4A8E9B9708B84049EF">
    <w:name w:val="BAF4786770644A4A8E9B9708B84049EF"/>
    <w:rsid w:val="0004414E"/>
  </w:style>
  <w:style w:type="paragraph" w:customStyle="1" w:styleId="E5F11DC2297B44888A9FDCFF2029054C">
    <w:name w:val="E5F11DC2297B44888A9FDCFF2029054C"/>
    <w:rsid w:val="0004414E"/>
  </w:style>
  <w:style w:type="paragraph" w:customStyle="1" w:styleId="D9B3FED7306645E5BA1D3E3BF9340147">
    <w:name w:val="D9B3FED7306645E5BA1D3E3BF9340147"/>
    <w:rsid w:val="0004414E"/>
  </w:style>
  <w:style w:type="paragraph" w:customStyle="1" w:styleId="17ADCB7D3AB2480F84CA2D001258BA0C">
    <w:name w:val="17ADCB7D3AB2480F84CA2D001258BA0C"/>
    <w:rsid w:val="0004414E"/>
  </w:style>
  <w:style w:type="paragraph" w:customStyle="1" w:styleId="C1B1649B09FD4F8396DF7AAB28DAAD34">
    <w:name w:val="C1B1649B09FD4F8396DF7AAB28DAAD34"/>
    <w:rsid w:val="0004414E"/>
  </w:style>
  <w:style w:type="paragraph" w:customStyle="1" w:styleId="9705D8D254C14FB9BE6824690578DB97">
    <w:name w:val="9705D8D254C14FB9BE6824690578DB97"/>
    <w:rsid w:val="0004414E"/>
  </w:style>
  <w:style w:type="paragraph" w:customStyle="1" w:styleId="E9A9CDAD398C4EA39C369EBD941913D5">
    <w:name w:val="E9A9CDAD398C4EA39C369EBD941913D5"/>
    <w:rsid w:val="0004414E"/>
  </w:style>
  <w:style w:type="paragraph" w:customStyle="1" w:styleId="13E86589C3E54B2ABB621589E6247184">
    <w:name w:val="13E86589C3E54B2ABB621589E6247184"/>
    <w:rsid w:val="0004414E"/>
  </w:style>
  <w:style w:type="paragraph" w:customStyle="1" w:styleId="0AE2CB1C246546BFADEE78260C0931D2">
    <w:name w:val="0AE2CB1C246546BFADEE78260C0931D2"/>
    <w:rsid w:val="0004414E"/>
  </w:style>
  <w:style w:type="paragraph" w:customStyle="1" w:styleId="7051BE0F50A34C67841F5E565FBC2784">
    <w:name w:val="7051BE0F50A34C67841F5E565FBC2784"/>
    <w:rsid w:val="0004414E"/>
  </w:style>
  <w:style w:type="paragraph" w:customStyle="1" w:styleId="A2A450D0AB3A4A0DAC34885021839506">
    <w:name w:val="A2A450D0AB3A4A0DAC34885021839506"/>
    <w:rsid w:val="0004414E"/>
  </w:style>
  <w:style w:type="paragraph" w:customStyle="1" w:styleId="B49681C7CB1A4B3986BEEEC18EA67C0E">
    <w:name w:val="B49681C7CB1A4B3986BEEEC18EA67C0E"/>
    <w:rsid w:val="0004414E"/>
  </w:style>
  <w:style w:type="paragraph" w:customStyle="1" w:styleId="41F0BC49B4BF41B995C594AD7ECF4708">
    <w:name w:val="41F0BC49B4BF41B995C594AD7ECF4708"/>
    <w:rsid w:val="0004414E"/>
  </w:style>
  <w:style w:type="paragraph" w:customStyle="1" w:styleId="9CD7868B8BD94A52A616A1AB2B495637">
    <w:name w:val="9CD7868B8BD94A52A616A1AB2B495637"/>
    <w:rsid w:val="00CB1D07"/>
  </w:style>
  <w:style w:type="paragraph" w:customStyle="1" w:styleId="61534E95A65B4602AE5CBB697CE0493C">
    <w:name w:val="61534E95A65B4602AE5CBB697CE0493C"/>
    <w:rsid w:val="00CB1D07"/>
  </w:style>
  <w:style w:type="paragraph" w:customStyle="1" w:styleId="27926E95A0144B24B7707E321106FDFE">
    <w:name w:val="27926E95A0144B24B7707E321106FDFE"/>
    <w:rsid w:val="00CB1D07"/>
  </w:style>
  <w:style w:type="paragraph" w:customStyle="1" w:styleId="3002C3F2E6674C1CA59E5720BA131F61">
    <w:name w:val="3002C3F2E6674C1CA59E5720BA131F61"/>
    <w:rsid w:val="00CB1D07"/>
  </w:style>
  <w:style w:type="paragraph" w:customStyle="1" w:styleId="A66895CE29C64B8BBC7B68DC1F790362">
    <w:name w:val="A66895CE29C64B8BBC7B68DC1F790362"/>
    <w:rsid w:val="00CB1D07"/>
  </w:style>
  <w:style w:type="paragraph" w:customStyle="1" w:styleId="87D1FFF34C0A4C3A9AFDEAB15F5B88A7">
    <w:name w:val="87D1FFF34C0A4C3A9AFDEAB15F5B88A7"/>
    <w:rsid w:val="00CB1D07"/>
  </w:style>
  <w:style w:type="paragraph" w:customStyle="1" w:styleId="436FBD9D5AC54D449A7E355DCB0D8E32">
    <w:name w:val="436FBD9D5AC54D449A7E355DCB0D8E32"/>
    <w:rsid w:val="00CB1D07"/>
  </w:style>
  <w:style w:type="paragraph" w:customStyle="1" w:styleId="B414C1B33BDA411E837ADCF4FD57EDD1">
    <w:name w:val="B414C1B33BDA411E837ADCF4FD57EDD1"/>
    <w:rsid w:val="00331B3F"/>
  </w:style>
  <w:style w:type="paragraph" w:customStyle="1" w:styleId="CDF9EAD23A7C4FE18FC4B646C01AFC62">
    <w:name w:val="CDF9EAD23A7C4FE18FC4B646C01AFC62"/>
    <w:rsid w:val="00331B3F"/>
  </w:style>
  <w:style w:type="paragraph" w:customStyle="1" w:styleId="8A891A08F0B4452CAA52A64B3F407FC8">
    <w:name w:val="8A891A08F0B4452CAA52A64B3F407FC8"/>
    <w:rsid w:val="00331B3F"/>
  </w:style>
  <w:style w:type="paragraph" w:customStyle="1" w:styleId="915ABAAD2FF34FE3A643099817B19FCD">
    <w:name w:val="915ABAAD2FF34FE3A643099817B19FCD"/>
    <w:rsid w:val="00331B3F"/>
  </w:style>
  <w:style w:type="paragraph" w:customStyle="1" w:styleId="83F63DF51D3F4E879FC87D74AF3279D8">
    <w:name w:val="83F63DF51D3F4E879FC87D74AF3279D8"/>
    <w:rsid w:val="00331B3F"/>
  </w:style>
  <w:style w:type="paragraph" w:customStyle="1" w:styleId="4800FDBDF8AD4F9ABD9756C11849BAB6">
    <w:name w:val="4800FDBDF8AD4F9ABD9756C11849BAB6"/>
    <w:rsid w:val="00331B3F"/>
  </w:style>
  <w:style w:type="paragraph" w:customStyle="1" w:styleId="E325B4D237CE43819CFC6AB36E758B5E">
    <w:name w:val="E325B4D237CE43819CFC6AB36E758B5E"/>
    <w:rsid w:val="00331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DF27-1752-4AED-8654-2EBB2ACA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1435</TotalTime>
  <Pages>9</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Haley</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D18128873 Geetika Agarwal</cp:lastModifiedBy>
  <cp:revision>243</cp:revision>
  <dcterms:created xsi:type="dcterms:W3CDTF">2020-09-27T22:46:00Z</dcterms:created>
  <dcterms:modified xsi:type="dcterms:W3CDTF">2020-10-01T01:53:00Z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